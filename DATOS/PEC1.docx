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92872" w14:paraId="52EC619F" w14:textId="77777777">
        <w:tc>
          <w:tcPr>
            <w:tcW w:w="965" w:type="dxa"/>
            <w:shd w:val="clear" w:color="auto" w:fill="3A3A3A" w:themeFill="text2"/>
          </w:tcPr>
          <w:p w14:paraId="476E0539" w14:textId="77777777" w:rsidR="00892872" w:rsidRDefault="00892872">
            <w:pPr>
              <w:spacing w:before="260"/>
            </w:pPr>
          </w:p>
        </w:tc>
        <w:tc>
          <w:tcPr>
            <w:tcW w:w="518" w:type="dxa"/>
          </w:tcPr>
          <w:p w14:paraId="62CB279C" w14:textId="77777777" w:rsidR="00892872" w:rsidRDefault="00892872">
            <w:pPr>
              <w:spacing w:before="260"/>
            </w:pPr>
          </w:p>
        </w:tc>
        <w:tc>
          <w:tcPr>
            <w:tcW w:w="8581" w:type="dxa"/>
          </w:tcPr>
          <w:p w14:paraId="26BB6596" w14:textId="77777777" w:rsidR="00892872" w:rsidRDefault="007F23DB">
            <w:pPr>
              <w:pStyle w:val="Title"/>
            </w:pPr>
            <w:r>
              <w:t>PEC1</w:t>
            </w:r>
          </w:p>
          <w:p w14:paraId="7E350421" w14:textId="77777777" w:rsidR="00892872" w:rsidRDefault="007F23DB" w:rsidP="007F23DB">
            <w:pPr>
              <w:pStyle w:val="Subtitle"/>
            </w:pPr>
            <w:r>
              <w:t>Estructuras de datos.</w:t>
            </w:r>
          </w:p>
        </w:tc>
      </w:tr>
    </w:tbl>
    <w:p w14:paraId="5169DF83" w14:textId="77777777" w:rsidR="007F23DB" w:rsidRDefault="007F23DB">
      <w:pPr>
        <w:rPr>
          <w:sz w:val="32"/>
        </w:rPr>
      </w:pPr>
    </w:p>
    <w:p w14:paraId="65B07AC1" w14:textId="2AA46A9B" w:rsidR="007E4876" w:rsidRDefault="007F23DB">
      <w:pPr>
        <w:rPr>
          <w:sz w:val="32"/>
        </w:rPr>
      </w:pPr>
      <w:r>
        <w:rPr>
          <w:sz w:val="32"/>
        </w:rPr>
        <w:br w:type="page"/>
      </w:r>
      <w:r w:rsidR="007E4876">
        <w:rPr>
          <w:sz w:val="32"/>
        </w:rPr>
        <w:lastRenderedPageBreak/>
        <w:br w:type="page"/>
      </w:r>
    </w:p>
    <w:p w14:paraId="009A75C8" w14:textId="77777777" w:rsidR="007F23DB" w:rsidRDefault="007F23DB">
      <w:pPr>
        <w:rPr>
          <w:sz w:val="32"/>
        </w:rPr>
      </w:pPr>
    </w:p>
    <w:p w14:paraId="4D863744" w14:textId="26DD0445" w:rsidR="006937C2" w:rsidRDefault="007F23DB" w:rsidP="002B143C">
      <w:pPr>
        <w:pStyle w:val="Heading1"/>
      </w:pPr>
      <w:r>
        <w:t>INDICE</w:t>
      </w:r>
    </w:p>
    <w:p w14:paraId="07F984EA" w14:textId="77777777" w:rsidR="002B143C" w:rsidRPr="002B143C" w:rsidRDefault="002B143C" w:rsidP="002B143C"/>
    <w:p w14:paraId="5956C299" w14:textId="480C6950" w:rsidR="007F23DB" w:rsidRPr="00562D39" w:rsidRDefault="00562D39" w:rsidP="007F23DB">
      <w:pPr>
        <w:pStyle w:val="ListParagraph"/>
        <w:numPr>
          <w:ilvl w:val="0"/>
          <w:numId w:val="11"/>
        </w:numPr>
        <w:rPr>
          <w:rStyle w:val="Hyperlink"/>
        </w:rPr>
      </w:pPr>
      <w:r>
        <w:fldChar w:fldCharType="begin"/>
      </w:r>
      <w:r>
        <w:instrText xml:space="preserve"> HYPERLINK  \l "_Datos_personales" </w:instrText>
      </w:r>
      <w:r>
        <w:fldChar w:fldCharType="separate"/>
      </w:r>
      <w:r w:rsidR="007F23DB" w:rsidRPr="00562D39">
        <w:rPr>
          <w:rStyle w:val="Hyperlink"/>
        </w:rPr>
        <w:t>Datos personales</w:t>
      </w:r>
      <w:r w:rsidR="009E6AEA" w:rsidRPr="00562D39">
        <w:rPr>
          <w:rStyle w:val="Hyperlink"/>
        </w:rPr>
        <w:t>.</w:t>
      </w:r>
    </w:p>
    <w:p w14:paraId="2FAB6765" w14:textId="5EBCAFB3" w:rsidR="006937C2" w:rsidRDefault="00562D39" w:rsidP="006937C2">
      <w:pPr>
        <w:pStyle w:val="ListParagraph"/>
        <w:numPr>
          <w:ilvl w:val="0"/>
          <w:numId w:val="11"/>
        </w:numPr>
      </w:pPr>
      <w:r>
        <w:fldChar w:fldCharType="end"/>
      </w:r>
      <w:r w:rsidR="006937C2">
        <w:t>TAD’s creados</w:t>
      </w:r>
      <w:r w:rsidR="009E6AEA">
        <w:t>:</w:t>
      </w:r>
    </w:p>
    <w:p w14:paraId="29395B38" w14:textId="206C8993" w:rsidR="00ED35D6" w:rsidRPr="009E6AEA" w:rsidRDefault="009E6AEA" w:rsidP="00ED35D6">
      <w:pPr>
        <w:pStyle w:val="ListParagraph"/>
        <w:numPr>
          <w:ilvl w:val="1"/>
          <w:numId w:val="11"/>
        </w:numPr>
        <w:rPr>
          <w:lang w:val="es-ES"/>
        </w:rPr>
      </w:pPr>
      <w:bookmarkStart w:id="0" w:name="OLE_LINK1"/>
      <w:r w:rsidRPr="009E6AEA">
        <w:rPr>
          <w:lang w:val="es-ES"/>
        </w:rPr>
        <w:t>Detalles y justificación de la implementación.</w:t>
      </w:r>
    </w:p>
    <w:bookmarkEnd w:id="0"/>
    <w:p w14:paraId="238AD726" w14:textId="08C549E6" w:rsidR="009E6AEA" w:rsidRDefault="009E6AEA" w:rsidP="00ED35D6">
      <w:pPr>
        <w:pStyle w:val="ListParagraph"/>
        <w:numPr>
          <w:ilvl w:val="1"/>
          <w:numId w:val="11"/>
        </w:numPr>
        <w:rPr>
          <w:lang w:val="es-ES"/>
        </w:rPr>
      </w:pPr>
      <w:r>
        <w:rPr>
          <w:lang w:val="es-ES"/>
        </w:rPr>
        <w:t>Definición de las operaciones del TAD</w:t>
      </w:r>
    </w:p>
    <w:p w14:paraId="6371332E" w14:textId="563B32EB" w:rsidR="009E6AEA" w:rsidRDefault="009E6AEA" w:rsidP="00ED35D6">
      <w:pPr>
        <w:pStyle w:val="ListParagraph"/>
        <w:numPr>
          <w:ilvl w:val="1"/>
          <w:numId w:val="11"/>
        </w:numPr>
        <w:rPr>
          <w:lang w:val="es-ES"/>
        </w:rPr>
      </w:pPr>
      <w:r>
        <w:rPr>
          <w:lang w:val="es-ES"/>
        </w:rPr>
        <w:t>Soluciones adoptadas a las dificultades encontradas</w:t>
      </w:r>
    </w:p>
    <w:p w14:paraId="58E7877B" w14:textId="43C46D28" w:rsidR="009E6AEA" w:rsidRPr="00562D39" w:rsidRDefault="00562D39" w:rsidP="009E6AEA">
      <w:pPr>
        <w:pStyle w:val="ListParagraph"/>
        <w:numPr>
          <w:ilvl w:val="2"/>
          <w:numId w:val="11"/>
        </w:numPr>
        <w:rPr>
          <w:rStyle w:val="Hyperlink"/>
          <w:lang w:val="es-ES"/>
        </w:rPr>
      </w:pPr>
      <w:r>
        <w:rPr>
          <w:lang w:val="es-ES"/>
        </w:rPr>
        <w:fldChar w:fldCharType="begin"/>
      </w:r>
      <w:r>
        <w:rPr>
          <w:lang w:val="es-ES"/>
        </w:rPr>
        <w:instrText xml:space="preserve"> HYPERLINK  \l "_Cola" </w:instrText>
      </w:r>
      <w:r>
        <w:rPr>
          <w:lang w:val="es-ES"/>
        </w:rPr>
        <w:fldChar w:fldCharType="separate"/>
      </w:r>
      <w:r w:rsidR="009E6AEA" w:rsidRPr="00562D39">
        <w:rPr>
          <w:rStyle w:val="Hyperlink"/>
          <w:lang w:val="es-ES"/>
        </w:rPr>
        <w:t>Cola.</w:t>
      </w:r>
    </w:p>
    <w:p w14:paraId="48BD06E4" w14:textId="348A96C7" w:rsidR="009E6AEA" w:rsidRPr="00562D39" w:rsidRDefault="00562D39" w:rsidP="009E6AEA">
      <w:pPr>
        <w:pStyle w:val="ListParagraph"/>
        <w:numPr>
          <w:ilvl w:val="2"/>
          <w:numId w:val="11"/>
        </w:numPr>
        <w:rPr>
          <w:rStyle w:val="Hyperlink"/>
          <w:lang w:val="es-ES"/>
        </w:rPr>
      </w:pPr>
      <w:r>
        <w:rPr>
          <w:lang w:val="es-ES"/>
        </w:rPr>
        <w:fldChar w:fldCharType="end"/>
      </w:r>
      <w:r>
        <w:rPr>
          <w:lang w:val="es-ES"/>
        </w:rPr>
        <w:fldChar w:fldCharType="begin"/>
      </w:r>
      <w:r>
        <w:rPr>
          <w:lang w:val="es-ES"/>
        </w:rPr>
        <w:instrText xml:space="preserve"> HYPERLINK  \l "_NodoCola" </w:instrText>
      </w:r>
      <w:r>
        <w:rPr>
          <w:lang w:val="es-ES"/>
        </w:rPr>
        <w:fldChar w:fldCharType="separate"/>
      </w:r>
      <w:r w:rsidR="009E6AEA" w:rsidRPr="00562D39">
        <w:rPr>
          <w:rStyle w:val="Hyperlink"/>
          <w:lang w:val="es-ES"/>
        </w:rPr>
        <w:t>Nodo</w:t>
      </w:r>
      <w:r w:rsidR="00316DB1" w:rsidRPr="00562D39">
        <w:rPr>
          <w:rStyle w:val="Hyperlink"/>
          <w:lang w:val="es-ES"/>
        </w:rPr>
        <w:t>Cola</w:t>
      </w:r>
      <w:r w:rsidR="009E6AEA" w:rsidRPr="00562D39">
        <w:rPr>
          <w:rStyle w:val="Hyperlink"/>
          <w:lang w:val="es-ES"/>
        </w:rPr>
        <w:t>.</w:t>
      </w:r>
    </w:p>
    <w:p w14:paraId="17D33101" w14:textId="13BA19EC" w:rsidR="009E6AEA" w:rsidRPr="00C216DF" w:rsidRDefault="00562D39" w:rsidP="009E6AEA">
      <w:pPr>
        <w:pStyle w:val="ListParagraph"/>
        <w:numPr>
          <w:ilvl w:val="2"/>
          <w:numId w:val="11"/>
        </w:numPr>
        <w:rPr>
          <w:rStyle w:val="Hyperlink"/>
          <w:lang w:val="es-ES"/>
        </w:rPr>
      </w:pPr>
      <w:r>
        <w:rPr>
          <w:lang w:val="es-ES"/>
        </w:rPr>
        <w:fldChar w:fldCharType="end"/>
      </w:r>
      <w:r w:rsidR="00C216DF">
        <w:rPr>
          <w:lang w:val="es-ES"/>
        </w:rPr>
        <w:fldChar w:fldCharType="begin"/>
      </w:r>
      <w:r w:rsidR="00C216DF">
        <w:rPr>
          <w:lang w:val="es-ES"/>
        </w:rPr>
        <w:instrText xml:space="preserve"> HYPERLINK  \l "_Lista" </w:instrText>
      </w:r>
      <w:r w:rsidR="00C216DF">
        <w:rPr>
          <w:lang w:val="es-ES"/>
        </w:rPr>
        <w:fldChar w:fldCharType="separate"/>
      </w:r>
      <w:r w:rsidR="009E6AEA" w:rsidRPr="00C216DF">
        <w:rPr>
          <w:rStyle w:val="Hyperlink"/>
          <w:lang w:val="es-ES"/>
        </w:rPr>
        <w:t>Lista.</w:t>
      </w:r>
    </w:p>
    <w:p w14:paraId="09876FB1" w14:textId="72FF0EB5" w:rsidR="009E6AEA" w:rsidRPr="00203388" w:rsidRDefault="00C216DF" w:rsidP="009E6AEA">
      <w:pPr>
        <w:pStyle w:val="ListParagraph"/>
        <w:numPr>
          <w:ilvl w:val="2"/>
          <w:numId w:val="11"/>
        </w:numPr>
        <w:rPr>
          <w:rStyle w:val="Hyperlink"/>
          <w:lang w:val="es-ES"/>
        </w:rPr>
      </w:pPr>
      <w:r>
        <w:rPr>
          <w:lang w:val="es-ES"/>
        </w:rPr>
        <w:fldChar w:fldCharType="end"/>
      </w:r>
      <w:r w:rsidR="00203388">
        <w:rPr>
          <w:lang w:val="es-ES"/>
        </w:rPr>
        <w:fldChar w:fldCharType="begin"/>
      </w:r>
      <w:r w:rsidR="00203388">
        <w:rPr>
          <w:lang w:val="es-ES"/>
        </w:rPr>
        <w:instrText xml:space="preserve"> HYPERLINK  \l "_NodoLista" </w:instrText>
      </w:r>
      <w:r w:rsidR="00203388">
        <w:rPr>
          <w:lang w:val="es-ES"/>
        </w:rPr>
        <w:fldChar w:fldCharType="separate"/>
      </w:r>
      <w:r w:rsidR="009E6AEA" w:rsidRPr="00203388">
        <w:rPr>
          <w:rStyle w:val="Hyperlink"/>
          <w:lang w:val="es-ES"/>
        </w:rPr>
        <w:t>NodoLista.</w:t>
      </w:r>
    </w:p>
    <w:p w14:paraId="125D94A9" w14:textId="430426D7" w:rsidR="009E6AEA" w:rsidRPr="00BA433C" w:rsidRDefault="00203388" w:rsidP="009E6AEA">
      <w:pPr>
        <w:pStyle w:val="ListParagraph"/>
        <w:numPr>
          <w:ilvl w:val="2"/>
          <w:numId w:val="11"/>
        </w:numPr>
        <w:rPr>
          <w:rStyle w:val="Hyperlink"/>
          <w:lang w:val="es-ES"/>
        </w:rPr>
      </w:pPr>
      <w:r>
        <w:rPr>
          <w:lang w:val="es-ES"/>
        </w:rPr>
        <w:fldChar w:fldCharType="end"/>
      </w:r>
      <w:r w:rsidR="00BA433C">
        <w:rPr>
          <w:lang w:val="es-ES"/>
        </w:rPr>
        <w:fldChar w:fldCharType="begin"/>
      </w:r>
      <w:r w:rsidR="00BA433C">
        <w:rPr>
          <w:lang w:val="es-ES"/>
        </w:rPr>
        <w:instrText xml:space="preserve"> HYPERLINK  \l "_Cliente" </w:instrText>
      </w:r>
      <w:r w:rsidR="00BA433C">
        <w:rPr>
          <w:lang w:val="es-ES"/>
        </w:rPr>
        <w:fldChar w:fldCharType="separate"/>
      </w:r>
      <w:r w:rsidR="009E6AEA" w:rsidRPr="00BA433C">
        <w:rPr>
          <w:rStyle w:val="Hyperlink"/>
          <w:lang w:val="es-ES"/>
        </w:rPr>
        <w:t>Cliente.</w:t>
      </w:r>
    </w:p>
    <w:p w14:paraId="0BA2530C" w14:textId="2AE72EE4" w:rsidR="009E6AEA" w:rsidRPr="00AB2BD7" w:rsidRDefault="00BA433C" w:rsidP="009E6AEA">
      <w:pPr>
        <w:pStyle w:val="ListParagraph"/>
        <w:numPr>
          <w:ilvl w:val="2"/>
          <w:numId w:val="11"/>
        </w:numPr>
        <w:rPr>
          <w:rStyle w:val="Hyperlink"/>
          <w:lang w:val="es-ES"/>
        </w:rPr>
      </w:pPr>
      <w:r>
        <w:rPr>
          <w:lang w:val="es-ES"/>
        </w:rPr>
        <w:fldChar w:fldCharType="end"/>
      </w:r>
      <w:r w:rsidR="00AB2BD7">
        <w:rPr>
          <w:lang w:val="es-ES"/>
        </w:rPr>
        <w:fldChar w:fldCharType="begin"/>
      </w:r>
      <w:r w:rsidR="00AB2BD7">
        <w:rPr>
          <w:lang w:val="es-ES"/>
        </w:rPr>
        <w:instrText xml:space="preserve"> HYPERLINK  \l "_Gestor" </w:instrText>
      </w:r>
      <w:r w:rsidR="00AB2BD7">
        <w:rPr>
          <w:lang w:val="es-ES"/>
        </w:rPr>
        <w:fldChar w:fldCharType="separate"/>
      </w:r>
      <w:r w:rsidR="009E6AEA" w:rsidRPr="00AB2BD7">
        <w:rPr>
          <w:rStyle w:val="Hyperlink"/>
          <w:lang w:val="es-ES"/>
        </w:rPr>
        <w:t>Gestor.</w:t>
      </w:r>
    </w:p>
    <w:p w14:paraId="622D3B2F" w14:textId="3850180D" w:rsidR="00562D39" w:rsidRPr="00AB2BD7" w:rsidRDefault="00AB2BD7" w:rsidP="00562D39">
      <w:pPr>
        <w:pStyle w:val="ListParagraph"/>
        <w:numPr>
          <w:ilvl w:val="0"/>
          <w:numId w:val="11"/>
        </w:numPr>
        <w:rPr>
          <w:rStyle w:val="Hyperlink"/>
          <w:lang w:val="es-ES"/>
        </w:rPr>
      </w:pPr>
      <w:r>
        <w:rPr>
          <w:lang w:val="es-ES"/>
        </w:rPr>
        <w:fldChar w:fldCharType="end"/>
      </w:r>
      <w:r>
        <w:rPr>
          <w:lang w:val="es-ES"/>
        </w:rPr>
        <w:fldChar w:fldCharType="begin"/>
      </w:r>
      <w:r w:rsidR="002B143C">
        <w:rPr>
          <w:lang w:val="es-ES"/>
        </w:rPr>
        <w:instrText>HYPERLINK  \l "_Comportamiento_DEl_Programa"</w:instrText>
      </w:r>
      <w:r>
        <w:rPr>
          <w:lang w:val="es-ES"/>
        </w:rPr>
        <w:fldChar w:fldCharType="separate"/>
      </w:r>
      <w:r w:rsidR="00562D39" w:rsidRPr="00AB2BD7">
        <w:rPr>
          <w:rStyle w:val="Hyperlink"/>
          <w:lang w:val="es-ES"/>
        </w:rPr>
        <w:t>Comportamiento del programa.</w:t>
      </w:r>
    </w:p>
    <w:p w14:paraId="39D0F948" w14:textId="1E007593" w:rsidR="00AB2BD7" w:rsidRPr="00AB2BD7" w:rsidRDefault="00AB2BD7" w:rsidP="00AB2BD7">
      <w:pPr>
        <w:pStyle w:val="ListParagraph"/>
        <w:numPr>
          <w:ilvl w:val="0"/>
          <w:numId w:val="11"/>
        </w:numPr>
        <w:rPr>
          <w:rStyle w:val="Hyperlink"/>
          <w:lang w:val="es-ES"/>
        </w:rPr>
      </w:pPr>
      <w:r>
        <w:rPr>
          <w:lang w:val="es-ES"/>
        </w:rPr>
        <w:fldChar w:fldCharType="end"/>
      </w:r>
      <w:r>
        <w:rPr>
          <w:lang w:val="es-ES"/>
        </w:rPr>
        <w:fldChar w:fldCharType="begin"/>
      </w:r>
      <w:r w:rsidR="002B143C">
        <w:rPr>
          <w:lang w:val="es-ES"/>
        </w:rPr>
        <w:instrText>HYPERLINK  \l "_Diagrama_UML_2"</w:instrText>
      </w:r>
      <w:r>
        <w:rPr>
          <w:lang w:val="es-ES"/>
        </w:rPr>
        <w:fldChar w:fldCharType="separate"/>
      </w:r>
      <w:r w:rsidR="009E6AEA" w:rsidRPr="00AB2BD7">
        <w:rPr>
          <w:rStyle w:val="Hyperlink"/>
          <w:lang w:val="es-ES"/>
        </w:rPr>
        <w:t>Diagrama UML.</w:t>
      </w:r>
    </w:p>
    <w:p w14:paraId="26EB446B" w14:textId="3FC097F4" w:rsidR="009E6AEA" w:rsidRDefault="00AB2BD7" w:rsidP="009E6AEA">
      <w:pPr>
        <w:pStyle w:val="ListParagraph"/>
        <w:numPr>
          <w:ilvl w:val="0"/>
          <w:numId w:val="11"/>
        </w:numPr>
        <w:rPr>
          <w:lang w:val="es-ES"/>
        </w:rPr>
      </w:pPr>
      <w:r>
        <w:rPr>
          <w:lang w:val="es-ES"/>
        </w:rPr>
        <w:fldChar w:fldCharType="end"/>
      </w:r>
      <w:r w:rsidRPr="002E395D">
        <w:rPr>
          <w:lang w:val="es-ES"/>
        </w:rPr>
        <w:t>Código fuente.</w:t>
      </w:r>
    </w:p>
    <w:bookmarkStart w:id="1" w:name="OLE_LINK24"/>
    <w:p w14:paraId="5A92439B" w14:textId="4594DDB9" w:rsidR="002E395D" w:rsidRPr="007E4876" w:rsidRDefault="007E4876" w:rsidP="002E395D">
      <w:pPr>
        <w:pStyle w:val="ListParagraph"/>
        <w:numPr>
          <w:ilvl w:val="1"/>
          <w:numId w:val="11"/>
        </w:numPr>
        <w:rPr>
          <w:rStyle w:val="Hyperlink"/>
          <w:lang w:val="es-ES"/>
        </w:rPr>
      </w:pPr>
      <w:r>
        <w:rPr>
          <w:lang w:val="es-ES"/>
        </w:rPr>
        <w:fldChar w:fldCharType="begin"/>
      </w:r>
      <w:r>
        <w:rPr>
          <w:lang w:val="es-ES"/>
        </w:rPr>
        <w:instrText xml:space="preserve"> HYPERLINK  \l "_NodoLista.hpp" </w:instrText>
      </w:r>
      <w:r>
        <w:rPr>
          <w:lang w:val="es-ES"/>
        </w:rPr>
        <w:fldChar w:fldCharType="separate"/>
      </w:r>
      <w:r w:rsidR="00D95333" w:rsidRPr="007E4876">
        <w:rPr>
          <w:rStyle w:val="Hyperlink"/>
          <w:lang w:val="es-ES"/>
        </w:rPr>
        <w:t>NodoLista.hpp</w:t>
      </w:r>
    </w:p>
    <w:p w14:paraId="5320D7C6" w14:textId="7DC00118"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"_NodoLista.cpp" </w:instrText>
      </w:r>
      <w:r>
        <w:rPr>
          <w:lang w:val="es-ES"/>
        </w:rPr>
        <w:fldChar w:fldCharType="separate"/>
      </w:r>
      <w:r w:rsidR="00D95333" w:rsidRPr="007E4876">
        <w:rPr>
          <w:rStyle w:val="Hyperlink"/>
          <w:lang w:val="es-ES"/>
        </w:rPr>
        <w:t>NodoLista.cpp</w:t>
      </w:r>
    </w:p>
    <w:p w14:paraId="4969AF10" w14:textId="2E97F098"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"_Lista.hpp" </w:instrText>
      </w:r>
      <w:r>
        <w:rPr>
          <w:lang w:val="es-ES"/>
        </w:rPr>
        <w:fldChar w:fldCharType="separate"/>
      </w:r>
      <w:r w:rsidR="00D95333" w:rsidRPr="007E4876">
        <w:rPr>
          <w:rStyle w:val="Hyperlink"/>
          <w:lang w:val="es-ES"/>
        </w:rPr>
        <w:t>Lista.hpp</w:t>
      </w:r>
    </w:p>
    <w:p w14:paraId="5FE43068" w14:textId="53ED7329"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"_Lista.cpp" </w:instrText>
      </w:r>
      <w:r>
        <w:rPr>
          <w:lang w:val="es-ES"/>
        </w:rPr>
        <w:fldChar w:fldCharType="separate"/>
      </w:r>
      <w:r w:rsidR="00D95333" w:rsidRPr="007E4876">
        <w:rPr>
          <w:rStyle w:val="Hyperlink"/>
          <w:lang w:val="es-ES"/>
        </w:rPr>
        <w:t>Lista.cpp</w:t>
      </w:r>
    </w:p>
    <w:p w14:paraId="1F5F5F2E" w14:textId="75D27372"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"_NodoCola.hpp" </w:instrText>
      </w:r>
      <w:r>
        <w:rPr>
          <w:lang w:val="es-ES"/>
        </w:rPr>
        <w:fldChar w:fldCharType="separate"/>
      </w:r>
      <w:r w:rsidR="00D95333" w:rsidRPr="007E4876">
        <w:rPr>
          <w:rStyle w:val="Hyperlink"/>
          <w:lang w:val="es-ES"/>
        </w:rPr>
        <w:t>NodoCola.hpp</w:t>
      </w:r>
    </w:p>
    <w:p w14:paraId="5FF705F9" w14:textId="6C8B6C18"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"_NodoCola.cpp" </w:instrText>
      </w:r>
      <w:r>
        <w:rPr>
          <w:lang w:val="es-ES"/>
        </w:rPr>
        <w:fldChar w:fldCharType="separate"/>
      </w:r>
      <w:r w:rsidR="00D95333" w:rsidRPr="007E4876">
        <w:rPr>
          <w:rStyle w:val="Hyperlink"/>
          <w:lang w:val="es-ES"/>
        </w:rPr>
        <w:t>NodoCola.cpp</w:t>
      </w:r>
    </w:p>
    <w:p w14:paraId="6339ACDF" w14:textId="207A325A"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"_Cola.hpp" </w:instrText>
      </w:r>
      <w:r>
        <w:rPr>
          <w:lang w:val="es-ES"/>
        </w:rPr>
        <w:fldChar w:fldCharType="separate"/>
      </w:r>
      <w:r w:rsidR="00D95333" w:rsidRPr="007E4876">
        <w:rPr>
          <w:rStyle w:val="Hyperlink"/>
          <w:lang w:val="es-ES"/>
        </w:rPr>
        <w:t>Cola.hpp</w:t>
      </w:r>
    </w:p>
    <w:p w14:paraId="2C7A38C9" w14:textId="70D517D8"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"_Cola.cpp" </w:instrText>
      </w:r>
      <w:r>
        <w:rPr>
          <w:lang w:val="es-ES"/>
        </w:rPr>
        <w:fldChar w:fldCharType="separate"/>
      </w:r>
      <w:r w:rsidR="00D95333" w:rsidRPr="007E4876">
        <w:rPr>
          <w:rStyle w:val="Hyperlink"/>
          <w:lang w:val="es-ES"/>
        </w:rPr>
        <w:t>Cola.cpp</w:t>
      </w:r>
    </w:p>
    <w:p w14:paraId="4A01B86E" w14:textId="72257028"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"_Cliente.hpp" </w:instrText>
      </w:r>
      <w:r>
        <w:rPr>
          <w:lang w:val="es-ES"/>
        </w:rPr>
        <w:fldChar w:fldCharType="separate"/>
      </w:r>
      <w:r w:rsidR="00D95333" w:rsidRPr="007E4876">
        <w:rPr>
          <w:rStyle w:val="Hyperlink"/>
          <w:lang w:val="es-ES"/>
        </w:rPr>
        <w:t>Cliente.hpp</w:t>
      </w:r>
    </w:p>
    <w:p w14:paraId="77C281B8" w14:textId="7452093D"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"_Cliente.cpp" </w:instrText>
      </w:r>
      <w:r>
        <w:rPr>
          <w:lang w:val="es-ES"/>
        </w:rPr>
        <w:fldChar w:fldCharType="separate"/>
      </w:r>
      <w:r w:rsidR="00D95333" w:rsidRPr="007E4876">
        <w:rPr>
          <w:rStyle w:val="Hyperlink"/>
          <w:lang w:val="es-ES"/>
        </w:rPr>
        <w:t>Cliente.cpp</w:t>
      </w:r>
    </w:p>
    <w:p w14:paraId="5D75BAD5" w14:textId="5BAC1997" w:rsidR="00D95333" w:rsidRPr="007E4876" w:rsidRDefault="007E4876" w:rsidP="002E395D">
      <w:pPr>
        <w:pStyle w:val="ListParagraph"/>
        <w:numPr>
          <w:ilvl w:val="1"/>
          <w:numId w:val="11"/>
        </w:numPr>
        <w:rPr>
          <w:rStyle w:val="Hyperlink"/>
          <w:lang w:val="es-ES"/>
        </w:rPr>
      </w:pPr>
      <w:r>
        <w:rPr>
          <w:lang w:val="es-ES"/>
        </w:rPr>
        <w:fldChar w:fldCharType="end"/>
      </w:r>
      <w:r>
        <w:rPr>
          <w:lang w:val="es-ES"/>
        </w:rPr>
        <w:fldChar w:fldCharType="begin"/>
      </w:r>
      <w:r>
        <w:rPr>
          <w:lang w:val="es-ES"/>
        </w:rPr>
        <w:instrText xml:space="preserve"> HYPERLINK  \l "_Gestor.hpp" </w:instrText>
      </w:r>
      <w:r>
        <w:rPr>
          <w:lang w:val="es-ES"/>
        </w:rPr>
        <w:fldChar w:fldCharType="separate"/>
      </w:r>
      <w:r w:rsidR="00D95333" w:rsidRPr="007E4876">
        <w:rPr>
          <w:rStyle w:val="Hyperlink"/>
          <w:lang w:val="es-ES"/>
        </w:rPr>
        <w:t>Gestor.hpp</w:t>
      </w:r>
    </w:p>
    <w:p w14:paraId="34EFA7A2" w14:textId="3D5DA9B4" w:rsidR="00D95333" w:rsidRPr="007E4876" w:rsidRDefault="007E4876" w:rsidP="002E395D">
      <w:pPr>
        <w:pStyle w:val="ListParagraph"/>
        <w:numPr>
          <w:ilvl w:val="1"/>
          <w:numId w:val="11"/>
        </w:numPr>
        <w:rPr>
          <w:rStyle w:val="Hyperlink"/>
          <w:lang w:val="es-ES"/>
        </w:rPr>
      </w:pPr>
      <w:r>
        <w:rPr>
          <w:lang w:val="es-ES"/>
        </w:rPr>
        <w:fldChar w:fldCharType="end"/>
      </w:r>
      <w:r w:rsidRPr="002B143C">
        <w:rPr>
          <w:lang w:val="es-ES"/>
        </w:rPr>
        <w:fldChar w:fldCharType="begin"/>
      </w:r>
      <w:r>
        <w:rPr>
          <w:lang w:val="es-ES"/>
        </w:rPr>
        <w:instrText xml:space="preserve"> HYPERLINK  \l "_Gestor.cpp" </w:instrText>
      </w:r>
      <w:r w:rsidRPr="002B143C">
        <w:rPr>
          <w:lang w:val="es-ES"/>
        </w:rPr>
        <w:fldChar w:fldCharType="separate"/>
      </w:r>
      <w:r w:rsidR="00D95333" w:rsidRPr="007E4876">
        <w:rPr>
          <w:rStyle w:val="Hyperlink"/>
          <w:lang w:val="es-ES"/>
        </w:rPr>
        <w:t>Gestor.cpp</w:t>
      </w:r>
    </w:p>
    <w:p w14:paraId="7E383F3C" w14:textId="641B541D" w:rsidR="007E4876" w:rsidRPr="002B143C" w:rsidRDefault="007E4876" w:rsidP="002B143C">
      <w:pPr>
        <w:pStyle w:val="ListParagraph"/>
        <w:numPr>
          <w:ilvl w:val="1"/>
          <w:numId w:val="11"/>
        </w:numPr>
        <w:rPr>
          <w:lang w:val="es-ES"/>
        </w:rPr>
      </w:pPr>
      <w:r w:rsidRPr="002B143C">
        <w:rPr>
          <w:lang w:val="es-ES"/>
        </w:rPr>
        <w:fldChar w:fldCharType="end"/>
      </w:r>
      <w:r w:rsidR="002A4FEB">
        <w:fldChar w:fldCharType="begin"/>
      </w:r>
      <w:r w:rsidR="002A4FEB">
        <w:instrText xml:space="preserve"> HYPERLINK \l "_main.cpp" </w:instrText>
      </w:r>
      <w:r w:rsidR="002A4FEB">
        <w:fldChar w:fldCharType="separate"/>
      </w:r>
      <w:r w:rsidR="00D95333" w:rsidRPr="002B143C">
        <w:rPr>
          <w:rStyle w:val="Hyperlink"/>
          <w:lang w:val="es-ES"/>
        </w:rPr>
        <w:t>main.cpp</w:t>
      </w:r>
      <w:bookmarkEnd w:id="1"/>
      <w:r w:rsidR="002A4FEB">
        <w:rPr>
          <w:rStyle w:val="Hyperlink"/>
          <w:lang w:val="es-ES"/>
        </w:rPr>
        <w:fldChar w:fldCharType="end"/>
      </w:r>
      <w:r w:rsidR="009E6AEA" w:rsidRPr="002B143C">
        <w:rPr>
          <w:lang w:val="es-ES"/>
        </w:rPr>
        <w:br w:type="page"/>
      </w:r>
      <w:r w:rsidRPr="002B143C">
        <w:rPr>
          <w:lang w:val="es-ES"/>
        </w:rPr>
        <w:lastRenderedPageBreak/>
        <w:br w:type="page"/>
      </w:r>
    </w:p>
    <w:p w14:paraId="1D95CDF2" w14:textId="77777777" w:rsidR="009E6AEA" w:rsidRDefault="009E6AEA">
      <w:pPr>
        <w:rPr>
          <w:lang w:val="es-ES"/>
        </w:rPr>
      </w:pPr>
    </w:p>
    <w:p w14:paraId="4E1C8ACF" w14:textId="5BFAB06E" w:rsidR="009E6AEA" w:rsidRDefault="009E6AEA" w:rsidP="009E6AEA">
      <w:pPr>
        <w:pStyle w:val="Heading1"/>
        <w:rPr>
          <w:lang w:val="es-ES"/>
        </w:rPr>
      </w:pPr>
      <w:bookmarkStart w:id="2" w:name="_Datos_personales"/>
      <w:bookmarkEnd w:id="2"/>
      <w:r>
        <w:rPr>
          <w:lang w:val="es-ES"/>
        </w:rPr>
        <w:t>Datos personales</w:t>
      </w:r>
    </w:p>
    <w:p w14:paraId="38061259" w14:textId="77777777" w:rsidR="009E6AEA" w:rsidRDefault="009E6AEA" w:rsidP="009E6AEA">
      <w:pPr>
        <w:rPr>
          <w:lang w:val="es-ES"/>
        </w:rPr>
      </w:pPr>
    </w:p>
    <w:p w14:paraId="3B4F4C78" w14:textId="59088419" w:rsidR="009E6AEA" w:rsidRDefault="009E6AEA" w:rsidP="009E6AEA">
      <w:pPr>
        <w:pStyle w:val="Heading2"/>
        <w:rPr>
          <w:lang w:val="es-ES"/>
        </w:rPr>
      </w:pPr>
      <w:r>
        <w:rPr>
          <w:lang w:val="es-ES"/>
        </w:rPr>
        <w:t>Nombre:</w:t>
      </w:r>
    </w:p>
    <w:p w14:paraId="6C356FA2" w14:textId="35CCCDE0" w:rsidR="009E6AEA" w:rsidRPr="009E6AEA" w:rsidRDefault="009E6AEA" w:rsidP="009E6AEA">
      <w:pPr>
        <w:pStyle w:val="ListParagraph"/>
        <w:numPr>
          <w:ilvl w:val="0"/>
          <w:numId w:val="13"/>
        </w:numPr>
        <w:rPr>
          <w:lang w:val="es-ES"/>
        </w:rPr>
      </w:pPr>
      <w:r>
        <w:rPr>
          <w:lang w:val="es-ES"/>
        </w:rPr>
        <w:t xml:space="preserve">Juan </w:t>
      </w:r>
    </w:p>
    <w:p w14:paraId="36C0A2CD" w14:textId="03723640" w:rsidR="009E6AEA" w:rsidRDefault="009E6AEA" w:rsidP="009E6AEA">
      <w:pPr>
        <w:pStyle w:val="Heading2"/>
        <w:rPr>
          <w:lang w:val="es-ES"/>
        </w:rPr>
      </w:pPr>
      <w:r>
        <w:rPr>
          <w:lang w:val="es-ES"/>
        </w:rPr>
        <w:t>Apellidos:</w:t>
      </w:r>
    </w:p>
    <w:p w14:paraId="173265A5" w14:textId="39562805" w:rsidR="009E6AEA" w:rsidRPr="009E6AEA" w:rsidRDefault="009E6AEA" w:rsidP="009E6AEA">
      <w:pPr>
        <w:pStyle w:val="ListParagraph"/>
        <w:numPr>
          <w:ilvl w:val="0"/>
          <w:numId w:val="13"/>
        </w:numPr>
        <w:rPr>
          <w:lang w:val="es-ES"/>
        </w:rPr>
      </w:pPr>
      <w:r>
        <w:rPr>
          <w:lang w:val="es-ES"/>
        </w:rPr>
        <w:t>Casado Ballesteros</w:t>
      </w:r>
    </w:p>
    <w:p w14:paraId="4F97D76B" w14:textId="3E280C2C" w:rsidR="009E6AEA" w:rsidRDefault="009E6AEA" w:rsidP="009E6AEA">
      <w:pPr>
        <w:pStyle w:val="Heading2"/>
        <w:rPr>
          <w:lang w:val="es-ES"/>
        </w:rPr>
      </w:pPr>
      <w:r>
        <w:rPr>
          <w:lang w:val="es-ES"/>
        </w:rPr>
        <w:t>DNI:</w:t>
      </w:r>
    </w:p>
    <w:p w14:paraId="0F2FF71F" w14:textId="3ADF996A" w:rsidR="009E6AEA" w:rsidRPr="009E6AEA" w:rsidRDefault="009E6AEA" w:rsidP="009E6AEA">
      <w:pPr>
        <w:pStyle w:val="ListParagraph"/>
        <w:numPr>
          <w:ilvl w:val="0"/>
          <w:numId w:val="13"/>
        </w:numPr>
        <w:rPr>
          <w:lang w:val="es-ES"/>
        </w:rPr>
      </w:pPr>
      <w:r>
        <w:rPr>
          <w:lang w:val="es-ES"/>
        </w:rPr>
        <w:t>09108762A</w:t>
      </w:r>
    </w:p>
    <w:p w14:paraId="2167B865" w14:textId="300CA1D0" w:rsidR="009E6AEA" w:rsidRDefault="009E6AEA" w:rsidP="009E6AEA">
      <w:pPr>
        <w:pStyle w:val="Heading2"/>
        <w:rPr>
          <w:lang w:val="es-ES"/>
        </w:rPr>
      </w:pPr>
      <w:r>
        <w:rPr>
          <w:lang w:val="es-ES"/>
        </w:rPr>
        <w:t>Correo:</w:t>
      </w:r>
    </w:p>
    <w:p w14:paraId="2319CE50" w14:textId="6D888423" w:rsidR="009E6AEA" w:rsidRPr="009E6AEA" w:rsidRDefault="009E6AEA" w:rsidP="009E6AEA">
      <w:pPr>
        <w:pStyle w:val="ListParagraph"/>
        <w:numPr>
          <w:ilvl w:val="0"/>
          <w:numId w:val="13"/>
        </w:numPr>
        <w:rPr>
          <w:lang w:val="es-ES"/>
        </w:rPr>
      </w:pPr>
      <w:r>
        <w:rPr>
          <w:lang w:val="es-ES"/>
        </w:rPr>
        <w:t>jcb7777777@gmail.com</w:t>
      </w:r>
    </w:p>
    <w:p w14:paraId="6FA87EBA" w14:textId="2E12A16E" w:rsidR="009E6AEA" w:rsidRPr="009E6AEA" w:rsidRDefault="009E6AEA" w:rsidP="009E6AEA">
      <w:pPr>
        <w:pStyle w:val="Heading2"/>
        <w:rPr>
          <w:lang w:val="es-ES"/>
        </w:rPr>
      </w:pPr>
      <w:r>
        <w:rPr>
          <w:lang w:val="es-ES"/>
        </w:rPr>
        <w:t>Asignatura:</w:t>
      </w:r>
    </w:p>
    <w:p w14:paraId="096ECABD" w14:textId="1A52AC8A" w:rsidR="006937C2" w:rsidRDefault="009E6AEA" w:rsidP="009E6AEA">
      <w:pPr>
        <w:pStyle w:val="ListParagraph"/>
        <w:numPr>
          <w:ilvl w:val="0"/>
          <w:numId w:val="13"/>
        </w:numPr>
        <w:rPr>
          <w:lang w:val="es-ES"/>
        </w:rPr>
      </w:pPr>
      <w:r>
        <w:rPr>
          <w:lang w:val="es-ES"/>
        </w:rPr>
        <w:t xml:space="preserve">Estructuras de datos GII martes 10:00-12:00 </w:t>
      </w:r>
    </w:p>
    <w:p w14:paraId="4B4C4F3E" w14:textId="4E001C96" w:rsidR="009E6AEA" w:rsidRDefault="009E6AEA" w:rsidP="009E6AEA">
      <w:pPr>
        <w:pStyle w:val="ListParagraph"/>
        <w:numPr>
          <w:ilvl w:val="0"/>
          <w:numId w:val="13"/>
        </w:numPr>
        <w:rPr>
          <w:lang w:val="es-ES"/>
        </w:rPr>
      </w:pPr>
      <w:r>
        <w:rPr>
          <w:lang w:val="es-ES"/>
        </w:rPr>
        <w:t>Laboratorio con Hamid Tayebi de 12:00 a 14:00</w:t>
      </w:r>
    </w:p>
    <w:p w14:paraId="75559695" w14:textId="594031B1" w:rsidR="00D13473" w:rsidRDefault="009E6AEA">
      <w:pPr>
        <w:rPr>
          <w:lang w:val="es-ES"/>
        </w:rPr>
      </w:pPr>
      <w:r>
        <w:rPr>
          <w:lang w:val="es-ES"/>
        </w:rPr>
        <w:br w:type="page"/>
      </w:r>
      <w:r w:rsidR="00D13473">
        <w:rPr>
          <w:lang w:val="es-ES"/>
        </w:rPr>
        <w:lastRenderedPageBreak/>
        <w:br w:type="page"/>
      </w:r>
    </w:p>
    <w:p w14:paraId="0EBF39F5" w14:textId="77777777" w:rsidR="009E6AEA" w:rsidRDefault="009E6AEA">
      <w:pPr>
        <w:rPr>
          <w:lang w:val="es-ES"/>
        </w:rPr>
      </w:pPr>
    </w:p>
    <w:p w14:paraId="1ED0DECD" w14:textId="6DD0EA36" w:rsidR="009E6AEA" w:rsidRDefault="009E6AEA" w:rsidP="009E6AEA">
      <w:pPr>
        <w:pStyle w:val="Heading1"/>
        <w:rPr>
          <w:lang w:val="es-ES"/>
        </w:rPr>
      </w:pPr>
      <w:bookmarkStart w:id="3" w:name="_Cola"/>
      <w:bookmarkEnd w:id="3"/>
      <w:r>
        <w:rPr>
          <w:lang w:val="es-ES"/>
        </w:rPr>
        <w:t>Cola</w:t>
      </w:r>
    </w:p>
    <w:p w14:paraId="36B97A97" w14:textId="411F382F" w:rsidR="00316DB1" w:rsidRPr="00F24F6F" w:rsidRDefault="00316DB1" w:rsidP="008A04CF">
      <w:pPr>
        <w:pStyle w:val="Heading2"/>
        <w:jc w:val="both"/>
        <w:rPr>
          <w:sz w:val="32"/>
          <w:lang w:val="es-ES"/>
        </w:rPr>
      </w:pPr>
      <w:bookmarkStart w:id="4" w:name="OLE_LINK4"/>
      <w:r w:rsidRPr="00F24F6F">
        <w:rPr>
          <w:sz w:val="32"/>
          <w:lang w:val="es-ES"/>
        </w:rPr>
        <w:t>D</w:t>
      </w:r>
      <w:bookmarkStart w:id="5" w:name="OLE_LINK8"/>
      <w:r w:rsidRPr="00F24F6F">
        <w:rPr>
          <w:sz w:val="32"/>
          <w:lang w:val="es-ES"/>
        </w:rPr>
        <w:t>etalles y justificación de la implementación.</w:t>
      </w:r>
    </w:p>
    <w:bookmarkEnd w:id="4"/>
    <w:bookmarkEnd w:id="5"/>
    <w:p w14:paraId="04A0C5CE" w14:textId="4E780DCE" w:rsidR="00316DB1" w:rsidRDefault="00F87C25" w:rsidP="00216B25">
      <w:pPr>
        <w:spacing w:after="0"/>
        <w:jc w:val="both"/>
        <w:rPr>
          <w:lang w:val="es-ES"/>
        </w:rPr>
      </w:pPr>
      <w:r>
        <w:rPr>
          <w:lang w:val="es-ES"/>
        </w:rPr>
        <w:t>Utilizo el TAD cola para implementar l</w:t>
      </w:r>
      <w:r w:rsidR="00286FBC">
        <w:rPr>
          <w:lang w:val="es-ES"/>
        </w:rPr>
        <w:t>os servidores y como estructura para almacenar a los Clientes antes de haberlos introducido en un servidor.</w:t>
      </w:r>
      <w:r w:rsidR="0048023A">
        <w:rPr>
          <w:lang w:val="es-ES"/>
        </w:rPr>
        <w:t xml:space="preserve"> Cada cliente está almacenado en un NodoCola que son los elementos de los que la Cola e</w:t>
      </w:r>
      <w:r w:rsidR="00562D39">
        <w:rPr>
          <w:lang w:val="es-ES"/>
        </w:rPr>
        <w:t>s</w:t>
      </w:r>
      <w:r w:rsidR="0048023A">
        <w:rPr>
          <w:lang w:val="es-ES"/>
        </w:rPr>
        <w:t>tá compuesta.</w:t>
      </w:r>
    </w:p>
    <w:p w14:paraId="65BB39FD" w14:textId="71E283B1" w:rsidR="00316DB1" w:rsidRDefault="00286FBC" w:rsidP="00216B25">
      <w:pPr>
        <w:spacing w:after="0"/>
        <w:jc w:val="both"/>
        <w:rPr>
          <w:lang w:val="es-ES"/>
        </w:rPr>
      </w:pPr>
      <w:r>
        <w:rPr>
          <w:lang w:val="es-ES"/>
        </w:rPr>
        <w:t>Cola se comporta como una estructura FIFO en la que el primer elemento que haya entrado será el primero en salir, para hacer esto me apoyo en dos punteros, uno que marca el inicio de la cola llamado primeros que es por donde saco los Clientes y otro llamado último que es por donde introduzco Clientes nuevos.</w:t>
      </w:r>
    </w:p>
    <w:p w14:paraId="414CB774" w14:textId="3726C345" w:rsidR="00216B25" w:rsidRDefault="00216B25" w:rsidP="00216B25">
      <w:pPr>
        <w:pStyle w:val="Heading2"/>
        <w:rPr>
          <w:sz w:val="32"/>
          <w:lang w:val="es-ES"/>
        </w:rPr>
      </w:pPr>
      <w:bookmarkStart w:id="6" w:name="OLE_LINK5"/>
      <w:r w:rsidRPr="00216B25">
        <w:rPr>
          <w:sz w:val="32"/>
          <w:lang w:val="es-ES"/>
        </w:rPr>
        <w:t>Constructor:</w:t>
      </w:r>
    </w:p>
    <w:p w14:paraId="5E78A721" w14:textId="067AE09A" w:rsidR="00216B25" w:rsidRPr="00216B25" w:rsidRDefault="00216B25" w:rsidP="00216B25">
      <w:pPr>
        <w:rPr>
          <w:lang w:val="es-ES"/>
        </w:rPr>
      </w:pPr>
      <w:bookmarkStart w:id="7" w:name="OLE_LINK9"/>
      <w:bookmarkEnd w:id="6"/>
      <w:r>
        <w:rPr>
          <w:lang w:val="es-ES"/>
        </w:rPr>
        <w:t>En el constructor iniciaré ambos punteros que dan soporte a la estructura de la Cola, primero y último a NULL para indicar que la cola está vacía, también inicio cantidad_de_clientes a 0 por el mismo motivo.</w:t>
      </w:r>
    </w:p>
    <w:p w14:paraId="10CD5A97" w14:textId="31191C06" w:rsidR="008A04CF" w:rsidRPr="008A04CF" w:rsidRDefault="00316DB1" w:rsidP="008A04CF">
      <w:pPr>
        <w:pStyle w:val="Heading2"/>
        <w:jc w:val="both"/>
        <w:rPr>
          <w:sz w:val="32"/>
          <w:lang w:val="es-ES"/>
        </w:rPr>
      </w:pPr>
      <w:bookmarkStart w:id="8" w:name="OLE_LINK3"/>
      <w:bookmarkEnd w:id="7"/>
      <w:r w:rsidRPr="00F24F6F">
        <w:rPr>
          <w:sz w:val="32"/>
          <w:lang w:val="es-ES"/>
        </w:rPr>
        <w:t>Métodos públicos:</w:t>
      </w:r>
    </w:p>
    <w:bookmarkEnd w:id="8"/>
    <w:p w14:paraId="5177398E" w14:textId="77777777" w:rsidR="00316DB1" w:rsidRPr="00F24F6F" w:rsidRDefault="00316DB1" w:rsidP="008A04CF">
      <w:pPr>
        <w:spacing w:after="0"/>
        <w:jc w:val="both"/>
        <w:rPr>
          <w:b/>
          <w:lang w:val="es-ES"/>
        </w:rPr>
      </w:pPr>
      <w:r w:rsidRPr="00F24F6F">
        <w:rPr>
          <w:b/>
          <w:lang w:val="es-ES"/>
        </w:rPr>
        <w:t>void insertar (Cliente c);</w:t>
      </w:r>
    </w:p>
    <w:p w14:paraId="3D6EDF98" w14:textId="5427091B" w:rsidR="00316DB1" w:rsidRDefault="00286FBC" w:rsidP="008A04CF">
      <w:pPr>
        <w:pStyle w:val="ListParagraph"/>
        <w:numPr>
          <w:ilvl w:val="0"/>
          <w:numId w:val="13"/>
        </w:numPr>
        <w:jc w:val="both"/>
        <w:rPr>
          <w:lang w:val="es-ES"/>
        </w:rPr>
      </w:pPr>
      <w:bookmarkStart w:id="9" w:name="OLE_LINK10"/>
      <w:r>
        <w:rPr>
          <w:lang w:val="es-ES"/>
        </w:rPr>
        <w:t>In</w:t>
      </w:r>
      <w:r w:rsidR="00273F06">
        <w:rPr>
          <w:lang w:val="es-ES"/>
        </w:rPr>
        <w:t>troduce un Cliente nuevo en la C</w:t>
      </w:r>
      <w:r>
        <w:rPr>
          <w:lang w:val="es-ES"/>
        </w:rPr>
        <w:t>ola</w:t>
      </w:r>
      <w:r w:rsidR="00F24F6F">
        <w:rPr>
          <w:lang w:val="es-ES"/>
        </w:rPr>
        <w:t>, para ello hará apuntar el nuevo cliente al que está apuntado por el puntero que marca el último y actualiza el valor de ese puntero para que apunte al nuevo introducido que ahora ocupará la última posición.</w:t>
      </w:r>
    </w:p>
    <w:p w14:paraId="290EA76C" w14:textId="70BB7D5A" w:rsidR="0048023A" w:rsidRPr="00286FBC" w:rsidRDefault="0048023A" w:rsidP="008A04CF">
      <w:pPr>
        <w:pStyle w:val="ListParagraph"/>
        <w:numPr>
          <w:ilvl w:val="0"/>
          <w:numId w:val="13"/>
        </w:numPr>
        <w:jc w:val="both"/>
        <w:rPr>
          <w:lang w:val="es-ES"/>
        </w:rPr>
      </w:pPr>
      <w:bookmarkStart w:id="10" w:name="OLE_LINK2"/>
      <w:r>
        <w:rPr>
          <w:lang w:val="es-ES"/>
        </w:rPr>
        <w:t xml:space="preserve">Esta función al ser llamada incrementa en uno </w:t>
      </w:r>
      <w:r w:rsidR="008A04CF">
        <w:rPr>
          <w:lang w:val="es-ES"/>
        </w:rPr>
        <w:t>clientes_en_cola</w:t>
      </w:r>
      <w:r>
        <w:rPr>
          <w:lang w:val="es-ES"/>
        </w:rPr>
        <w:t xml:space="preserve"> de modo que se lleva un recuento activo de ellos.</w:t>
      </w:r>
    </w:p>
    <w:bookmarkEnd w:id="9"/>
    <w:bookmarkEnd w:id="10"/>
    <w:p w14:paraId="65E7D586" w14:textId="10264291" w:rsidR="00316DB1" w:rsidRDefault="00316DB1" w:rsidP="008A04CF">
      <w:pPr>
        <w:spacing w:after="0"/>
        <w:jc w:val="both"/>
        <w:rPr>
          <w:b/>
          <w:lang w:val="es-ES"/>
        </w:rPr>
      </w:pPr>
      <w:r w:rsidRPr="00F24F6F">
        <w:rPr>
          <w:b/>
          <w:lang w:val="es-ES"/>
        </w:rPr>
        <w:t>Cliente eliminar ();</w:t>
      </w:r>
    </w:p>
    <w:p w14:paraId="4BA0C976" w14:textId="23139B1E" w:rsidR="00F24F6F" w:rsidRPr="0048023A" w:rsidRDefault="00F24F6F" w:rsidP="008A04CF">
      <w:pPr>
        <w:pStyle w:val="ListParagraph"/>
        <w:numPr>
          <w:ilvl w:val="0"/>
          <w:numId w:val="13"/>
        </w:numPr>
        <w:jc w:val="both"/>
        <w:rPr>
          <w:b/>
          <w:lang w:val="es-ES"/>
        </w:rPr>
      </w:pPr>
      <w:bookmarkStart w:id="11" w:name="OLE_LINK13"/>
      <w:r>
        <w:rPr>
          <w:lang w:val="es-ES"/>
        </w:rPr>
        <w:t>Elimina</w:t>
      </w:r>
      <w:r w:rsidR="00C216DF">
        <w:rPr>
          <w:lang w:val="es-ES"/>
        </w:rPr>
        <w:t xml:space="preserve"> y retorna</w:t>
      </w:r>
      <w:r>
        <w:rPr>
          <w:lang w:val="es-ES"/>
        </w:rPr>
        <w:t xml:space="preserve"> el </w:t>
      </w:r>
      <w:r w:rsidR="00434A51">
        <w:rPr>
          <w:lang w:val="es-ES"/>
        </w:rPr>
        <w:t>C</w:t>
      </w:r>
      <w:r>
        <w:rPr>
          <w:lang w:val="es-ES"/>
        </w:rPr>
        <w:t>liente que entró</w:t>
      </w:r>
      <w:r w:rsidR="00434A51">
        <w:rPr>
          <w:lang w:val="es-ES"/>
        </w:rPr>
        <w:t xml:space="preserve"> primero de todos en la C</w:t>
      </w:r>
      <w:r>
        <w:rPr>
          <w:lang w:val="es-ES"/>
        </w:rPr>
        <w:t>ola</w:t>
      </w:r>
      <w:r w:rsidR="00F34A4D">
        <w:rPr>
          <w:lang w:val="es-ES"/>
        </w:rPr>
        <w:t xml:space="preserve">, para ello accede al puntero primero </w:t>
      </w:r>
      <w:r w:rsidR="0048023A">
        <w:rPr>
          <w:lang w:val="es-ES"/>
        </w:rPr>
        <w:t>lo hace apuntar al siguiente elemento y elimina el que ates era el primero.</w:t>
      </w:r>
    </w:p>
    <w:p w14:paraId="64A9A954" w14:textId="06B89DEA" w:rsidR="00434A51" w:rsidRPr="00203388" w:rsidRDefault="0048023A" w:rsidP="008A04CF">
      <w:pPr>
        <w:pStyle w:val="ListParagraph"/>
        <w:numPr>
          <w:ilvl w:val="0"/>
          <w:numId w:val="13"/>
        </w:numPr>
        <w:jc w:val="both"/>
        <w:rPr>
          <w:lang w:val="es-ES"/>
        </w:rPr>
      </w:pPr>
      <w:r>
        <w:rPr>
          <w:lang w:val="es-ES"/>
        </w:rPr>
        <w:t>Esta</w:t>
      </w:r>
      <w:r w:rsidRPr="0048023A">
        <w:rPr>
          <w:lang w:val="es-ES"/>
        </w:rPr>
        <w:t xml:space="preserve"> función </w:t>
      </w:r>
      <w:r>
        <w:rPr>
          <w:lang w:val="es-ES"/>
        </w:rPr>
        <w:t>al ser llamada decrementa</w:t>
      </w:r>
      <w:r w:rsidRPr="0048023A">
        <w:rPr>
          <w:lang w:val="es-ES"/>
        </w:rPr>
        <w:t xml:space="preserve"> en uno </w:t>
      </w:r>
      <w:r w:rsidR="008A04CF">
        <w:rPr>
          <w:lang w:val="es-ES"/>
        </w:rPr>
        <w:t>clientes_en_cola</w:t>
      </w:r>
      <w:r w:rsidRPr="0048023A">
        <w:rPr>
          <w:lang w:val="es-ES"/>
        </w:rPr>
        <w:t xml:space="preserve"> de modo que se lleva un recuento activo de ellos.</w:t>
      </w:r>
      <w:bookmarkEnd w:id="11"/>
    </w:p>
    <w:p w14:paraId="098B0140" w14:textId="77777777" w:rsidR="00316DB1" w:rsidRDefault="00316DB1" w:rsidP="008A04CF">
      <w:pPr>
        <w:jc w:val="both"/>
        <w:rPr>
          <w:b/>
          <w:lang w:val="es-ES"/>
        </w:rPr>
      </w:pPr>
      <w:r w:rsidRPr="00F24F6F">
        <w:rPr>
          <w:b/>
          <w:lang w:val="es-ES"/>
        </w:rPr>
        <w:t>void mostrar ();</w:t>
      </w:r>
    </w:p>
    <w:p w14:paraId="5B0C0142" w14:textId="0EF52B50" w:rsidR="0048023A" w:rsidRPr="00203388" w:rsidRDefault="00434A51" w:rsidP="00216B25">
      <w:pPr>
        <w:pStyle w:val="ListParagraph"/>
        <w:numPr>
          <w:ilvl w:val="0"/>
          <w:numId w:val="13"/>
        </w:numPr>
        <w:jc w:val="both"/>
        <w:rPr>
          <w:b/>
          <w:lang w:val="es-ES"/>
        </w:rPr>
      </w:pPr>
      <w:bookmarkStart w:id="12" w:name="OLE_LINK14"/>
      <w:r>
        <w:rPr>
          <w:lang w:val="es-ES"/>
        </w:rPr>
        <w:t>Lee la C</w:t>
      </w:r>
      <w:r w:rsidR="0048023A">
        <w:rPr>
          <w:lang w:val="es-ES"/>
        </w:rPr>
        <w:t xml:space="preserve">ola de forma iterativa accediendo en cada paso al NodoCola apuntado por el NodoCola anterior por el puntero siguiente ejecutando la función </w:t>
      </w:r>
      <w:r>
        <w:rPr>
          <w:lang w:val="es-ES"/>
        </w:rPr>
        <w:t>show_</w:t>
      </w:r>
      <w:proofErr w:type="gramStart"/>
      <w:r>
        <w:rPr>
          <w:lang w:val="es-ES"/>
        </w:rPr>
        <w:t>c</w:t>
      </w:r>
      <w:r w:rsidR="0048023A">
        <w:rPr>
          <w:lang w:val="es-ES"/>
        </w:rPr>
        <w:t>liente(</w:t>
      </w:r>
      <w:proofErr w:type="gramEnd"/>
      <w:r w:rsidR="0048023A">
        <w:rPr>
          <w:lang w:val="es-ES"/>
        </w:rPr>
        <w:t>) de cada cliente en cada NodoCola.</w:t>
      </w:r>
    </w:p>
    <w:p w14:paraId="24649907" w14:textId="77777777" w:rsidR="00203388" w:rsidRPr="00203388" w:rsidRDefault="00203388" w:rsidP="00203388">
      <w:pPr>
        <w:jc w:val="both"/>
        <w:rPr>
          <w:b/>
          <w:lang w:val="es-ES"/>
        </w:rPr>
      </w:pPr>
    </w:p>
    <w:bookmarkEnd w:id="12"/>
    <w:p w14:paraId="73306AC4" w14:textId="34BBAE9F" w:rsidR="00316DB1" w:rsidRDefault="00316DB1" w:rsidP="008A04CF">
      <w:pPr>
        <w:jc w:val="both"/>
        <w:rPr>
          <w:b/>
          <w:lang w:val="es-ES"/>
        </w:rPr>
      </w:pPr>
      <w:r w:rsidRPr="00F24F6F">
        <w:rPr>
          <w:b/>
          <w:lang w:val="es-ES"/>
        </w:rPr>
        <w:lastRenderedPageBreak/>
        <w:t>bool es_vacia ();</w:t>
      </w:r>
    </w:p>
    <w:p w14:paraId="160DA839" w14:textId="467996E9" w:rsidR="0048023A" w:rsidRPr="008A04CF" w:rsidRDefault="0048023A" w:rsidP="008A04CF">
      <w:pPr>
        <w:pStyle w:val="ListParagraph"/>
        <w:numPr>
          <w:ilvl w:val="0"/>
          <w:numId w:val="13"/>
        </w:numPr>
        <w:jc w:val="both"/>
        <w:rPr>
          <w:b/>
          <w:lang w:val="es-ES"/>
        </w:rPr>
      </w:pPr>
      <w:bookmarkStart w:id="13" w:name="OLE_LINK15"/>
      <w:r>
        <w:rPr>
          <w:lang w:val="es-ES"/>
        </w:rPr>
        <w:t>Retorna primero como un booleano, primero valdrá NULL==0==false cuando la cola esté vací</w:t>
      </w:r>
      <w:r w:rsidR="008A04CF">
        <w:rPr>
          <w:lang w:val="es-ES"/>
        </w:rPr>
        <w:t>a, en cualquier otro caso retornará true.</w:t>
      </w:r>
    </w:p>
    <w:p w14:paraId="5FEDF269" w14:textId="23F8DC9D" w:rsidR="008A04CF" w:rsidRPr="0048023A" w:rsidRDefault="008A04CF" w:rsidP="008A04CF">
      <w:pPr>
        <w:pStyle w:val="ListParagraph"/>
        <w:numPr>
          <w:ilvl w:val="0"/>
          <w:numId w:val="13"/>
        </w:numPr>
        <w:jc w:val="both"/>
        <w:rPr>
          <w:b/>
          <w:lang w:val="es-ES"/>
        </w:rPr>
      </w:pPr>
      <w:r>
        <w:rPr>
          <w:lang w:val="es-ES"/>
        </w:rPr>
        <w:t>NOTA: es_</w:t>
      </w:r>
      <w:proofErr w:type="gramStart"/>
      <w:r>
        <w:rPr>
          <w:lang w:val="es-ES"/>
        </w:rPr>
        <w:t>vacia(</w:t>
      </w:r>
      <w:proofErr w:type="gramEnd"/>
      <w:r>
        <w:rPr>
          <w:lang w:val="es-ES"/>
        </w:rPr>
        <w:t>) devuelve FALSE cuando es vacía y TRUE cuando está llena, aunque por el nombre de la función parece que debería de devolver los resultados al revés al hacerlo de este modo me evito negar dos veces, una en el return de la función y otra al utilizarla.</w:t>
      </w:r>
    </w:p>
    <w:bookmarkEnd w:id="13"/>
    <w:p w14:paraId="237CD14C" w14:textId="1F26D059" w:rsidR="00316DB1" w:rsidRDefault="00316DB1" w:rsidP="008A04CF">
      <w:pPr>
        <w:jc w:val="both"/>
        <w:rPr>
          <w:b/>
          <w:lang w:val="es-ES"/>
        </w:rPr>
      </w:pPr>
      <w:r w:rsidRPr="00F24F6F">
        <w:rPr>
          <w:b/>
          <w:lang w:val="es-ES"/>
        </w:rPr>
        <w:t>int cantidad_de_</w:t>
      </w:r>
      <w:proofErr w:type="gramStart"/>
      <w:r w:rsidRPr="00F24F6F">
        <w:rPr>
          <w:b/>
          <w:lang w:val="es-ES"/>
        </w:rPr>
        <w:t>clientes(</w:t>
      </w:r>
      <w:proofErr w:type="gramEnd"/>
      <w:r w:rsidRPr="00F24F6F">
        <w:rPr>
          <w:b/>
          <w:lang w:val="es-ES"/>
        </w:rPr>
        <w:t>);</w:t>
      </w:r>
    </w:p>
    <w:p w14:paraId="1D34460F" w14:textId="5DC4AFDA" w:rsidR="008A04CF" w:rsidRPr="008A04CF" w:rsidRDefault="008A04CF" w:rsidP="008A04CF">
      <w:pPr>
        <w:pStyle w:val="ListParagraph"/>
        <w:numPr>
          <w:ilvl w:val="0"/>
          <w:numId w:val="13"/>
        </w:numPr>
        <w:jc w:val="both"/>
        <w:rPr>
          <w:b/>
          <w:lang w:val="es-ES"/>
        </w:rPr>
      </w:pPr>
      <w:r>
        <w:rPr>
          <w:lang w:val="es-ES"/>
        </w:rPr>
        <w:t>Retorna la variable privada clientes_en_cola que ya hemos explicado como actualiza su valor que se corresponderá en todo momento con los clientes que haya en la cola.</w:t>
      </w:r>
    </w:p>
    <w:p w14:paraId="6A9CB55B" w14:textId="2F139DDB" w:rsidR="00316DB1" w:rsidRDefault="00316DB1" w:rsidP="008A04CF">
      <w:pPr>
        <w:jc w:val="both"/>
        <w:rPr>
          <w:b/>
          <w:lang w:val="es-ES"/>
        </w:rPr>
      </w:pPr>
      <w:r w:rsidRPr="00F24F6F">
        <w:rPr>
          <w:b/>
          <w:lang w:val="es-ES"/>
        </w:rPr>
        <w:t>Cliente ver_primero (void);</w:t>
      </w:r>
    </w:p>
    <w:p w14:paraId="5D9B25BF" w14:textId="3DECB9D0" w:rsidR="008A04CF" w:rsidRPr="008A04CF" w:rsidRDefault="008A04CF" w:rsidP="008A04CF">
      <w:pPr>
        <w:pStyle w:val="ListParagraph"/>
        <w:numPr>
          <w:ilvl w:val="0"/>
          <w:numId w:val="13"/>
        </w:numPr>
        <w:jc w:val="both"/>
        <w:rPr>
          <w:b/>
          <w:lang w:val="es-ES"/>
        </w:rPr>
      </w:pPr>
      <w:r>
        <w:rPr>
          <w:lang w:val="es-ES"/>
        </w:rPr>
        <w:t>Me devuelve sin borrarlo de la cola al primer cliente que entró en ella y que todavía no ha salido.</w:t>
      </w:r>
    </w:p>
    <w:p w14:paraId="21217527" w14:textId="39AD3835" w:rsidR="008A04CF" w:rsidRDefault="008A04CF" w:rsidP="008A04CF">
      <w:pPr>
        <w:pStyle w:val="Heading2"/>
        <w:rPr>
          <w:sz w:val="32"/>
          <w:lang w:val="es-ES"/>
        </w:rPr>
      </w:pPr>
      <w:bookmarkStart w:id="14" w:name="OLE_LINK6"/>
      <w:r>
        <w:rPr>
          <w:sz w:val="32"/>
          <w:lang w:val="es-ES"/>
        </w:rPr>
        <w:t>Atributos privados:</w:t>
      </w:r>
    </w:p>
    <w:bookmarkEnd w:id="14"/>
    <w:p w14:paraId="7499570B" w14:textId="6F25C094" w:rsidR="008A04CF" w:rsidRDefault="008A04CF" w:rsidP="008A04CF">
      <w:pPr>
        <w:pStyle w:val="Heading2"/>
        <w:rPr>
          <w:lang w:val="es-ES"/>
        </w:rPr>
      </w:pPr>
      <w:r>
        <w:rPr>
          <w:lang w:val="es-ES"/>
        </w:rPr>
        <w:t xml:space="preserve">pnodo </w:t>
      </w:r>
      <w:proofErr w:type="gramStart"/>
      <w:r>
        <w:rPr>
          <w:lang w:val="es-ES"/>
        </w:rPr>
        <w:t>primero,ultimo</w:t>
      </w:r>
      <w:proofErr w:type="gramEnd"/>
      <w:r>
        <w:rPr>
          <w:lang w:val="es-ES"/>
        </w:rPr>
        <w:t>;</w:t>
      </w:r>
    </w:p>
    <w:p w14:paraId="1659CE5A" w14:textId="2696C274" w:rsidR="008A04CF" w:rsidRDefault="008A04CF" w:rsidP="00562D39">
      <w:pPr>
        <w:pStyle w:val="ListParagraph"/>
        <w:numPr>
          <w:ilvl w:val="0"/>
          <w:numId w:val="13"/>
        </w:numPr>
        <w:jc w:val="both"/>
        <w:rPr>
          <w:lang w:val="es-ES"/>
        </w:rPr>
      </w:pPr>
      <w:bookmarkStart w:id="15" w:name="OLE_LINK19"/>
      <w:r>
        <w:rPr>
          <w:lang w:val="es-ES"/>
        </w:rPr>
        <w:t>Med</w:t>
      </w:r>
      <w:r w:rsidR="00562D39">
        <w:rPr>
          <w:lang w:val="es-ES"/>
        </w:rPr>
        <w:t>iante estos punteros a los NodoCola</w:t>
      </w:r>
      <w:r>
        <w:rPr>
          <w:lang w:val="es-ES"/>
        </w:rPr>
        <w:t xml:space="preserve"> en los que se almacena el primer y el </w:t>
      </w:r>
      <w:r w:rsidR="005C73A0">
        <w:rPr>
          <w:lang w:val="es-ES"/>
        </w:rPr>
        <w:t xml:space="preserve">último </w:t>
      </w:r>
      <w:r w:rsidR="00562D39">
        <w:rPr>
          <w:lang w:val="es-ES"/>
        </w:rPr>
        <w:t>Cliente gestionamos la cola permitiendo introducir datos en ella o sacándolos.</w:t>
      </w:r>
    </w:p>
    <w:bookmarkEnd w:id="15"/>
    <w:p w14:paraId="72E8027C" w14:textId="355D22EC" w:rsidR="00562D39" w:rsidRDefault="00562D39" w:rsidP="00562D39">
      <w:pPr>
        <w:pStyle w:val="Heading2"/>
        <w:rPr>
          <w:lang w:val="es-ES"/>
        </w:rPr>
      </w:pPr>
      <w:r>
        <w:rPr>
          <w:lang w:val="es-ES"/>
        </w:rPr>
        <w:t>Int clientes_en_cola;</w:t>
      </w:r>
    </w:p>
    <w:p w14:paraId="1253D69E" w14:textId="5A05BF6A" w:rsidR="00562D39" w:rsidRDefault="00562D39" w:rsidP="00562D39">
      <w:pPr>
        <w:pStyle w:val="ListParagraph"/>
        <w:numPr>
          <w:ilvl w:val="0"/>
          <w:numId w:val="13"/>
        </w:numPr>
        <w:jc w:val="both"/>
        <w:rPr>
          <w:lang w:val="es-ES"/>
        </w:rPr>
      </w:pPr>
      <w:bookmarkStart w:id="16" w:name="OLE_LINK16"/>
      <w:r>
        <w:rPr>
          <w:lang w:val="es-ES"/>
        </w:rPr>
        <w:t>En esta variable almacenan dinámicamente según se añaden o se eliminan la cantidad de clientes que hay en la cola en todo momento.</w:t>
      </w:r>
    </w:p>
    <w:p w14:paraId="298D22A5" w14:textId="1D583086" w:rsidR="00562D39" w:rsidRDefault="00562D39" w:rsidP="00562D39">
      <w:pPr>
        <w:pStyle w:val="Heading2"/>
        <w:rPr>
          <w:sz w:val="32"/>
          <w:lang w:val="es-ES"/>
        </w:rPr>
      </w:pPr>
      <w:bookmarkStart w:id="17" w:name="OLE_LINK7"/>
      <w:bookmarkEnd w:id="16"/>
      <w:r w:rsidRPr="00562D39">
        <w:rPr>
          <w:sz w:val="32"/>
          <w:lang w:val="es-ES"/>
        </w:rPr>
        <w:t>Soluciones a las dificultades encontradas.</w:t>
      </w:r>
    </w:p>
    <w:bookmarkEnd w:id="17"/>
    <w:p w14:paraId="5B4A3754" w14:textId="09B82CFF" w:rsidR="00562D39" w:rsidRDefault="00562D39" w:rsidP="00562D39">
      <w:pPr>
        <w:jc w:val="both"/>
        <w:rPr>
          <w:lang w:val="es-ES"/>
        </w:rPr>
      </w:pPr>
      <w:r>
        <w:rPr>
          <w:lang w:val="es-ES"/>
        </w:rPr>
        <w:t>Para poder saber en todo momento y de forma eficiente la cantidad de clientes en cada cola actualizo contantemente la variable clientes_en_cola al añadir o eliminar NodoClola a la Cola. Así evito tener que recorrer la lista contándolos para saber cuántos hay.</w:t>
      </w:r>
    </w:p>
    <w:p w14:paraId="19274D72" w14:textId="77777777" w:rsidR="00D13473" w:rsidRDefault="00D13473">
      <w:pPr>
        <w:rPr>
          <w:rFonts w:asciiTheme="majorHAnsi" w:eastAsiaTheme="majorEastAsia" w:hAnsiTheme="majorHAnsi" w:cstheme="majorBidi"/>
          <w:b/>
          <w:caps/>
          <w:sz w:val="50"/>
          <w:szCs w:val="32"/>
          <w:lang w:val="es-ES"/>
        </w:rPr>
      </w:pPr>
      <w:bookmarkStart w:id="18" w:name="_NodoCola"/>
      <w:bookmarkEnd w:id="18"/>
      <w:r>
        <w:rPr>
          <w:lang w:val="es-ES"/>
        </w:rPr>
        <w:br w:type="page"/>
      </w:r>
    </w:p>
    <w:p w14:paraId="37590647" w14:textId="591F19A2" w:rsidR="00562D39" w:rsidRDefault="00562D39" w:rsidP="00562D39">
      <w:pPr>
        <w:pStyle w:val="Heading1"/>
        <w:rPr>
          <w:lang w:val="es-ES"/>
        </w:rPr>
      </w:pPr>
      <w:r>
        <w:rPr>
          <w:lang w:val="es-ES"/>
        </w:rPr>
        <w:lastRenderedPageBreak/>
        <w:t>NodoCola</w:t>
      </w:r>
    </w:p>
    <w:p w14:paraId="432A10A9" w14:textId="4FB21935" w:rsidR="00562D39" w:rsidRPr="00562D39" w:rsidRDefault="00562D39" w:rsidP="00562D39">
      <w:pPr>
        <w:pStyle w:val="Heading2"/>
        <w:rPr>
          <w:sz w:val="32"/>
          <w:lang w:val="es-ES"/>
        </w:rPr>
      </w:pPr>
      <w:bookmarkStart w:id="19" w:name="OLE_LINK21"/>
      <w:r w:rsidRPr="00562D39">
        <w:rPr>
          <w:sz w:val="32"/>
          <w:lang w:val="es-ES"/>
        </w:rPr>
        <w:t>Detalles y justificación de la implementación.</w:t>
      </w:r>
    </w:p>
    <w:p w14:paraId="01418FA3" w14:textId="62101669" w:rsidR="00316DB1" w:rsidRDefault="00562D39" w:rsidP="00E40653">
      <w:pPr>
        <w:spacing w:after="0"/>
        <w:jc w:val="both"/>
        <w:rPr>
          <w:lang w:val="es-ES"/>
        </w:rPr>
      </w:pPr>
      <w:r>
        <w:rPr>
          <w:lang w:val="es-ES"/>
        </w:rPr>
        <w:t>Utilizo este TAD para almacenar los Clientes en una cola. El TAD está compuesto por un Cliente que es el dat</w:t>
      </w:r>
      <w:r w:rsidR="00CE3E3B">
        <w:rPr>
          <w:lang w:val="es-ES"/>
        </w:rPr>
        <w:t>o que queremos almacenar en la C</w:t>
      </w:r>
      <w:r>
        <w:rPr>
          <w:lang w:val="es-ES"/>
        </w:rPr>
        <w:t>ola y un puntero que da sustento a la estructura pues apuntará al siguiente NodoCola de la Cola.</w:t>
      </w:r>
    </w:p>
    <w:p w14:paraId="446E71A1" w14:textId="071278F4" w:rsidR="00E40653" w:rsidRDefault="00E40653" w:rsidP="00E40653">
      <w:pPr>
        <w:spacing w:after="0"/>
        <w:jc w:val="both"/>
        <w:rPr>
          <w:lang w:val="es-ES"/>
        </w:rPr>
      </w:pPr>
      <w:r>
        <w:rPr>
          <w:lang w:val="es-ES"/>
        </w:rPr>
        <w:t>A los punteros que apuntan a un NodoCola le damos el nombre de pnodo</w:t>
      </w:r>
      <w:r w:rsidR="00273F06">
        <w:rPr>
          <w:lang w:val="es-ES"/>
        </w:rPr>
        <w:t>Cola</w:t>
      </w:r>
      <w:r>
        <w:rPr>
          <w:lang w:val="es-ES"/>
        </w:rPr>
        <w:t xml:space="preserve"> de forma que hacemos el código más legible.</w:t>
      </w:r>
    </w:p>
    <w:p w14:paraId="29E2A885" w14:textId="70CD528B" w:rsidR="00562D39" w:rsidRDefault="00216B25" w:rsidP="00216B25">
      <w:pPr>
        <w:pStyle w:val="Heading2"/>
        <w:rPr>
          <w:sz w:val="32"/>
          <w:lang w:val="es-ES"/>
        </w:rPr>
      </w:pPr>
      <w:r w:rsidRPr="00216B25">
        <w:rPr>
          <w:sz w:val="32"/>
          <w:lang w:val="es-ES"/>
        </w:rPr>
        <w:t>Constructor:</w:t>
      </w:r>
    </w:p>
    <w:p w14:paraId="0FE497A9" w14:textId="3D802CFD" w:rsidR="00216B25" w:rsidRDefault="00E40653" w:rsidP="00E40653">
      <w:pPr>
        <w:jc w:val="both"/>
        <w:rPr>
          <w:lang w:val="es-ES"/>
        </w:rPr>
      </w:pPr>
      <w:r>
        <w:rPr>
          <w:lang w:val="es-ES"/>
        </w:rPr>
        <w:t>Iniciamos cada NodoCola con un cliente y con un puntero de tipo NodoCola apuntando a NULL. Esto lo hacemos para poder hacer apuntar ese puntero al NodoCola que corresponda cuando generemos la estructura de cola. El puntero llamado siguiente es un atributo privado, pero el nodo hacemos que sea friend class con Cola para poder desde allí editar su valor.</w:t>
      </w:r>
    </w:p>
    <w:p w14:paraId="1F4BB34E" w14:textId="4A39D5E7" w:rsidR="00E40653" w:rsidRDefault="00E40653" w:rsidP="00E40653">
      <w:pPr>
        <w:pStyle w:val="Heading2"/>
        <w:rPr>
          <w:sz w:val="32"/>
          <w:lang w:val="es-ES"/>
        </w:rPr>
      </w:pPr>
      <w:r w:rsidRPr="00E40653">
        <w:rPr>
          <w:sz w:val="32"/>
          <w:lang w:val="es-ES"/>
        </w:rPr>
        <w:t>Atributos privados:</w:t>
      </w:r>
    </w:p>
    <w:p w14:paraId="27CFD41D" w14:textId="71FE9AE4" w:rsidR="00E40653" w:rsidRDefault="00E40653" w:rsidP="00E40653">
      <w:pPr>
        <w:pStyle w:val="Heading2"/>
        <w:rPr>
          <w:lang w:val="es-ES"/>
        </w:rPr>
      </w:pPr>
      <w:r>
        <w:rPr>
          <w:lang w:val="es-ES"/>
        </w:rPr>
        <w:t>Cliente cliente;</w:t>
      </w:r>
    </w:p>
    <w:p w14:paraId="58BD51F9" w14:textId="0DE2E0FE" w:rsidR="00E40653" w:rsidRDefault="00E40653" w:rsidP="00273F06">
      <w:pPr>
        <w:pStyle w:val="ListParagraph"/>
        <w:numPr>
          <w:ilvl w:val="0"/>
          <w:numId w:val="13"/>
        </w:numPr>
        <w:jc w:val="both"/>
        <w:rPr>
          <w:lang w:val="es-ES"/>
        </w:rPr>
      </w:pPr>
      <w:r>
        <w:rPr>
          <w:lang w:val="es-ES"/>
        </w:rPr>
        <w:t>En esta variable almacenaré el valor del cliente que NodoCola debe contener.</w:t>
      </w:r>
    </w:p>
    <w:p w14:paraId="27C00DEC" w14:textId="496062ED" w:rsidR="00E40653" w:rsidRDefault="00E40653" w:rsidP="00E40653">
      <w:pPr>
        <w:pStyle w:val="Heading2"/>
        <w:rPr>
          <w:lang w:val="es-ES"/>
        </w:rPr>
      </w:pPr>
      <w:r>
        <w:rPr>
          <w:lang w:val="es-ES"/>
        </w:rPr>
        <w:t>NodoCola *siguiente;</w:t>
      </w:r>
    </w:p>
    <w:p w14:paraId="5D8EC675" w14:textId="07E4F47A" w:rsidR="00E40653" w:rsidRDefault="00E40653" w:rsidP="00273F06">
      <w:pPr>
        <w:pStyle w:val="ListParagraph"/>
        <w:numPr>
          <w:ilvl w:val="0"/>
          <w:numId w:val="13"/>
        </w:numPr>
        <w:jc w:val="both"/>
        <w:rPr>
          <w:lang w:val="es-ES"/>
        </w:rPr>
      </w:pPr>
      <w:r>
        <w:rPr>
          <w:lang w:val="es-ES"/>
        </w:rPr>
        <w:t>Haré apuntar este puntero al NodoCola que corresponda para formar la estructura de Cola.</w:t>
      </w:r>
    </w:p>
    <w:p w14:paraId="13EFC0A1" w14:textId="5D135AAD" w:rsidR="00E40653" w:rsidRPr="00E40653" w:rsidRDefault="00E40653" w:rsidP="00E40653">
      <w:pPr>
        <w:pStyle w:val="Heading2"/>
        <w:rPr>
          <w:sz w:val="32"/>
          <w:lang w:val="es-ES"/>
        </w:rPr>
      </w:pPr>
      <w:bookmarkStart w:id="20" w:name="OLE_LINK20"/>
      <w:r w:rsidRPr="00E40653">
        <w:rPr>
          <w:sz w:val="32"/>
          <w:lang w:val="es-ES"/>
        </w:rPr>
        <w:t>Soluciones a las dificultades encontradas.</w:t>
      </w:r>
    </w:p>
    <w:bookmarkEnd w:id="20"/>
    <w:p w14:paraId="794AC4D7" w14:textId="4C1BB4D8" w:rsidR="00C216DF" w:rsidRDefault="00E40653" w:rsidP="00E40653">
      <w:pPr>
        <w:jc w:val="both"/>
        <w:rPr>
          <w:lang w:val="es-ES"/>
        </w:rPr>
      </w:pPr>
      <w:r>
        <w:rPr>
          <w:lang w:val="es-ES"/>
        </w:rPr>
        <w:t>Con la intención de simplificar el código y hacerlo más visible realizo un typedef a los punteros de tipo NodoCola como pnodo</w:t>
      </w:r>
      <w:r w:rsidR="00273F06">
        <w:rPr>
          <w:lang w:val="es-ES"/>
        </w:rPr>
        <w:t>Cola</w:t>
      </w:r>
      <w:r>
        <w:rPr>
          <w:lang w:val="es-ES"/>
        </w:rPr>
        <w:t xml:space="preserve">, además </w:t>
      </w:r>
      <w:r w:rsidR="00C216DF">
        <w:rPr>
          <w:lang w:val="es-ES"/>
        </w:rPr>
        <w:t>hago de siguiente un atributo privado, pero permito que Cola lo edite ya que hago un friend class con ella. Por comodidad iniciaré todos los punteros a siguiente NodoCola como NULL pa</w:t>
      </w:r>
      <w:r w:rsidR="00CE3E3B">
        <w:rPr>
          <w:lang w:val="es-ES"/>
        </w:rPr>
        <w:t>ra poder darles valores con pos</w:t>
      </w:r>
      <w:r w:rsidR="00C216DF">
        <w:rPr>
          <w:lang w:val="es-ES"/>
        </w:rPr>
        <w:t>terioridad desde la clase Cola.</w:t>
      </w:r>
    </w:p>
    <w:bookmarkEnd w:id="19"/>
    <w:p w14:paraId="1BD352B9" w14:textId="13D2CFFB" w:rsidR="00D13473" w:rsidRDefault="00C216DF">
      <w:pPr>
        <w:rPr>
          <w:lang w:val="es-ES"/>
        </w:rPr>
      </w:pPr>
      <w:r>
        <w:rPr>
          <w:lang w:val="es-ES"/>
        </w:rPr>
        <w:br w:type="page"/>
      </w:r>
      <w:r w:rsidR="00D13473">
        <w:rPr>
          <w:lang w:val="es-ES"/>
        </w:rPr>
        <w:lastRenderedPageBreak/>
        <w:br w:type="page"/>
      </w:r>
    </w:p>
    <w:p w14:paraId="19818130" w14:textId="77777777" w:rsidR="00C216DF" w:rsidRDefault="00C216DF">
      <w:pPr>
        <w:rPr>
          <w:lang w:val="es-ES"/>
        </w:rPr>
      </w:pPr>
    </w:p>
    <w:p w14:paraId="2C3E05B3" w14:textId="15193A95" w:rsidR="00E40653" w:rsidRDefault="00C216DF" w:rsidP="00C216DF">
      <w:pPr>
        <w:pStyle w:val="Heading1"/>
        <w:rPr>
          <w:lang w:val="es-ES"/>
        </w:rPr>
      </w:pPr>
      <w:bookmarkStart w:id="21" w:name="_Lista"/>
      <w:bookmarkEnd w:id="21"/>
      <w:r>
        <w:rPr>
          <w:lang w:val="es-ES"/>
        </w:rPr>
        <w:t>Lista</w:t>
      </w:r>
    </w:p>
    <w:p w14:paraId="65811DF7" w14:textId="0E5A0E5F" w:rsidR="00C216DF" w:rsidRDefault="00C216DF" w:rsidP="00C216DF">
      <w:pPr>
        <w:pStyle w:val="Heading2"/>
        <w:rPr>
          <w:sz w:val="32"/>
          <w:lang w:val="es-ES"/>
        </w:rPr>
      </w:pPr>
      <w:r w:rsidRPr="00C216DF">
        <w:rPr>
          <w:sz w:val="32"/>
          <w:lang w:val="es-ES"/>
        </w:rPr>
        <w:t>Detalles y justificación de la implementación.</w:t>
      </w:r>
    </w:p>
    <w:p w14:paraId="2F4EEE4E" w14:textId="4E387E79" w:rsidR="00C216DF" w:rsidRDefault="00C216DF" w:rsidP="00273F06">
      <w:pPr>
        <w:spacing w:after="0"/>
        <w:jc w:val="both"/>
        <w:rPr>
          <w:lang w:val="es-ES"/>
        </w:rPr>
      </w:pPr>
      <w:r>
        <w:rPr>
          <w:lang w:val="es-ES"/>
        </w:rPr>
        <w:t xml:space="preserve">Utilizo este TAD para gestionar los </w:t>
      </w:r>
      <w:r w:rsidR="00273F06">
        <w:rPr>
          <w:lang w:val="es-ES"/>
        </w:rPr>
        <w:t>pnodoLista en los que almacenaré Cliente una vez hayan comprado su entrada. La lista es doblemente enlazada para facilitar la ordenación de los Clientes en función de su código de entrada.</w:t>
      </w:r>
    </w:p>
    <w:p w14:paraId="6858BF52" w14:textId="50519D79" w:rsidR="00273F06" w:rsidRDefault="00273F06" w:rsidP="00273F06">
      <w:pPr>
        <w:spacing w:after="0"/>
        <w:jc w:val="both"/>
        <w:rPr>
          <w:lang w:val="es-ES"/>
        </w:rPr>
      </w:pPr>
      <w:r>
        <w:rPr>
          <w:lang w:val="es-ES"/>
        </w:rPr>
        <w:t xml:space="preserve">La lista estará gestionada por dos punteros, primero y puntero, a NodosLista, uno que apunte al primer elemento </w:t>
      </w:r>
      <w:r w:rsidR="00B8374D">
        <w:rPr>
          <w:lang w:val="es-ES"/>
        </w:rPr>
        <w:t xml:space="preserve">de la lista ordenada </w:t>
      </w:r>
      <w:r>
        <w:rPr>
          <w:lang w:val="es-ES"/>
        </w:rPr>
        <w:t>y otro que utilizo para poder recorrerla a la hora de ver dónde colocar cada elemento para que esté siempre ordenada.</w:t>
      </w:r>
    </w:p>
    <w:p w14:paraId="2C4009CD" w14:textId="2FC4C2DC" w:rsidR="00273F06" w:rsidRDefault="00273F06" w:rsidP="00273F06">
      <w:pPr>
        <w:pStyle w:val="Heading2"/>
        <w:rPr>
          <w:sz w:val="32"/>
          <w:lang w:val="es-ES"/>
        </w:rPr>
      </w:pPr>
      <w:r w:rsidRPr="00273F06">
        <w:rPr>
          <w:sz w:val="32"/>
          <w:lang w:val="es-ES"/>
        </w:rPr>
        <w:t>Constructor:</w:t>
      </w:r>
    </w:p>
    <w:p w14:paraId="2A742D0B" w14:textId="173D8268" w:rsidR="00273F06" w:rsidRDefault="00273F06" w:rsidP="00273F06">
      <w:pPr>
        <w:jc w:val="both"/>
        <w:rPr>
          <w:lang w:val="es-ES"/>
        </w:rPr>
      </w:pPr>
      <w:r>
        <w:rPr>
          <w:lang w:val="es-ES"/>
        </w:rPr>
        <w:t>Inicio</w:t>
      </w:r>
      <w:r w:rsidRPr="00273F06">
        <w:rPr>
          <w:lang w:val="es-ES"/>
        </w:rPr>
        <w:t xml:space="preserve"> ambos punteros, primero y </w:t>
      </w:r>
      <w:r>
        <w:rPr>
          <w:lang w:val="es-ES"/>
        </w:rPr>
        <w:t xml:space="preserve">puntero </w:t>
      </w:r>
      <w:r w:rsidRPr="00273F06">
        <w:rPr>
          <w:lang w:val="es-ES"/>
        </w:rPr>
        <w:t xml:space="preserve">a NULL para indicar que la cola está vacía, también inicio </w:t>
      </w:r>
      <w:r>
        <w:rPr>
          <w:lang w:val="es-ES"/>
        </w:rPr>
        <w:t>clientes_en_lista</w:t>
      </w:r>
      <w:r w:rsidRPr="00273F06">
        <w:rPr>
          <w:lang w:val="es-ES"/>
        </w:rPr>
        <w:t xml:space="preserve"> a 0 por el mismo motivo.</w:t>
      </w:r>
    </w:p>
    <w:p w14:paraId="4EDCBC9D" w14:textId="15468A96" w:rsidR="00273F06" w:rsidRDefault="00273F06" w:rsidP="00273F06">
      <w:pPr>
        <w:pStyle w:val="Heading2"/>
        <w:rPr>
          <w:sz w:val="32"/>
          <w:lang w:val="es-ES"/>
        </w:rPr>
      </w:pPr>
      <w:r w:rsidRPr="00273F06">
        <w:rPr>
          <w:sz w:val="32"/>
          <w:lang w:val="es-ES"/>
        </w:rPr>
        <w:t>Métodos públicos:</w:t>
      </w:r>
    </w:p>
    <w:p w14:paraId="76828FC1" w14:textId="77777777" w:rsidR="00273F06" w:rsidRDefault="00273F06" w:rsidP="00273F06">
      <w:pPr>
        <w:pStyle w:val="Heading2"/>
        <w:rPr>
          <w:lang w:val="es-ES"/>
        </w:rPr>
      </w:pPr>
      <w:r w:rsidRPr="00273F06">
        <w:rPr>
          <w:lang w:val="es-ES"/>
        </w:rPr>
        <w:t>void insertar (Cliente c);</w:t>
      </w:r>
    </w:p>
    <w:p w14:paraId="468AC1F7" w14:textId="77777777" w:rsidR="00C0561B" w:rsidRPr="00C0561B" w:rsidRDefault="00C0561B" w:rsidP="00434A51">
      <w:pPr>
        <w:pStyle w:val="ListParagraph"/>
        <w:numPr>
          <w:ilvl w:val="0"/>
          <w:numId w:val="13"/>
        </w:numPr>
        <w:spacing w:after="0"/>
        <w:jc w:val="both"/>
        <w:rPr>
          <w:lang w:val="es-ES"/>
        </w:rPr>
      </w:pPr>
      <w:bookmarkStart w:id="22" w:name="OLE_LINK11"/>
      <w:r w:rsidRPr="00C0561B">
        <w:rPr>
          <w:lang w:val="es-ES"/>
        </w:rPr>
        <w:t>Introduce un Cliente nuevo en la Lola, para ello puntero irá iterando sobre la lista hasta que o bien el NodoLista siguiente al que está apuntando contenga un Cliente con un identificador de entrada menor que el del Cliente que queremos introducir o que llegue al final de la lista.</w:t>
      </w:r>
    </w:p>
    <w:p w14:paraId="543FF1E0" w14:textId="342F13B7" w:rsidR="00C0561B" w:rsidRPr="00C0561B" w:rsidRDefault="00C0561B" w:rsidP="00434A51">
      <w:pPr>
        <w:pStyle w:val="ListParagraph"/>
        <w:spacing w:after="0"/>
        <w:jc w:val="both"/>
        <w:rPr>
          <w:lang w:val="es-ES"/>
        </w:rPr>
      </w:pPr>
      <w:r w:rsidRPr="00C0561B">
        <w:rPr>
          <w:lang w:val="es-ES"/>
        </w:rPr>
        <w:t>Si ha llegado al final de la lista puede ser por dos causas, la lista está vacía por lo que el NodoLista que contiene al Cliente nuevo será el primer elemento de la Lista o porque hemos recorrido toda la lista sin que haya otro Cliente anteriormente introducido en ella con un identificador de entrada de mayor valor en cuyo caso introduciremos nuestro Cliente detrás del NodoLista al que está apuntando puntero. Para realizar esto utilizaremos el puntero a NodoLista que apunta al elemento anterior contenido en cada NodoLista, recordamos que Lista es una esrructura tipo lista doblemente enlazada.</w:t>
      </w:r>
    </w:p>
    <w:bookmarkEnd w:id="22"/>
    <w:p w14:paraId="3E203CBE" w14:textId="127BF749" w:rsidR="00C0561B" w:rsidRPr="00273F06" w:rsidRDefault="00434A51" w:rsidP="007B5B0B">
      <w:pPr>
        <w:spacing w:after="0"/>
        <w:ind w:left="720"/>
        <w:jc w:val="both"/>
        <w:rPr>
          <w:lang w:val="es-ES"/>
        </w:rPr>
      </w:pPr>
      <w:r>
        <w:rPr>
          <w:lang w:val="es-ES"/>
        </w:rPr>
        <w:t>Si se para por haber llegado a un NodoLista cuyo NodoLista siguente contiene un Cliente con un identificador de enetrada de menor valor comprobamos que el NodoLista al que apunta puntero contenga un Cliente con identificador de entrada mayor, de serlo insertamos detrás de él y de no serlo insertaremos el nuevo NodoLista que contiene al nuevo Cliente delante.</w:t>
      </w:r>
    </w:p>
    <w:p w14:paraId="24AA34E9" w14:textId="4B9EB693" w:rsidR="00273F06" w:rsidRPr="00434A51" w:rsidRDefault="00C0561B" w:rsidP="007B5B0B">
      <w:pPr>
        <w:pStyle w:val="ListParagraph"/>
        <w:numPr>
          <w:ilvl w:val="0"/>
          <w:numId w:val="13"/>
        </w:numPr>
        <w:jc w:val="both"/>
        <w:rPr>
          <w:lang w:val="es-ES"/>
        </w:rPr>
      </w:pPr>
      <w:r w:rsidRPr="00C0561B">
        <w:rPr>
          <w:lang w:val="es-ES"/>
        </w:rPr>
        <w:t>Esta función al ser llamada incrementa en uno clientes_en_lista de modo que se lleva un recuento activo de ellos.</w:t>
      </w:r>
    </w:p>
    <w:p w14:paraId="09D1C5C5" w14:textId="0BBFBEA3" w:rsidR="00273F06" w:rsidRDefault="00273F06" w:rsidP="007B5B0B">
      <w:pPr>
        <w:pStyle w:val="Heading2"/>
        <w:jc w:val="both"/>
        <w:rPr>
          <w:lang w:val="es-ES"/>
        </w:rPr>
      </w:pPr>
      <w:r w:rsidRPr="00273F06">
        <w:rPr>
          <w:lang w:val="es-ES"/>
        </w:rPr>
        <w:lastRenderedPageBreak/>
        <w:t>Cliente eliminar ();</w:t>
      </w:r>
    </w:p>
    <w:p w14:paraId="6A77AADF" w14:textId="33114CA6" w:rsidR="00434A51" w:rsidRPr="00434A51" w:rsidRDefault="00434A51" w:rsidP="007B5B0B">
      <w:pPr>
        <w:pStyle w:val="ListParagraph"/>
        <w:numPr>
          <w:ilvl w:val="0"/>
          <w:numId w:val="13"/>
        </w:numPr>
        <w:jc w:val="both"/>
        <w:rPr>
          <w:lang w:val="es-ES"/>
        </w:rPr>
      </w:pPr>
      <w:r>
        <w:rPr>
          <w:lang w:val="es-ES"/>
        </w:rPr>
        <w:t>Elimina y retorna el C</w:t>
      </w:r>
      <w:r w:rsidRPr="00434A51">
        <w:rPr>
          <w:lang w:val="es-ES"/>
        </w:rPr>
        <w:t>liente que e</w:t>
      </w:r>
      <w:r>
        <w:rPr>
          <w:lang w:val="es-ES"/>
        </w:rPr>
        <w:t>ntró primero de todos en la Lista</w:t>
      </w:r>
      <w:r w:rsidRPr="00434A51">
        <w:rPr>
          <w:lang w:val="es-ES"/>
        </w:rPr>
        <w:t>, para ello accede al puntero primero lo hace apuntar al siguiente elemento y elimina el que ates era el primero.</w:t>
      </w:r>
    </w:p>
    <w:p w14:paraId="22CEF01C" w14:textId="2688D253" w:rsidR="00434A51" w:rsidRDefault="00434A51" w:rsidP="007B5B0B">
      <w:pPr>
        <w:pStyle w:val="ListParagraph"/>
        <w:numPr>
          <w:ilvl w:val="0"/>
          <w:numId w:val="13"/>
        </w:numPr>
        <w:jc w:val="both"/>
        <w:rPr>
          <w:lang w:val="es-ES"/>
        </w:rPr>
      </w:pPr>
      <w:r w:rsidRPr="00434A51">
        <w:rPr>
          <w:lang w:val="es-ES"/>
        </w:rPr>
        <w:t>Esta función al ser llamada decrementa en uno clientes_en_</w:t>
      </w:r>
      <w:r>
        <w:rPr>
          <w:lang w:val="es-ES"/>
        </w:rPr>
        <w:t>lista</w:t>
      </w:r>
      <w:r w:rsidRPr="00434A51">
        <w:rPr>
          <w:lang w:val="es-ES"/>
        </w:rPr>
        <w:t xml:space="preserve"> de modo que se lleva un recuento activo de ellos.</w:t>
      </w:r>
    </w:p>
    <w:p w14:paraId="690AB3D9" w14:textId="3067EF69" w:rsidR="00434A51" w:rsidRPr="00434A51" w:rsidRDefault="00434A51" w:rsidP="007B5B0B">
      <w:pPr>
        <w:pStyle w:val="ListParagraph"/>
        <w:numPr>
          <w:ilvl w:val="0"/>
          <w:numId w:val="13"/>
        </w:numPr>
        <w:jc w:val="both"/>
        <w:rPr>
          <w:lang w:val="es-ES"/>
        </w:rPr>
      </w:pPr>
      <w:r>
        <w:rPr>
          <w:lang w:val="es-ES"/>
        </w:rPr>
        <w:t>Esta función se utiliza exclusivamente para resetear el programa.</w:t>
      </w:r>
    </w:p>
    <w:p w14:paraId="4F9CC459" w14:textId="5601385F" w:rsidR="00273F06" w:rsidRDefault="00273F06" w:rsidP="007B5B0B">
      <w:pPr>
        <w:pStyle w:val="Heading2"/>
        <w:jc w:val="both"/>
        <w:rPr>
          <w:lang w:val="es-ES"/>
        </w:rPr>
      </w:pPr>
      <w:r w:rsidRPr="00273F06">
        <w:rPr>
          <w:lang w:val="es-ES"/>
        </w:rPr>
        <w:t>void mostrar ();</w:t>
      </w:r>
    </w:p>
    <w:p w14:paraId="69F985E7" w14:textId="5B30AE7F" w:rsidR="00434A51" w:rsidRPr="00434A51" w:rsidRDefault="00434A51" w:rsidP="007B5B0B">
      <w:pPr>
        <w:pStyle w:val="ListParagraph"/>
        <w:numPr>
          <w:ilvl w:val="0"/>
          <w:numId w:val="13"/>
        </w:numPr>
        <w:jc w:val="both"/>
        <w:rPr>
          <w:lang w:val="es-ES"/>
        </w:rPr>
      </w:pPr>
      <w:r>
        <w:rPr>
          <w:lang w:val="es-ES"/>
        </w:rPr>
        <w:t>Lee la Lista</w:t>
      </w:r>
      <w:r w:rsidRPr="00434A51">
        <w:rPr>
          <w:lang w:val="es-ES"/>
        </w:rPr>
        <w:t xml:space="preserve"> de forma iterativa accediendo en cada paso al Nodo</w:t>
      </w:r>
      <w:r>
        <w:rPr>
          <w:lang w:val="es-ES"/>
        </w:rPr>
        <w:t>Lista</w:t>
      </w:r>
      <w:r w:rsidRPr="00434A51">
        <w:rPr>
          <w:lang w:val="es-ES"/>
        </w:rPr>
        <w:t xml:space="preserve"> apuntado por el Nodo</w:t>
      </w:r>
      <w:r>
        <w:rPr>
          <w:lang w:val="es-ES"/>
        </w:rPr>
        <w:t>Lista</w:t>
      </w:r>
      <w:r w:rsidRPr="00434A51">
        <w:rPr>
          <w:lang w:val="es-ES"/>
        </w:rPr>
        <w:t xml:space="preserve"> anterior por el puntero sigui</w:t>
      </w:r>
      <w:r>
        <w:rPr>
          <w:lang w:val="es-ES"/>
        </w:rPr>
        <w:t>ente ejecutando la función show_c</w:t>
      </w:r>
      <w:r w:rsidRPr="00434A51">
        <w:rPr>
          <w:lang w:val="es-ES"/>
        </w:rPr>
        <w:t>liente</w:t>
      </w:r>
      <w:r>
        <w:rPr>
          <w:lang w:val="es-ES"/>
        </w:rPr>
        <w:t>_</w:t>
      </w:r>
      <w:proofErr w:type="gramStart"/>
      <w:r>
        <w:rPr>
          <w:lang w:val="es-ES"/>
        </w:rPr>
        <w:t>completo</w:t>
      </w:r>
      <w:r w:rsidRPr="00434A51">
        <w:rPr>
          <w:lang w:val="es-ES"/>
        </w:rPr>
        <w:t>(</w:t>
      </w:r>
      <w:proofErr w:type="gramEnd"/>
      <w:r w:rsidRPr="00434A51">
        <w:rPr>
          <w:lang w:val="es-ES"/>
        </w:rPr>
        <w:t>) d</w:t>
      </w:r>
      <w:r>
        <w:rPr>
          <w:lang w:val="es-ES"/>
        </w:rPr>
        <w:t>e cada cliente en cada NodoCola, mostrando sus datos junto a su identificador de entrada.</w:t>
      </w:r>
    </w:p>
    <w:p w14:paraId="4C25637F" w14:textId="3245390B" w:rsidR="00273F06" w:rsidRDefault="00273F06" w:rsidP="007B5B0B">
      <w:pPr>
        <w:pStyle w:val="Heading2"/>
        <w:jc w:val="both"/>
        <w:rPr>
          <w:lang w:val="es-ES"/>
        </w:rPr>
      </w:pPr>
      <w:r w:rsidRPr="00273F06">
        <w:rPr>
          <w:lang w:val="es-ES"/>
        </w:rPr>
        <w:t>bool es_vacia ();</w:t>
      </w:r>
    </w:p>
    <w:p w14:paraId="5145EEA6" w14:textId="15FAB65B" w:rsidR="00434A51" w:rsidRPr="00434A51" w:rsidRDefault="00434A51" w:rsidP="007B5B0B">
      <w:pPr>
        <w:pStyle w:val="ListParagraph"/>
        <w:numPr>
          <w:ilvl w:val="0"/>
          <w:numId w:val="13"/>
        </w:numPr>
        <w:jc w:val="both"/>
        <w:rPr>
          <w:lang w:val="es-ES"/>
        </w:rPr>
      </w:pPr>
      <w:r w:rsidRPr="00434A51">
        <w:rPr>
          <w:lang w:val="es-ES"/>
        </w:rPr>
        <w:t>Retorna primero como un booleano, primero valdrá NULL==0==false cuando la cola esté vacía, en cualquier otro caso retornará true.</w:t>
      </w:r>
    </w:p>
    <w:p w14:paraId="6E8B4BCA" w14:textId="43EFFEB1" w:rsidR="00434A51" w:rsidRDefault="00434A51" w:rsidP="00385223">
      <w:pPr>
        <w:pStyle w:val="ListParagraph"/>
        <w:numPr>
          <w:ilvl w:val="0"/>
          <w:numId w:val="13"/>
        </w:numPr>
        <w:jc w:val="both"/>
        <w:rPr>
          <w:lang w:val="es-ES"/>
        </w:rPr>
      </w:pPr>
      <w:r w:rsidRPr="00434A51">
        <w:rPr>
          <w:lang w:val="es-ES"/>
        </w:rPr>
        <w:t>NOTA: es_</w:t>
      </w:r>
      <w:proofErr w:type="gramStart"/>
      <w:r w:rsidRPr="00434A51">
        <w:rPr>
          <w:lang w:val="es-ES"/>
        </w:rPr>
        <w:t>vacia(</w:t>
      </w:r>
      <w:proofErr w:type="gramEnd"/>
      <w:r w:rsidRPr="00434A51">
        <w:rPr>
          <w:lang w:val="es-ES"/>
        </w:rPr>
        <w:t>) devuelve FALSE cuando es vacía y TRUE cuando está llena, aunque por el nombre de la función parece que debería de devolver los resultados al revés al hacerlo de este modo me evito negar dos veces, una en el return de la función y otra al utilizarla.</w:t>
      </w:r>
    </w:p>
    <w:p w14:paraId="1E58629E" w14:textId="0D623A9F" w:rsidR="00434A51" w:rsidRPr="00434A51" w:rsidRDefault="00434A51" w:rsidP="00385223">
      <w:pPr>
        <w:pStyle w:val="ListParagraph"/>
        <w:numPr>
          <w:ilvl w:val="0"/>
          <w:numId w:val="13"/>
        </w:numPr>
        <w:jc w:val="both"/>
        <w:rPr>
          <w:lang w:val="es-ES"/>
        </w:rPr>
      </w:pPr>
      <w:r>
        <w:rPr>
          <w:lang w:val="es-ES"/>
        </w:rPr>
        <w:t>Esta función se utiliza exclusivamente para alertar de que la lista no se puede mostrar pues está vacía.</w:t>
      </w:r>
    </w:p>
    <w:p w14:paraId="4E3F4C5F" w14:textId="727EF667" w:rsidR="00273F06" w:rsidRDefault="00273F06" w:rsidP="00385223">
      <w:pPr>
        <w:pStyle w:val="Heading2"/>
        <w:jc w:val="both"/>
        <w:rPr>
          <w:lang w:val="es-ES"/>
        </w:rPr>
      </w:pPr>
      <w:r w:rsidRPr="00273F06">
        <w:rPr>
          <w:lang w:val="es-ES"/>
        </w:rPr>
        <w:t>int cantidad_de_</w:t>
      </w:r>
      <w:proofErr w:type="gramStart"/>
      <w:r w:rsidRPr="00273F06">
        <w:rPr>
          <w:lang w:val="es-ES"/>
        </w:rPr>
        <w:t>clientes(</w:t>
      </w:r>
      <w:proofErr w:type="gramEnd"/>
      <w:r w:rsidRPr="00273F06">
        <w:rPr>
          <w:lang w:val="es-ES"/>
        </w:rPr>
        <w:t>);</w:t>
      </w:r>
    </w:p>
    <w:p w14:paraId="6743AA80" w14:textId="53AE61A8" w:rsidR="009D286C" w:rsidRDefault="009D286C" w:rsidP="00385223">
      <w:pPr>
        <w:pStyle w:val="ListParagraph"/>
        <w:numPr>
          <w:ilvl w:val="0"/>
          <w:numId w:val="13"/>
        </w:numPr>
        <w:jc w:val="both"/>
        <w:rPr>
          <w:lang w:val="es-ES"/>
        </w:rPr>
      </w:pPr>
      <w:r w:rsidRPr="009D286C">
        <w:rPr>
          <w:lang w:val="es-ES"/>
        </w:rPr>
        <w:t>En esta variable almacenan dinámicamente según se añaden o se eliminan la cantidad de clientes que hay en la cola en todo momento.</w:t>
      </w:r>
    </w:p>
    <w:p w14:paraId="63E539FA" w14:textId="1370FFB0" w:rsidR="009D286C" w:rsidRDefault="009D286C" w:rsidP="00385223">
      <w:pPr>
        <w:pStyle w:val="ListParagraph"/>
        <w:numPr>
          <w:ilvl w:val="0"/>
          <w:numId w:val="13"/>
        </w:numPr>
        <w:jc w:val="both"/>
        <w:rPr>
          <w:lang w:val="es-ES"/>
        </w:rPr>
      </w:pPr>
      <w:r>
        <w:rPr>
          <w:lang w:val="es-ES"/>
        </w:rPr>
        <w:t>Esta función se utiliza exclusivamente para mostrar en el menú los clientes</w:t>
      </w:r>
      <w:r w:rsidR="00B8374D">
        <w:rPr>
          <w:lang w:val="es-ES"/>
        </w:rPr>
        <w:t xml:space="preserve"> que ya hay comprado su entrada y de forma activa al mostrar la lista de entradas compradas durante los procesos de compra.</w:t>
      </w:r>
    </w:p>
    <w:p w14:paraId="6B618755" w14:textId="40859EA6" w:rsidR="00B8374D" w:rsidRPr="00B8374D" w:rsidRDefault="00B8374D" w:rsidP="00385223">
      <w:pPr>
        <w:pStyle w:val="Heading2"/>
        <w:jc w:val="both"/>
        <w:rPr>
          <w:sz w:val="32"/>
          <w:lang w:val="es-ES"/>
        </w:rPr>
      </w:pPr>
      <w:r w:rsidRPr="00B8374D">
        <w:rPr>
          <w:sz w:val="32"/>
          <w:lang w:val="es-ES"/>
        </w:rPr>
        <w:t>Métodos privados:</w:t>
      </w:r>
    </w:p>
    <w:p w14:paraId="188FFD01" w14:textId="77777777" w:rsidR="00B8374D" w:rsidRDefault="00B8374D" w:rsidP="00385223">
      <w:pPr>
        <w:pStyle w:val="Heading2"/>
        <w:jc w:val="both"/>
        <w:rPr>
          <w:lang w:val="es-ES"/>
        </w:rPr>
      </w:pPr>
      <w:r w:rsidRPr="00B8374D">
        <w:rPr>
          <w:lang w:val="es-ES"/>
        </w:rPr>
        <w:t>void insertar_</w:t>
      </w:r>
      <w:proofErr w:type="gramStart"/>
      <w:r w:rsidRPr="00B8374D">
        <w:rPr>
          <w:lang w:val="es-ES"/>
        </w:rPr>
        <w:t>delante(</w:t>
      </w:r>
      <w:proofErr w:type="gramEnd"/>
      <w:r w:rsidRPr="00B8374D">
        <w:rPr>
          <w:lang w:val="es-ES"/>
        </w:rPr>
        <w:t>pnodoLista n);</w:t>
      </w:r>
    </w:p>
    <w:p w14:paraId="66131C2C" w14:textId="062A7983" w:rsidR="00B8374D" w:rsidRDefault="00B8374D" w:rsidP="00385223">
      <w:pPr>
        <w:pStyle w:val="ListParagraph"/>
        <w:numPr>
          <w:ilvl w:val="0"/>
          <w:numId w:val="13"/>
        </w:numPr>
        <w:jc w:val="both"/>
        <w:rPr>
          <w:lang w:val="es-ES"/>
        </w:rPr>
      </w:pPr>
      <w:bookmarkStart w:id="23" w:name="OLE_LINK17"/>
      <w:r>
        <w:rPr>
          <w:lang w:val="es-ES"/>
        </w:rPr>
        <w:t>Mediante un puntero a NodoLista auxiliar hago que el NodoLista apuntado por el puntero pasado a la función quede entre el NodoLista al que apunta puntero y el siguiente NodoLista.</w:t>
      </w:r>
    </w:p>
    <w:p w14:paraId="5DBB09C8" w14:textId="161263F0" w:rsidR="00B8374D" w:rsidRPr="00B8374D" w:rsidRDefault="00B8374D" w:rsidP="00385223">
      <w:pPr>
        <w:pStyle w:val="ListParagraph"/>
        <w:numPr>
          <w:ilvl w:val="0"/>
          <w:numId w:val="13"/>
        </w:numPr>
        <w:jc w:val="both"/>
        <w:rPr>
          <w:lang w:val="es-ES"/>
        </w:rPr>
      </w:pPr>
      <w:bookmarkStart w:id="24" w:name="OLE_LINK18"/>
      <w:r>
        <w:rPr>
          <w:lang w:val="es-ES"/>
        </w:rPr>
        <w:t xml:space="preserve">El puntero a siguiente del NodoLista apuntado por puntero apuntará al nuevo NodoLista, el anterior del siguente al nuevo y los punteros siguiente y anterior </w:t>
      </w:r>
      <w:r>
        <w:rPr>
          <w:lang w:val="es-ES"/>
        </w:rPr>
        <w:lastRenderedPageBreak/>
        <w:t>del nuevo a su siguiente y anterior en la lista de forma que quede incluído en la estructura.</w:t>
      </w:r>
    </w:p>
    <w:bookmarkEnd w:id="23"/>
    <w:bookmarkEnd w:id="24"/>
    <w:p w14:paraId="66E9E11C" w14:textId="16C4C24D" w:rsidR="00B8374D" w:rsidRDefault="00B8374D" w:rsidP="00385223">
      <w:pPr>
        <w:pStyle w:val="Heading2"/>
        <w:jc w:val="both"/>
        <w:rPr>
          <w:lang w:val="es-ES"/>
        </w:rPr>
      </w:pPr>
      <w:r w:rsidRPr="00B8374D">
        <w:rPr>
          <w:lang w:val="es-ES"/>
        </w:rPr>
        <w:t>void insertar_</w:t>
      </w:r>
      <w:proofErr w:type="gramStart"/>
      <w:r w:rsidRPr="00B8374D">
        <w:rPr>
          <w:lang w:val="es-ES"/>
        </w:rPr>
        <w:t>detras(</w:t>
      </w:r>
      <w:proofErr w:type="gramEnd"/>
      <w:r w:rsidRPr="00B8374D">
        <w:rPr>
          <w:lang w:val="es-ES"/>
        </w:rPr>
        <w:t>pnodoLista n);</w:t>
      </w:r>
    </w:p>
    <w:p w14:paraId="785CCA83" w14:textId="03D356F1" w:rsidR="00B8374D" w:rsidRDefault="00B8374D" w:rsidP="00385223">
      <w:pPr>
        <w:pStyle w:val="ListParagraph"/>
        <w:numPr>
          <w:ilvl w:val="0"/>
          <w:numId w:val="13"/>
        </w:numPr>
        <w:jc w:val="both"/>
        <w:rPr>
          <w:lang w:val="es-ES"/>
        </w:rPr>
      </w:pPr>
      <w:r w:rsidRPr="00B8374D">
        <w:rPr>
          <w:lang w:val="es-ES"/>
        </w:rPr>
        <w:t xml:space="preserve">Mediante un puntero a NodoLista auxiliar hago que el NodoLista apuntado por el puntero pasado a la función quede entre el NodoLista al que apunta puntero y el </w:t>
      </w:r>
      <w:r>
        <w:rPr>
          <w:lang w:val="es-ES"/>
        </w:rPr>
        <w:t>anterior</w:t>
      </w:r>
      <w:r w:rsidRPr="00B8374D">
        <w:rPr>
          <w:lang w:val="es-ES"/>
        </w:rPr>
        <w:t xml:space="preserve"> NodoLista.</w:t>
      </w:r>
    </w:p>
    <w:p w14:paraId="024A00B4" w14:textId="540D29AE" w:rsidR="00B8374D" w:rsidRPr="00B8374D" w:rsidRDefault="00B8374D" w:rsidP="00385223">
      <w:pPr>
        <w:pStyle w:val="ListParagraph"/>
        <w:numPr>
          <w:ilvl w:val="0"/>
          <w:numId w:val="13"/>
        </w:numPr>
        <w:jc w:val="both"/>
        <w:rPr>
          <w:lang w:val="es-ES"/>
        </w:rPr>
      </w:pPr>
      <w:r w:rsidRPr="00B8374D">
        <w:rPr>
          <w:lang w:val="es-ES"/>
        </w:rPr>
        <w:t xml:space="preserve">El puntero a </w:t>
      </w:r>
      <w:r>
        <w:rPr>
          <w:lang w:val="es-ES"/>
        </w:rPr>
        <w:t>anterior</w:t>
      </w:r>
      <w:r w:rsidRPr="00B8374D">
        <w:rPr>
          <w:lang w:val="es-ES"/>
        </w:rPr>
        <w:t xml:space="preserve"> del NodoLista apuntado por puntero apuntará al nuevo NodoLista, el </w:t>
      </w:r>
      <w:r>
        <w:rPr>
          <w:lang w:val="es-ES"/>
        </w:rPr>
        <w:t>siguiente del anterior</w:t>
      </w:r>
      <w:r w:rsidRPr="00B8374D">
        <w:rPr>
          <w:lang w:val="es-ES"/>
        </w:rPr>
        <w:t xml:space="preserve"> al nuevo y los punteros siguiente y anterior del nuevo a su siguiente y anterior en la lista de forma que quede incluído en la estructura.</w:t>
      </w:r>
    </w:p>
    <w:p w14:paraId="424086F1" w14:textId="50BF5E82" w:rsidR="00B8374D" w:rsidRDefault="00B8374D" w:rsidP="00385223">
      <w:pPr>
        <w:pStyle w:val="Heading2"/>
        <w:jc w:val="both"/>
        <w:rPr>
          <w:lang w:val="es-ES"/>
        </w:rPr>
      </w:pPr>
      <w:r w:rsidRPr="00B8374D">
        <w:rPr>
          <w:lang w:val="es-ES"/>
        </w:rPr>
        <w:t>void insertar_</w:t>
      </w:r>
      <w:proofErr w:type="gramStart"/>
      <w:r w:rsidRPr="00B8374D">
        <w:rPr>
          <w:lang w:val="es-ES"/>
        </w:rPr>
        <w:t>primero(</w:t>
      </w:r>
      <w:proofErr w:type="gramEnd"/>
      <w:r w:rsidRPr="00B8374D">
        <w:rPr>
          <w:lang w:val="es-ES"/>
        </w:rPr>
        <w:t>pnodoLista n);</w:t>
      </w:r>
    </w:p>
    <w:p w14:paraId="155ED041" w14:textId="1CC855C4" w:rsidR="00B8374D" w:rsidRDefault="00B8374D" w:rsidP="00385223">
      <w:pPr>
        <w:pStyle w:val="ListParagraph"/>
        <w:numPr>
          <w:ilvl w:val="0"/>
          <w:numId w:val="13"/>
        </w:numPr>
        <w:jc w:val="both"/>
        <w:rPr>
          <w:lang w:val="es-ES"/>
        </w:rPr>
      </w:pPr>
      <w:r>
        <w:rPr>
          <w:lang w:val="es-ES"/>
        </w:rPr>
        <w:t>Inserta un NodoLista en la lista haciendo apuntar sus punteros a siguiente y anterior a NULL y apuntando primero y puntero al nuevo NodoLista que será el primero de la misma.</w:t>
      </w:r>
    </w:p>
    <w:p w14:paraId="7A01312E" w14:textId="0262D575" w:rsidR="007B5B0B" w:rsidRDefault="007B5B0B" w:rsidP="00385223">
      <w:pPr>
        <w:pStyle w:val="Heading2"/>
        <w:jc w:val="both"/>
        <w:rPr>
          <w:sz w:val="32"/>
          <w:lang w:val="es-ES"/>
        </w:rPr>
      </w:pPr>
      <w:r w:rsidRPr="007B5B0B">
        <w:rPr>
          <w:sz w:val="32"/>
          <w:lang w:val="es-ES"/>
        </w:rPr>
        <w:t>Atributos privados:</w:t>
      </w:r>
    </w:p>
    <w:p w14:paraId="7084F66A" w14:textId="77777777" w:rsidR="007B5B0B" w:rsidRDefault="007B5B0B" w:rsidP="00385223">
      <w:pPr>
        <w:pStyle w:val="Heading2"/>
        <w:jc w:val="both"/>
        <w:rPr>
          <w:lang w:val="es-ES"/>
        </w:rPr>
      </w:pPr>
      <w:r w:rsidRPr="007B5B0B">
        <w:rPr>
          <w:lang w:val="es-ES"/>
        </w:rPr>
        <w:t>pnodoLista puntero, primero;</w:t>
      </w:r>
    </w:p>
    <w:p w14:paraId="528EFB72" w14:textId="56A2225F" w:rsidR="007B5B0B" w:rsidRPr="007B5B0B" w:rsidRDefault="007B5B0B" w:rsidP="00385223">
      <w:pPr>
        <w:pStyle w:val="ListParagraph"/>
        <w:numPr>
          <w:ilvl w:val="0"/>
          <w:numId w:val="13"/>
        </w:numPr>
        <w:jc w:val="both"/>
        <w:rPr>
          <w:lang w:val="es-ES"/>
        </w:rPr>
      </w:pPr>
      <w:r w:rsidRPr="007B5B0B">
        <w:rPr>
          <w:lang w:val="es-ES"/>
        </w:rPr>
        <w:t>Mediante estos punteros a los NodoCola en los que se almacena el primer Cliente</w:t>
      </w:r>
      <w:r>
        <w:rPr>
          <w:lang w:val="es-ES"/>
        </w:rPr>
        <w:t xml:space="preserve"> ordenado y el cliente el el que nos estemos fijando a la hora de ordenar</w:t>
      </w:r>
      <w:r w:rsidRPr="007B5B0B">
        <w:rPr>
          <w:lang w:val="es-ES"/>
        </w:rPr>
        <w:t xml:space="preserve"> gestionamos la cola permitiendo introducir datos en ella o sacándolos.</w:t>
      </w:r>
    </w:p>
    <w:p w14:paraId="24A38F0C" w14:textId="478EF662" w:rsidR="007B5B0B" w:rsidRDefault="007B5B0B" w:rsidP="00385223">
      <w:pPr>
        <w:pStyle w:val="Heading2"/>
        <w:jc w:val="both"/>
        <w:rPr>
          <w:lang w:val="es-ES"/>
        </w:rPr>
      </w:pPr>
      <w:r w:rsidRPr="007B5B0B">
        <w:rPr>
          <w:lang w:val="es-ES"/>
        </w:rPr>
        <w:t>int clientes_en_lista;</w:t>
      </w:r>
    </w:p>
    <w:p w14:paraId="5C61EC23" w14:textId="14759D22" w:rsidR="007B5B0B" w:rsidRDefault="007B5B0B" w:rsidP="00385223">
      <w:pPr>
        <w:pStyle w:val="ListParagraph"/>
        <w:numPr>
          <w:ilvl w:val="0"/>
          <w:numId w:val="13"/>
        </w:numPr>
        <w:jc w:val="both"/>
        <w:rPr>
          <w:lang w:val="es-ES"/>
        </w:rPr>
      </w:pPr>
      <w:r w:rsidRPr="007B5B0B">
        <w:rPr>
          <w:lang w:val="es-ES"/>
        </w:rPr>
        <w:t>En esta variable almacenan dinámicamente según se añaden o se eliminan la cantidad de clientes que hay en la cola en todo momento.</w:t>
      </w:r>
    </w:p>
    <w:p w14:paraId="250D86C2" w14:textId="19806AC2" w:rsidR="007B5B0B" w:rsidRDefault="007B5B0B" w:rsidP="00385223">
      <w:pPr>
        <w:pStyle w:val="Heading2"/>
        <w:jc w:val="both"/>
        <w:rPr>
          <w:sz w:val="32"/>
          <w:lang w:val="es-ES"/>
        </w:rPr>
      </w:pPr>
      <w:r w:rsidRPr="007B5B0B">
        <w:rPr>
          <w:sz w:val="32"/>
          <w:lang w:val="es-ES"/>
        </w:rPr>
        <w:t>Soluciones a las dificultades encontradas.</w:t>
      </w:r>
    </w:p>
    <w:p w14:paraId="5714B3D2" w14:textId="77777777" w:rsidR="00203388" w:rsidRDefault="007B5B0B" w:rsidP="00385223">
      <w:pPr>
        <w:spacing w:after="0"/>
        <w:jc w:val="both"/>
        <w:rPr>
          <w:lang w:val="es-ES"/>
        </w:rPr>
      </w:pPr>
      <w:r>
        <w:rPr>
          <w:lang w:val="es-ES"/>
        </w:rPr>
        <w:t>La variable clientes_en_lista es tratada del mismo modo que en la Cola para ir almacenando en todo momento el número de clientes que haya en la Lista.</w:t>
      </w:r>
    </w:p>
    <w:p w14:paraId="4D8271BC" w14:textId="100D4DAE" w:rsidR="007B5B0B" w:rsidRDefault="00203388" w:rsidP="00385223">
      <w:pPr>
        <w:spacing w:after="0"/>
        <w:jc w:val="both"/>
        <w:rPr>
          <w:lang w:val="es-ES"/>
        </w:rPr>
      </w:pPr>
      <w:r>
        <w:rPr>
          <w:lang w:val="es-ES"/>
        </w:rPr>
        <w:t xml:space="preserve">Lista está organizada como una estructura de lista doblemente enlazada, esto facilita en clan medida la inserción de datos de forma ordenada en ella. </w:t>
      </w:r>
    </w:p>
    <w:p w14:paraId="48DEC5AA" w14:textId="1845E056" w:rsidR="00D13473" w:rsidRDefault="00203388">
      <w:pPr>
        <w:rPr>
          <w:lang w:val="es-ES"/>
        </w:rPr>
      </w:pPr>
      <w:r>
        <w:rPr>
          <w:lang w:val="es-ES"/>
        </w:rPr>
        <w:br w:type="page"/>
      </w:r>
      <w:r w:rsidR="00D13473">
        <w:rPr>
          <w:lang w:val="es-ES"/>
        </w:rPr>
        <w:lastRenderedPageBreak/>
        <w:br w:type="page"/>
      </w:r>
    </w:p>
    <w:p w14:paraId="4BBC0B2C" w14:textId="77777777" w:rsidR="00203388" w:rsidRDefault="00203388" w:rsidP="00385223">
      <w:pPr>
        <w:jc w:val="both"/>
        <w:rPr>
          <w:lang w:val="es-ES"/>
        </w:rPr>
      </w:pPr>
    </w:p>
    <w:p w14:paraId="54B550FB" w14:textId="4AF09B07" w:rsidR="00203388" w:rsidRDefault="00203388" w:rsidP="00385223">
      <w:pPr>
        <w:pStyle w:val="Heading1"/>
        <w:jc w:val="both"/>
        <w:rPr>
          <w:lang w:val="es-ES"/>
        </w:rPr>
      </w:pPr>
      <w:bookmarkStart w:id="25" w:name="_NodoLista"/>
      <w:bookmarkEnd w:id="25"/>
      <w:r>
        <w:rPr>
          <w:lang w:val="es-ES"/>
        </w:rPr>
        <w:t>NodoLista</w:t>
      </w:r>
    </w:p>
    <w:p w14:paraId="5AD1D877" w14:textId="77777777" w:rsidR="00203388" w:rsidRPr="00203388" w:rsidRDefault="00203388" w:rsidP="00385223">
      <w:pPr>
        <w:pStyle w:val="Heading2"/>
        <w:jc w:val="both"/>
        <w:rPr>
          <w:sz w:val="32"/>
          <w:lang w:val="es-ES"/>
        </w:rPr>
      </w:pPr>
      <w:bookmarkStart w:id="26" w:name="OLE_LINK23"/>
      <w:r w:rsidRPr="00203388">
        <w:rPr>
          <w:sz w:val="32"/>
          <w:lang w:val="es-ES"/>
        </w:rPr>
        <w:t>Detalles y justificación de la implementación.</w:t>
      </w:r>
    </w:p>
    <w:bookmarkEnd w:id="26"/>
    <w:p w14:paraId="3F6A3B9A" w14:textId="028C2727" w:rsidR="00203388" w:rsidRPr="00203388" w:rsidRDefault="00203388" w:rsidP="00385223">
      <w:pPr>
        <w:spacing w:after="0"/>
        <w:jc w:val="both"/>
        <w:rPr>
          <w:lang w:val="es-ES"/>
        </w:rPr>
      </w:pPr>
      <w:r w:rsidRPr="00203388">
        <w:rPr>
          <w:lang w:val="es-ES"/>
        </w:rPr>
        <w:t xml:space="preserve">Utilizo este TAD para almacenar los Clientes en una cola. El TAD está compuesto por un Cliente que es el dato que queremos almacenar en la </w:t>
      </w:r>
      <w:r w:rsidR="00CE3E3B">
        <w:rPr>
          <w:lang w:val="es-ES"/>
        </w:rPr>
        <w:t>Lista,</w:t>
      </w:r>
      <w:r w:rsidRPr="00203388">
        <w:rPr>
          <w:lang w:val="es-ES"/>
        </w:rPr>
        <w:t xml:space="preserve"> un puntero que apuntará al siguiente Nodo</w:t>
      </w:r>
      <w:r w:rsidR="00CE3E3B">
        <w:rPr>
          <w:lang w:val="es-ES"/>
        </w:rPr>
        <w:t>Lista</w:t>
      </w:r>
      <w:r w:rsidRPr="00203388">
        <w:rPr>
          <w:lang w:val="es-ES"/>
        </w:rPr>
        <w:t xml:space="preserve"> de la </w:t>
      </w:r>
      <w:r w:rsidR="00CE3E3B">
        <w:rPr>
          <w:lang w:val="es-ES"/>
        </w:rPr>
        <w:t xml:space="preserve">Lista y otro que apunta al NodoLista anterior, dando a la estructura una forma de lista doblemente </w:t>
      </w:r>
      <w:proofErr w:type="gramStart"/>
      <w:r w:rsidR="00CE3E3B">
        <w:rPr>
          <w:lang w:val="es-ES"/>
        </w:rPr>
        <w:t>enlazada .</w:t>
      </w:r>
      <w:proofErr w:type="gramEnd"/>
    </w:p>
    <w:p w14:paraId="697D4BC6" w14:textId="1E38A18C" w:rsidR="00203388" w:rsidRPr="00203388" w:rsidRDefault="00203388" w:rsidP="00385223">
      <w:pPr>
        <w:spacing w:after="0"/>
        <w:jc w:val="both"/>
        <w:rPr>
          <w:lang w:val="es-ES"/>
        </w:rPr>
      </w:pPr>
      <w:r w:rsidRPr="00203388">
        <w:rPr>
          <w:lang w:val="es-ES"/>
        </w:rPr>
        <w:t>A los punteros que apuntan a un Nodo</w:t>
      </w:r>
      <w:r w:rsidR="00CE3E3B">
        <w:rPr>
          <w:lang w:val="es-ES"/>
        </w:rPr>
        <w:t xml:space="preserve">Lista </w:t>
      </w:r>
      <w:r w:rsidRPr="00203388">
        <w:rPr>
          <w:lang w:val="es-ES"/>
        </w:rPr>
        <w:t>le damos el nombre de pnodo</w:t>
      </w:r>
      <w:r w:rsidR="00CE3E3B">
        <w:rPr>
          <w:lang w:val="es-ES"/>
        </w:rPr>
        <w:t>Lista</w:t>
      </w:r>
      <w:r w:rsidRPr="00203388">
        <w:rPr>
          <w:lang w:val="es-ES"/>
        </w:rPr>
        <w:t xml:space="preserve"> de forma que hacemos el código más legible.</w:t>
      </w:r>
    </w:p>
    <w:p w14:paraId="06D0DA0D" w14:textId="77777777" w:rsidR="00203388" w:rsidRPr="00203388" w:rsidRDefault="00203388" w:rsidP="00385223">
      <w:pPr>
        <w:pStyle w:val="Heading2"/>
        <w:jc w:val="both"/>
        <w:rPr>
          <w:sz w:val="32"/>
          <w:lang w:val="es-ES"/>
        </w:rPr>
      </w:pPr>
      <w:r w:rsidRPr="00203388">
        <w:rPr>
          <w:sz w:val="32"/>
          <w:lang w:val="es-ES"/>
        </w:rPr>
        <w:t>Constructor:</w:t>
      </w:r>
    </w:p>
    <w:p w14:paraId="1549E683" w14:textId="1CDE0311" w:rsidR="00203388" w:rsidRPr="00203388" w:rsidRDefault="00203388" w:rsidP="00385223">
      <w:pPr>
        <w:jc w:val="both"/>
        <w:rPr>
          <w:lang w:val="es-ES"/>
        </w:rPr>
      </w:pPr>
      <w:r w:rsidRPr="00203388">
        <w:rPr>
          <w:lang w:val="es-ES"/>
        </w:rPr>
        <w:t>Iniciamos cada Nodo</w:t>
      </w:r>
      <w:r w:rsidR="00CE3E3B">
        <w:rPr>
          <w:lang w:val="es-ES"/>
        </w:rPr>
        <w:t>Lista</w:t>
      </w:r>
      <w:r w:rsidRPr="00203388">
        <w:rPr>
          <w:lang w:val="es-ES"/>
        </w:rPr>
        <w:t xml:space="preserve"> con un cliente y </w:t>
      </w:r>
      <w:r w:rsidR="00385223">
        <w:rPr>
          <w:lang w:val="es-ES"/>
        </w:rPr>
        <w:t xml:space="preserve">dos punteros </w:t>
      </w:r>
      <w:r w:rsidRPr="00203388">
        <w:rPr>
          <w:lang w:val="es-ES"/>
        </w:rPr>
        <w:t>de tipo Nodo</w:t>
      </w:r>
      <w:r w:rsidR="00CE3E3B">
        <w:rPr>
          <w:lang w:val="es-ES"/>
        </w:rPr>
        <w:t xml:space="preserve">Lista </w:t>
      </w:r>
      <w:r w:rsidRPr="00203388">
        <w:rPr>
          <w:lang w:val="es-ES"/>
        </w:rPr>
        <w:t>apuntando a NULL. Esto lo hacemos para poder hacer apuntar ese puntero al Nodo</w:t>
      </w:r>
      <w:r w:rsidR="00CE3E3B">
        <w:rPr>
          <w:lang w:val="es-ES"/>
        </w:rPr>
        <w:t>Lista</w:t>
      </w:r>
      <w:r w:rsidRPr="00203388">
        <w:rPr>
          <w:lang w:val="es-ES"/>
        </w:rPr>
        <w:t xml:space="preserve"> que corresponda cuando generemos la estructura de </w:t>
      </w:r>
      <w:r w:rsidR="00385223">
        <w:rPr>
          <w:lang w:val="es-ES"/>
        </w:rPr>
        <w:t>lista doblemente enlazada</w:t>
      </w:r>
      <w:r w:rsidRPr="00203388">
        <w:rPr>
          <w:lang w:val="es-ES"/>
        </w:rPr>
        <w:t>. El puntero llamado siguiente</w:t>
      </w:r>
      <w:r w:rsidR="00385223">
        <w:rPr>
          <w:lang w:val="es-ES"/>
        </w:rPr>
        <w:t xml:space="preserve"> y el llamado puntero</w:t>
      </w:r>
      <w:r w:rsidRPr="00203388">
        <w:rPr>
          <w:lang w:val="es-ES"/>
        </w:rPr>
        <w:t xml:space="preserve"> </w:t>
      </w:r>
      <w:r w:rsidR="00385223">
        <w:rPr>
          <w:lang w:val="es-ES"/>
        </w:rPr>
        <w:t>son atributos privados</w:t>
      </w:r>
      <w:r w:rsidRPr="00203388">
        <w:rPr>
          <w:lang w:val="es-ES"/>
        </w:rPr>
        <w:t xml:space="preserve">, pero </w:t>
      </w:r>
      <w:r w:rsidR="00385223">
        <w:rPr>
          <w:lang w:val="es-ES"/>
        </w:rPr>
        <w:t>NodoLista</w:t>
      </w:r>
      <w:r w:rsidRPr="00203388">
        <w:rPr>
          <w:lang w:val="es-ES"/>
        </w:rPr>
        <w:t xml:space="preserve"> hacemos que sea friend class con </w:t>
      </w:r>
      <w:r w:rsidR="00CE3E3B">
        <w:rPr>
          <w:lang w:val="es-ES"/>
        </w:rPr>
        <w:t>Lista</w:t>
      </w:r>
      <w:r w:rsidRPr="00203388">
        <w:rPr>
          <w:lang w:val="es-ES"/>
        </w:rPr>
        <w:t xml:space="preserve"> para poder desde allí editar su valor.</w:t>
      </w:r>
    </w:p>
    <w:p w14:paraId="4F1CF57F" w14:textId="77777777" w:rsidR="00203388" w:rsidRPr="00203388" w:rsidRDefault="00203388" w:rsidP="00385223">
      <w:pPr>
        <w:pStyle w:val="Heading2"/>
        <w:jc w:val="both"/>
        <w:rPr>
          <w:sz w:val="32"/>
          <w:lang w:val="es-ES"/>
        </w:rPr>
      </w:pPr>
      <w:r w:rsidRPr="00203388">
        <w:rPr>
          <w:sz w:val="32"/>
          <w:lang w:val="es-ES"/>
        </w:rPr>
        <w:t>Atributos privados:</w:t>
      </w:r>
    </w:p>
    <w:p w14:paraId="2502F509" w14:textId="77777777" w:rsidR="00203388" w:rsidRDefault="00203388" w:rsidP="00385223">
      <w:pPr>
        <w:pStyle w:val="Heading2"/>
        <w:jc w:val="both"/>
        <w:rPr>
          <w:lang w:val="es-ES"/>
        </w:rPr>
      </w:pPr>
      <w:r w:rsidRPr="00203388">
        <w:rPr>
          <w:lang w:val="es-ES"/>
        </w:rPr>
        <w:t>Cliente cliente;</w:t>
      </w:r>
    </w:p>
    <w:p w14:paraId="58AE0AC7" w14:textId="512DC1E5" w:rsidR="00CE3E3B" w:rsidRPr="00CE3E3B" w:rsidRDefault="00CE3E3B" w:rsidP="00385223">
      <w:pPr>
        <w:pStyle w:val="ListParagraph"/>
        <w:numPr>
          <w:ilvl w:val="0"/>
          <w:numId w:val="13"/>
        </w:numPr>
        <w:jc w:val="both"/>
        <w:rPr>
          <w:lang w:val="es-ES"/>
        </w:rPr>
      </w:pPr>
      <w:r w:rsidRPr="00CE3E3B">
        <w:rPr>
          <w:lang w:val="es-ES"/>
        </w:rPr>
        <w:t>En esta variable almacenaré el valor del cliente que NodoLista debe contener.</w:t>
      </w:r>
    </w:p>
    <w:p w14:paraId="117B04D1" w14:textId="76617276" w:rsidR="00203388" w:rsidRPr="00203388" w:rsidRDefault="00CE3E3B" w:rsidP="00385223">
      <w:pPr>
        <w:pStyle w:val="Heading2"/>
        <w:jc w:val="both"/>
        <w:rPr>
          <w:lang w:val="es-ES"/>
        </w:rPr>
      </w:pPr>
      <w:bookmarkStart w:id="27" w:name="OLE_LINK22"/>
      <w:r>
        <w:rPr>
          <w:lang w:val="es-ES"/>
        </w:rPr>
        <w:t>NodoLista</w:t>
      </w:r>
      <w:r w:rsidR="00203388" w:rsidRPr="00203388">
        <w:rPr>
          <w:lang w:val="es-ES"/>
        </w:rPr>
        <w:t xml:space="preserve"> *siguiente;</w:t>
      </w:r>
    </w:p>
    <w:p w14:paraId="37747B80" w14:textId="087C5262" w:rsidR="00203388" w:rsidRPr="00CE3E3B" w:rsidRDefault="00CE3E3B" w:rsidP="00385223">
      <w:pPr>
        <w:pStyle w:val="ListParagraph"/>
        <w:numPr>
          <w:ilvl w:val="0"/>
          <w:numId w:val="13"/>
        </w:numPr>
        <w:jc w:val="both"/>
        <w:rPr>
          <w:lang w:val="es-ES"/>
        </w:rPr>
      </w:pPr>
      <w:r w:rsidRPr="00CE3E3B">
        <w:rPr>
          <w:lang w:val="es-ES"/>
        </w:rPr>
        <w:t xml:space="preserve">Haré apuntar este puntero al NodoLista que corresponda para formar la estructura de </w:t>
      </w:r>
      <w:r>
        <w:rPr>
          <w:lang w:val="es-ES"/>
        </w:rPr>
        <w:t>Lista</w:t>
      </w:r>
      <w:r w:rsidRPr="00CE3E3B">
        <w:rPr>
          <w:lang w:val="es-ES"/>
        </w:rPr>
        <w:t>.</w:t>
      </w:r>
    </w:p>
    <w:p w14:paraId="0E073C63" w14:textId="7171C099" w:rsidR="00CE3E3B" w:rsidRPr="00CE3E3B" w:rsidRDefault="00CE3E3B" w:rsidP="00385223">
      <w:pPr>
        <w:pStyle w:val="Heading2"/>
        <w:jc w:val="both"/>
        <w:rPr>
          <w:lang w:val="es-ES"/>
        </w:rPr>
      </w:pPr>
      <w:r>
        <w:rPr>
          <w:lang w:val="es-ES"/>
        </w:rPr>
        <w:t>NodoLista</w:t>
      </w:r>
      <w:r w:rsidRPr="00CE3E3B">
        <w:rPr>
          <w:lang w:val="es-ES"/>
        </w:rPr>
        <w:t xml:space="preserve"> *siguiente;</w:t>
      </w:r>
    </w:p>
    <w:p w14:paraId="5689E5CD" w14:textId="6006CFE5" w:rsidR="00CE3E3B" w:rsidRPr="00CE3E3B" w:rsidRDefault="00CE3E3B" w:rsidP="00385223">
      <w:pPr>
        <w:pStyle w:val="ListParagraph"/>
        <w:numPr>
          <w:ilvl w:val="0"/>
          <w:numId w:val="13"/>
        </w:numPr>
        <w:jc w:val="both"/>
        <w:rPr>
          <w:lang w:val="es-ES"/>
        </w:rPr>
      </w:pPr>
      <w:r w:rsidRPr="00CE3E3B">
        <w:rPr>
          <w:lang w:val="es-ES"/>
        </w:rPr>
        <w:t>Haré apuntar este puntero al NodoLista que corresponda para formar la estructura de</w:t>
      </w:r>
      <w:r>
        <w:rPr>
          <w:lang w:val="es-ES"/>
        </w:rPr>
        <w:t xml:space="preserve"> Lista siendo esta una lista doblemente enlazada</w:t>
      </w:r>
      <w:r w:rsidRPr="00CE3E3B">
        <w:rPr>
          <w:lang w:val="es-ES"/>
        </w:rPr>
        <w:t>.</w:t>
      </w:r>
    </w:p>
    <w:p w14:paraId="0AB2B279" w14:textId="77777777" w:rsidR="00203388" w:rsidRPr="00203388" w:rsidRDefault="00203388" w:rsidP="00385223">
      <w:pPr>
        <w:pStyle w:val="Heading2"/>
        <w:jc w:val="both"/>
        <w:rPr>
          <w:sz w:val="32"/>
          <w:lang w:val="es-ES"/>
        </w:rPr>
      </w:pPr>
      <w:bookmarkStart w:id="28" w:name="OLE_LINK30"/>
      <w:bookmarkEnd w:id="27"/>
      <w:r w:rsidRPr="00203388">
        <w:rPr>
          <w:sz w:val="32"/>
          <w:lang w:val="es-ES"/>
        </w:rPr>
        <w:t>Soluciones a las dificultades encontradas.</w:t>
      </w:r>
    </w:p>
    <w:bookmarkEnd w:id="28"/>
    <w:p w14:paraId="04757EB0" w14:textId="33D4E82C" w:rsidR="00203388" w:rsidRDefault="00203388" w:rsidP="00385223">
      <w:pPr>
        <w:spacing w:after="0"/>
        <w:jc w:val="both"/>
        <w:rPr>
          <w:lang w:val="es-ES"/>
        </w:rPr>
      </w:pPr>
      <w:r w:rsidRPr="00203388">
        <w:rPr>
          <w:lang w:val="es-ES"/>
        </w:rPr>
        <w:t>Con la intención de simplificar el código y hacerlo más visible realizo un typedef a los punteros de tipo Nodo</w:t>
      </w:r>
      <w:r w:rsidR="00CE3E3B">
        <w:rPr>
          <w:lang w:val="es-ES"/>
        </w:rPr>
        <w:t>Lista</w:t>
      </w:r>
      <w:r w:rsidRPr="00203388">
        <w:rPr>
          <w:lang w:val="es-ES"/>
        </w:rPr>
        <w:t xml:space="preserve"> como pnodo</w:t>
      </w:r>
      <w:r w:rsidR="00CE3E3B">
        <w:rPr>
          <w:lang w:val="es-ES"/>
        </w:rPr>
        <w:t>Lista</w:t>
      </w:r>
      <w:r w:rsidRPr="00203388">
        <w:rPr>
          <w:lang w:val="es-ES"/>
        </w:rPr>
        <w:t xml:space="preserve">, además hago de siguiente un atributo privado, pero permito que </w:t>
      </w:r>
      <w:r w:rsidR="00CE3E3B">
        <w:rPr>
          <w:lang w:val="es-ES"/>
        </w:rPr>
        <w:t>Lista</w:t>
      </w:r>
      <w:r w:rsidRPr="00203388">
        <w:rPr>
          <w:lang w:val="es-ES"/>
        </w:rPr>
        <w:t xml:space="preserve"> lo edite ya que hago un friend class con ella. Por comodidad iniciaré todos los punteros a siguiente Nodo</w:t>
      </w:r>
      <w:r w:rsidR="00CE3E3B">
        <w:rPr>
          <w:lang w:val="es-ES"/>
        </w:rPr>
        <w:t>Lista</w:t>
      </w:r>
      <w:r w:rsidRPr="00203388">
        <w:rPr>
          <w:lang w:val="es-ES"/>
        </w:rPr>
        <w:t xml:space="preserve"> como NULL pa</w:t>
      </w:r>
      <w:r w:rsidR="00CE3E3B">
        <w:rPr>
          <w:lang w:val="es-ES"/>
        </w:rPr>
        <w:t>ra poder darles valores con pos</w:t>
      </w:r>
      <w:r w:rsidRPr="00203388">
        <w:rPr>
          <w:lang w:val="es-ES"/>
        </w:rPr>
        <w:t xml:space="preserve">terioridad desde la clase </w:t>
      </w:r>
      <w:r w:rsidR="00CE3E3B">
        <w:rPr>
          <w:lang w:val="es-ES"/>
        </w:rPr>
        <w:t>Lista</w:t>
      </w:r>
      <w:r w:rsidRPr="00203388">
        <w:rPr>
          <w:lang w:val="es-ES"/>
        </w:rPr>
        <w:t>.</w:t>
      </w:r>
    </w:p>
    <w:p w14:paraId="240D278C" w14:textId="27A2548D" w:rsidR="00D13473" w:rsidRDefault="00CE3E3B" w:rsidP="00385223">
      <w:pPr>
        <w:jc w:val="both"/>
        <w:rPr>
          <w:lang w:val="es-ES"/>
        </w:rPr>
      </w:pPr>
      <w:r>
        <w:rPr>
          <w:lang w:val="es-ES"/>
        </w:rPr>
        <w:t>El NodoLista contendrá dos punteros para hacer que la lista sea doblemente enlazada.</w:t>
      </w:r>
    </w:p>
    <w:p w14:paraId="19926EA8" w14:textId="77777777" w:rsidR="00D13473" w:rsidRDefault="00D13473">
      <w:pPr>
        <w:rPr>
          <w:lang w:val="es-ES"/>
        </w:rPr>
      </w:pPr>
      <w:r>
        <w:rPr>
          <w:lang w:val="es-ES"/>
        </w:rPr>
        <w:br w:type="page"/>
      </w:r>
    </w:p>
    <w:p w14:paraId="55EE077E" w14:textId="21ABD6CF" w:rsidR="00D13473" w:rsidRDefault="00D13473">
      <w:pPr>
        <w:rPr>
          <w:lang w:val="es-ES"/>
        </w:rPr>
      </w:pPr>
      <w:r>
        <w:rPr>
          <w:lang w:val="es-ES"/>
        </w:rPr>
        <w:lastRenderedPageBreak/>
        <w:br w:type="page"/>
      </w:r>
    </w:p>
    <w:p w14:paraId="585C8A61" w14:textId="77777777" w:rsidR="00CE3E3B" w:rsidRDefault="00CE3E3B" w:rsidP="00385223">
      <w:pPr>
        <w:jc w:val="both"/>
        <w:rPr>
          <w:lang w:val="es-ES"/>
        </w:rPr>
      </w:pPr>
    </w:p>
    <w:p w14:paraId="5FB35AF9" w14:textId="27B2F0DD" w:rsidR="00CE3E3B" w:rsidRPr="00203388" w:rsidRDefault="00CE3E3B" w:rsidP="00CE3E3B">
      <w:pPr>
        <w:pStyle w:val="Heading1"/>
        <w:rPr>
          <w:lang w:val="es-ES"/>
        </w:rPr>
      </w:pPr>
      <w:bookmarkStart w:id="29" w:name="_Cliente"/>
      <w:bookmarkEnd w:id="29"/>
      <w:r>
        <w:rPr>
          <w:lang w:val="es-ES"/>
        </w:rPr>
        <w:t>Cliente</w:t>
      </w:r>
    </w:p>
    <w:p w14:paraId="2EA3AE64" w14:textId="49442A42" w:rsidR="00203388" w:rsidRDefault="00385223" w:rsidP="00385223">
      <w:pPr>
        <w:pStyle w:val="Heading2"/>
        <w:rPr>
          <w:sz w:val="32"/>
          <w:lang w:val="es-ES"/>
        </w:rPr>
      </w:pPr>
      <w:r w:rsidRPr="00385223">
        <w:rPr>
          <w:sz w:val="32"/>
          <w:lang w:val="es-ES"/>
        </w:rPr>
        <w:t>Detalles y justificación de la implementación.</w:t>
      </w:r>
    </w:p>
    <w:p w14:paraId="581A0418" w14:textId="7D2321C5" w:rsidR="00385223" w:rsidRDefault="00385223" w:rsidP="00397DE1">
      <w:pPr>
        <w:spacing w:after="0"/>
        <w:jc w:val="both"/>
        <w:rPr>
          <w:lang w:val="es-ES"/>
        </w:rPr>
      </w:pPr>
      <w:r>
        <w:rPr>
          <w:lang w:val="es-ES"/>
        </w:rPr>
        <w:t>Cliente será un TAD que se corresponderá con una persona que quiere comprar una entrada por internet, esta persona tendrá un nombre, un DNI y será VIP o no en la página de compra de entradas. De ser VIVP tendrá ventajas pues podrá comenzar a comprar su entrada dos horas antes que los clientes normales. Cada persona comenzará a comprar su entrada en una hora determinada y tardará una cantidad de tiempo en hacerlo, en este caso estos datos se corresponderán con valores aleatorios que cumplan los requisitos dados por los profesores, pero podrían ser datos reales.</w:t>
      </w:r>
    </w:p>
    <w:p w14:paraId="4DED04AE" w14:textId="3BC5D432" w:rsidR="00385223" w:rsidRDefault="00385223" w:rsidP="00397DE1">
      <w:pPr>
        <w:spacing w:after="0"/>
        <w:jc w:val="both"/>
        <w:rPr>
          <w:lang w:val="es-ES"/>
        </w:rPr>
      </w:pPr>
      <w:r>
        <w:rPr>
          <w:lang w:val="es-ES"/>
        </w:rPr>
        <w:t>Los clientes dependiendo de si son VIP o no recorrerán ciertos servidores de venta de entradas u otros hasta acabar todos en un</w:t>
      </w:r>
      <w:r w:rsidR="00700AFB">
        <w:rPr>
          <w:lang w:val="es-ES"/>
        </w:rPr>
        <w:t>a</w:t>
      </w:r>
      <w:r>
        <w:rPr>
          <w:lang w:val="es-ES"/>
        </w:rPr>
        <w:t xml:space="preserve"> lista ordenados por el núm</w:t>
      </w:r>
      <w:r w:rsidR="00397DE1">
        <w:rPr>
          <w:lang w:val="es-ES"/>
        </w:rPr>
        <w:t>ero identificador de su entrada, el cual se generará una vez hayan salido de los servidores, es decir una vez hayan finalizado el proceso de compra de su entrada.</w:t>
      </w:r>
    </w:p>
    <w:p w14:paraId="1152DD53" w14:textId="47804CA7" w:rsidR="00BA433C" w:rsidRDefault="00397DE1" w:rsidP="00397DE1">
      <w:pPr>
        <w:pStyle w:val="Heading2"/>
        <w:rPr>
          <w:sz w:val="32"/>
          <w:lang w:val="es-ES"/>
        </w:rPr>
      </w:pPr>
      <w:r w:rsidRPr="00397DE1">
        <w:rPr>
          <w:sz w:val="32"/>
          <w:lang w:val="es-ES"/>
        </w:rPr>
        <w:t>Constructor:</w:t>
      </w:r>
    </w:p>
    <w:p w14:paraId="20098C52" w14:textId="3085F5C1" w:rsidR="00397DE1" w:rsidRDefault="00397DE1" w:rsidP="00397DE1">
      <w:pPr>
        <w:spacing w:after="0"/>
        <w:jc w:val="both"/>
        <w:rPr>
          <w:lang w:val="es-ES"/>
        </w:rPr>
      </w:pPr>
      <w:r>
        <w:rPr>
          <w:lang w:val="es-ES"/>
        </w:rPr>
        <w:t>El TAD cliente contará con dos constructores distintos, uno en el que no se iniciarán ninguno de sus atributos y otro en el que se iniciarán la hora_de_inicio_de_compra y si el Cliente es registrado o no como parámetros y el DNI y el tiempo de compra como valores aleatorios.</w:t>
      </w:r>
    </w:p>
    <w:p w14:paraId="1E31CB3A" w14:textId="6C9A671E" w:rsidR="00397DE1" w:rsidRDefault="00397DE1" w:rsidP="00667FF2">
      <w:pPr>
        <w:spacing w:after="0"/>
        <w:jc w:val="both"/>
        <w:rPr>
          <w:lang w:val="es-ES"/>
        </w:rPr>
      </w:pPr>
      <w:r>
        <w:rPr>
          <w:lang w:val="es-ES"/>
        </w:rPr>
        <w:t>En caso de que el Cliente sea no registrado su hora de inicio de compra se incrementará en dos horas ayudándonos de una función auxiliar que hará esto.</w:t>
      </w:r>
    </w:p>
    <w:p w14:paraId="71EE68F5" w14:textId="623D6DAC" w:rsidR="00667FF2" w:rsidRDefault="00667FF2" w:rsidP="00397DE1">
      <w:pPr>
        <w:jc w:val="both"/>
        <w:rPr>
          <w:lang w:val="es-ES"/>
        </w:rPr>
      </w:pPr>
      <w:r>
        <w:rPr>
          <w:lang w:val="es-ES"/>
        </w:rPr>
        <w:t>Existen dos constructores por comodidad a la hora de declarar Clientes.</w:t>
      </w:r>
    </w:p>
    <w:p w14:paraId="609A9757" w14:textId="5CA8067A" w:rsidR="00397DE1" w:rsidRDefault="00397DE1" w:rsidP="00397DE1">
      <w:pPr>
        <w:pStyle w:val="Heading2"/>
        <w:rPr>
          <w:sz w:val="32"/>
          <w:lang w:val="es-ES"/>
        </w:rPr>
      </w:pPr>
      <w:r w:rsidRPr="009A45DC">
        <w:rPr>
          <w:sz w:val="32"/>
          <w:lang w:val="es-ES"/>
        </w:rPr>
        <w:t>Métodos públicos:</w:t>
      </w:r>
    </w:p>
    <w:p w14:paraId="6B4AFBEF" w14:textId="77777777" w:rsidR="009A45DC" w:rsidRDefault="009A45DC" w:rsidP="009A45DC">
      <w:pPr>
        <w:pStyle w:val="Heading2"/>
        <w:jc w:val="both"/>
        <w:rPr>
          <w:lang w:val="en-GB"/>
        </w:rPr>
      </w:pPr>
      <w:r w:rsidRPr="009A45DC">
        <w:rPr>
          <w:lang w:val="en-GB"/>
        </w:rPr>
        <w:t>void show_</w:t>
      </w:r>
      <w:proofErr w:type="gramStart"/>
      <w:r w:rsidRPr="009A45DC">
        <w:rPr>
          <w:lang w:val="en-GB"/>
        </w:rPr>
        <w:t>cliente(</w:t>
      </w:r>
      <w:proofErr w:type="gramEnd"/>
      <w:r w:rsidRPr="009A45DC">
        <w:rPr>
          <w:lang w:val="en-GB"/>
        </w:rPr>
        <w:t>);</w:t>
      </w:r>
    </w:p>
    <w:p w14:paraId="4E68E92C" w14:textId="16E6F284" w:rsidR="009A45DC" w:rsidRPr="009A45DC" w:rsidRDefault="009A45DC" w:rsidP="009A45DC">
      <w:pPr>
        <w:pStyle w:val="ListParagraph"/>
        <w:numPr>
          <w:ilvl w:val="0"/>
          <w:numId w:val="13"/>
        </w:numPr>
        <w:jc w:val="both"/>
        <w:rPr>
          <w:lang w:val="es-ES"/>
        </w:rPr>
      </w:pPr>
      <w:r w:rsidRPr="009A45DC">
        <w:rPr>
          <w:lang w:val="es-ES"/>
        </w:rPr>
        <w:t>Llama a otros métodos privados que explicaremos pró</w:t>
      </w:r>
      <w:r>
        <w:rPr>
          <w:lang w:val="es-ES"/>
        </w:rPr>
        <w:t>ximamente de modo tal que muestra por pantalla todos los datos del cliente excepto su identificador de entrada aplicándoles un formato.</w:t>
      </w:r>
    </w:p>
    <w:p w14:paraId="36AFEEA5" w14:textId="0584B037" w:rsidR="009A45DC" w:rsidRDefault="009A45DC" w:rsidP="009A45DC">
      <w:pPr>
        <w:pStyle w:val="Heading2"/>
        <w:jc w:val="both"/>
        <w:rPr>
          <w:lang w:val="en-GB"/>
        </w:rPr>
      </w:pPr>
      <w:r w:rsidRPr="009A45DC">
        <w:rPr>
          <w:lang w:val="en-GB"/>
        </w:rPr>
        <w:t>void show_cliente_</w:t>
      </w:r>
      <w:proofErr w:type="gramStart"/>
      <w:r w:rsidRPr="009A45DC">
        <w:rPr>
          <w:lang w:val="en-GB"/>
        </w:rPr>
        <w:t>completo(</w:t>
      </w:r>
      <w:proofErr w:type="gramEnd"/>
      <w:r w:rsidRPr="009A45DC">
        <w:rPr>
          <w:lang w:val="en-GB"/>
        </w:rPr>
        <w:t>);</w:t>
      </w:r>
    </w:p>
    <w:p w14:paraId="34F27BE9" w14:textId="73FAC52D" w:rsidR="009A45DC" w:rsidRPr="009A45DC" w:rsidRDefault="009A45DC" w:rsidP="00590B2B">
      <w:pPr>
        <w:pStyle w:val="ListParagraph"/>
        <w:numPr>
          <w:ilvl w:val="0"/>
          <w:numId w:val="13"/>
        </w:numPr>
        <w:jc w:val="both"/>
        <w:rPr>
          <w:lang w:val="es-ES"/>
        </w:rPr>
      </w:pPr>
      <w:r w:rsidRPr="009A45DC">
        <w:rPr>
          <w:lang w:val="es-ES"/>
        </w:rPr>
        <w:t>Llama a los mismos métodos que</w:t>
      </w:r>
      <w:r>
        <w:rPr>
          <w:lang w:val="es-ES"/>
        </w:rPr>
        <w:t xml:space="preserve"> show_</w:t>
      </w:r>
      <w:proofErr w:type="gramStart"/>
      <w:r>
        <w:rPr>
          <w:lang w:val="es-ES"/>
        </w:rPr>
        <w:t>cliente(</w:t>
      </w:r>
      <w:proofErr w:type="gramEnd"/>
      <w:r>
        <w:rPr>
          <w:lang w:val="es-ES"/>
        </w:rPr>
        <w:t>) y les aplica el mismo formato a la hora de mostrar los atributos del Cliente y además muestra con formato el identificador de entrada.</w:t>
      </w:r>
    </w:p>
    <w:p w14:paraId="1662FC4C" w14:textId="6FE48CCE" w:rsidR="009A45DC" w:rsidRDefault="009A45DC" w:rsidP="00590B2B">
      <w:pPr>
        <w:pStyle w:val="Heading2"/>
        <w:jc w:val="both"/>
        <w:rPr>
          <w:lang w:val="es-ES"/>
        </w:rPr>
      </w:pPr>
      <w:r w:rsidRPr="009A45DC">
        <w:rPr>
          <w:lang w:val="es-ES"/>
        </w:rPr>
        <w:lastRenderedPageBreak/>
        <w:t>void generar_identificador_de_</w:t>
      </w:r>
      <w:proofErr w:type="gramStart"/>
      <w:r w:rsidRPr="009A45DC">
        <w:rPr>
          <w:lang w:val="es-ES"/>
        </w:rPr>
        <w:t>entrada(</w:t>
      </w:r>
      <w:proofErr w:type="gramEnd"/>
      <w:r w:rsidRPr="009A45DC">
        <w:rPr>
          <w:lang w:val="es-ES"/>
        </w:rPr>
        <w:t>);</w:t>
      </w:r>
    </w:p>
    <w:p w14:paraId="766B49B4" w14:textId="6222340F" w:rsidR="009A45DC" w:rsidRPr="009A45DC" w:rsidRDefault="009A45DC" w:rsidP="00590B2B">
      <w:pPr>
        <w:pStyle w:val="ListParagraph"/>
        <w:numPr>
          <w:ilvl w:val="0"/>
          <w:numId w:val="13"/>
        </w:numPr>
        <w:jc w:val="both"/>
        <w:rPr>
          <w:lang w:val="es-ES"/>
        </w:rPr>
      </w:pPr>
      <w:r>
        <w:rPr>
          <w:lang w:val="es-ES"/>
        </w:rPr>
        <w:t>Dota al cliente de identificador de entrada, 4 letras aleatorias, este método es utilizado cuando los clientes salen de los servidores.</w:t>
      </w:r>
    </w:p>
    <w:p w14:paraId="32856E96" w14:textId="7BB62630" w:rsidR="009A45DC" w:rsidRDefault="009A45DC" w:rsidP="00590B2B">
      <w:pPr>
        <w:pStyle w:val="Heading2"/>
        <w:jc w:val="both"/>
        <w:rPr>
          <w:lang w:val="es-ES"/>
        </w:rPr>
      </w:pPr>
      <w:r w:rsidRPr="009A45DC">
        <w:rPr>
          <w:lang w:val="es-ES"/>
        </w:rPr>
        <w:t>long get_identificador_de_</w:t>
      </w:r>
      <w:proofErr w:type="gramStart"/>
      <w:r w:rsidRPr="009A45DC">
        <w:rPr>
          <w:lang w:val="es-ES"/>
        </w:rPr>
        <w:t>entrada(</w:t>
      </w:r>
      <w:proofErr w:type="gramEnd"/>
      <w:r w:rsidRPr="009A45DC">
        <w:rPr>
          <w:lang w:val="es-ES"/>
        </w:rPr>
        <w:t>);</w:t>
      </w:r>
    </w:p>
    <w:p w14:paraId="27087EEC" w14:textId="013C442B" w:rsidR="00590B2B" w:rsidRPr="00590B2B" w:rsidRDefault="00590B2B" w:rsidP="00590B2B">
      <w:pPr>
        <w:pStyle w:val="ListParagraph"/>
        <w:numPr>
          <w:ilvl w:val="0"/>
          <w:numId w:val="13"/>
        </w:numPr>
        <w:jc w:val="both"/>
        <w:rPr>
          <w:lang w:val="es-ES"/>
        </w:rPr>
      </w:pPr>
      <w:r>
        <w:rPr>
          <w:lang w:val="es-ES"/>
        </w:rPr>
        <w:t>Transforman el identificador de entrada en un long y lo retornan, este método es empleado para poder ordenar los Clientes en la lista por su identificador.</w:t>
      </w:r>
    </w:p>
    <w:p w14:paraId="43F04815" w14:textId="6BB2D3E4" w:rsidR="009A45DC" w:rsidRDefault="009A45DC" w:rsidP="00590B2B">
      <w:pPr>
        <w:pStyle w:val="Heading2"/>
        <w:jc w:val="both"/>
        <w:rPr>
          <w:lang w:val="es-ES"/>
        </w:rPr>
      </w:pPr>
      <w:r w:rsidRPr="009A45DC">
        <w:rPr>
          <w:lang w:val="es-ES"/>
        </w:rPr>
        <w:t>int get_hora_de_inicio_de_</w:t>
      </w:r>
      <w:proofErr w:type="gramStart"/>
      <w:r w:rsidRPr="009A45DC">
        <w:rPr>
          <w:lang w:val="es-ES"/>
        </w:rPr>
        <w:t>compra(</w:t>
      </w:r>
      <w:proofErr w:type="gramEnd"/>
      <w:r w:rsidRPr="009A45DC">
        <w:rPr>
          <w:lang w:val="es-ES"/>
        </w:rPr>
        <w:t>);</w:t>
      </w:r>
    </w:p>
    <w:p w14:paraId="000FE431" w14:textId="74D43917" w:rsidR="00590B2B" w:rsidRPr="00590B2B" w:rsidRDefault="00590B2B" w:rsidP="00590B2B">
      <w:pPr>
        <w:pStyle w:val="ListParagraph"/>
        <w:numPr>
          <w:ilvl w:val="0"/>
          <w:numId w:val="13"/>
        </w:numPr>
        <w:jc w:val="both"/>
        <w:rPr>
          <w:lang w:val="es-ES"/>
        </w:rPr>
      </w:pPr>
      <w:r>
        <w:rPr>
          <w:lang w:val="es-ES"/>
        </w:rPr>
        <w:t>Devuelve la hora de inicio de compra del cliente de modo que se pueda saber cuándo este debe de entrar en un servidor para comprar su entrada.</w:t>
      </w:r>
    </w:p>
    <w:p w14:paraId="5C0BB6ED" w14:textId="468A41E4" w:rsidR="009A45DC" w:rsidRDefault="009A45DC" w:rsidP="00590B2B">
      <w:pPr>
        <w:pStyle w:val="Heading2"/>
        <w:jc w:val="both"/>
        <w:rPr>
          <w:lang w:val="es-ES"/>
        </w:rPr>
      </w:pPr>
      <w:r w:rsidRPr="009A45DC">
        <w:rPr>
          <w:lang w:val="es-ES"/>
        </w:rPr>
        <w:t>int get_tiempo_de_</w:t>
      </w:r>
      <w:proofErr w:type="gramStart"/>
      <w:r w:rsidRPr="009A45DC">
        <w:rPr>
          <w:lang w:val="es-ES"/>
        </w:rPr>
        <w:t>compra(</w:t>
      </w:r>
      <w:proofErr w:type="gramEnd"/>
      <w:r w:rsidRPr="009A45DC">
        <w:rPr>
          <w:lang w:val="es-ES"/>
        </w:rPr>
        <w:t>);</w:t>
      </w:r>
    </w:p>
    <w:p w14:paraId="0C9F2EC1" w14:textId="0820CFFB" w:rsidR="00590B2B" w:rsidRDefault="00590B2B" w:rsidP="00590B2B">
      <w:pPr>
        <w:pStyle w:val="ListParagraph"/>
        <w:numPr>
          <w:ilvl w:val="0"/>
          <w:numId w:val="13"/>
        </w:numPr>
        <w:jc w:val="both"/>
        <w:rPr>
          <w:lang w:val="es-ES"/>
        </w:rPr>
      </w:pPr>
      <w:r>
        <w:rPr>
          <w:lang w:val="es-ES"/>
        </w:rPr>
        <w:t>Devuelve el tiempo que elCliente tardad en comprar su entrada, de este modo podremos saber cuándo sacarlo del servidor.</w:t>
      </w:r>
    </w:p>
    <w:p w14:paraId="6DD7920B" w14:textId="1D2E6678" w:rsidR="00590B2B" w:rsidRDefault="00590B2B" w:rsidP="00590B2B">
      <w:pPr>
        <w:pStyle w:val="Heading2"/>
        <w:jc w:val="both"/>
        <w:rPr>
          <w:sz w:val="32"/>
          <w:lang w:val="es-ES"/>
        </w:rPr>
      </w:pPr>
      <w:r w:rsidRPr="00590B2B">
        <w:rPr>
          <w:sz w:val="32"/>
          <w:lang w:val="es-ES"/>
        </w:rPr>
        <w:t>Atributos privados:</w:t>
      </w:r>
    </w:p>
    <w:p w14:paraId="7EB9EE81" w14:textId="77777777" w:rsidR="00590B2B" w:rsidRDefault="00590B2B" w:rsidP="00590B2B">
      <w:pPr>
        <w:pStyle w:val="Heading2"/>
        <w:jc w:val="both"/>
        <w:rPr>
          <w:lang w:val="es-ES"/>
        </w:rPr>
      </w:pPr>
      <w:r w:rsidRPr="00590B2B">
        <w:rPr>
          <w:lang w:val="es-ES"/>
        </w:rPr>
        <w:t>char DNI [9];</w:t>
      </w:r>
    </w:p>
    <w:p w14:paraId="6F66D7E4" w14:textId="6F8065FA" w:rsidR="00590B2B" w:rsidRPr="00590B2B" w:rsidRDefault="00590B2B" w:rsidP="00590B2B">
      <w:pPr>
        <w:pStyle w:val="ListParagraph"/>
        <w:numPr>
          <w:ilvl w:val="0"/>
          <w:numId w:val="13"/>
        </w:numPr>
        <w:jc w:val="both"/>
        <w:rPr>
          <w:lang w:val="es-ES"/>
        </w:rPr>
      </w:pPr>
      <w:r>
        <w:rPr>
          <w:lang w:val="es-ES"/>
        </w:rPr>
        <w:t>Aquí se almacenan las ocho letras y el número de DNI que son generados de forma aleatoria. El número es generado a partir de las letras como en los DNI reales.</w:t>
      </w:r>
    </w:p>
    <w:p w14:paraId="3DFFC166" w14:textId="5B090861" w:rsidR="00590B2B" w:rsidRDefault="00590B2B" w:rsidP="00590B2B">
      <w:pPr>
        <w:pStyle w:val="Heading2"/>
        <w:jc w:val="both"/>
        <w:rPr>
          <w:lang w:val="es-ES"/>
        </w:rPr>
      </w:pPr>
      <w:r w:rsidRPr="00590B2B">
        <w:rPr>
          <w:lang w:val="es-ES"/>
        </w:rPr>
        <w:t>int hora_de_inicio_de_compra;</w:t>
      </w:r>
    </w:p>
    <w:p w14:paraId="2BD507F4" w14:textId="783C87E5" w:rsidR="00590B2B" w:rsidRPr="00590B2B" w:rsidRDefault="00590B2B" w:rsidP="00590B2B">
      <w:pPr>
        <w:pStyle w:val="ListParagraph"/>
        <w:numPr>
          <w:ilvl w:val="0"/>
          <w:numId w:val="13"/>
        </w:numPr>
        <w:jc w:val="both"/>
        <w:rPr>
          <w:lang w:val="es-ES"/>
        </w:rPr>
      </w:pPr>
      <w:r>
        <w:rPr>
          <w:lang w:val="es-ES"/>
        </w:rPr>
        <w:t>Aquí se almacena la hora a la que el Cliente debe entrar en los servidores a comprar su entrada.</w:t>
      </w:r>
    </w:p>
    <w:p w14:paraId="17AB4DAF" w14:textId="25F85ECC" w:rsidR="00590B2B" w:rsidRDefault="00590B2B" w:rsidP="00590B2B">
      <w:pPr>
        <w:pStyle w:val="Heading2"/>
        <w:jc w:val="both"/>
        <w:rPr>
          <w:lang w:val="es-ES"/>
        </w:rPr>
      </w:pPr>
      <w:r w:rsidRPr="00590B2B">
        <w:rPr>
          <w:lang w:val="es-ES"/>
        </w:rPr>
        <w:t>int tiempo_de_compra;</w:t>
      </w:r>
    </w:p>
    <w:p w14:paraId="1559874B" w14:textId="4E56B60D" w:rsidR="00590B2B" w:rsidRPr="00590B2B" w:rsidRDefault="00590B2B" w:rsidP="00590B2B">
      <w:pPr>
        <w:pStyle w:val="ListParagraph"/>
        <w:numPr>
          <w:ilvl w:val="0"/>
          <w:numId w:val="13"/>
        </w:numPr>
        <w:jc w:val="both"/>
        <w:rPr>
          <w:lang w:val="es-ES"/>
        </w:rPr>
      </w:pPr>
      <w:r>
        <w:rPr>
          <w:lang w:val="es-ES"/>
        </w:rPr>
        <w:t>Aquí se almacena el tiempo que el Cliente debe permanecer dentro de un servidor, es lo que tarda en comprar su entrada.</w:t>
      </w:r>
    </w:p>
    <w:p w14:paraId="21CFEE12" w14:textId="3678600B" w:rsidR="00590B2B" w:rsidRDefault="00590B2B" w:rsidP="00590B2B">
      <w:pPr>
        <w:pStyle w:val="Heading2"/>
        <w:jc w:val="both"/>
        <w:rPr>
          <w:lang w:val="es-ES"/>
        </w:rPr>
      </w:pPr>
      <w:r w:rsidRPr="00590B2B">
        <w:rPr>
          <w:lang w:val="es-ES"/>
        </w:rPr>
        <w:t>bool registrado;</w:t>
      </w:r>
    </w:p>
    <w:p w14:paraId="6F9300E3" w14:textId="5D849B43" w:rsidR="00590B2B" w:rsidRPr="00590B2B" w:rsidRDefault="00590B2B" w:rsidP="00590B2B">
      <w:pPr>
        <w:pStyle w:val="ListParagraph"/>
        <w:numPr>
          <w:ilvl w:val="0"/>
          <w:numId w:val="13"/>
        </w:numPr>
        <w:jc w:val="both"/>
        <w:rPr>
          <w:lang w:val="es-ES"/>
        </w:rPr>
      </w:pPr>
      <w:r>
        <w:rPr>
          <w:lang w:val="es-ES"/>
        </w:rPr>
        <w:t xml:space="preserve">Dice si el cliente está registrado o no, a la hora de la implementación estar registrado supone tener un tiempo de inicio de compra dos </w:t>
      </w:r>
      <w:proofErr w:type="gramStart"/>
      <w:r>
        <w:rPr>
          <w:lang w:val="es-ES"/>
        </w:rPr>
        <w:t>horas menor</w:t>
      </w:r>
      <w:proofErr w:type="gramEnd"/>
      <w:r>
        <w:rPr>
          <w:lang w:val="es-ES"/>
        </w:rPr>
        <w:t xml:space="preserve"> y entrar en un servidor formado por una cola única en vez de en uno formado por cuatro colas.</w:t>
      </w:r>
    </w:p>
    <w:p w14:paraId="74C4A132" w14:textId="77777777" w:rsidR="00590B2B" w:rsidRDefault="00590B2B" w:rsidP="00590B2B">
      <w:pPr>
        <w:pStyle w:val="Heading2"/>
        <w:jc w:val="both"/>
        <w:rPr>
          <w:lang w:val="es-ES"/>
        </w:rPr>
      </w:pPr>
      <w:r w:rsidRPr="00590B2B">
        <w:rPr>
          <w:lang w:val="es-ES"/>
        </w:rPr>
        <w:t>char identificador_de_entrada [4];</w:t>
      </w:r>
    </w:p>
    <w:p w14:paraId="705E467C" w14:textId="77712EB4" w:rsidR="00590B2B" w:rsidRPr="00590B2B" w:rsidRDefault="00590B2B" w:rsidP="00590B2B">
      <w:pPr>
        <w:pStyle w:val="ListParagraph"/>
        <w:numPr>
          <w:ilvl w:val="0"/>
          <w:numId w:val="13"/>
        </w:numPr>
        <w:jc w:val="both"/>
        <w:rPr>
          <w:lang w:val="es-ES"/>
        </w:rPr>
      </w:pPr>
      <w:r>
        <w:rPr>
          <w:lang w:val="es-ES"/>
        </w:rPr>
        <w:t>Cuatro letras aleatorias que representan la identificación de la entrada.</w:t>
      </w:r>
    </w:p>
    <w:p w14:paraId="181DD6C6" w14:textId="3668DFCB" w:rsidR="00590B2B" w:rsidRDefault="00590B2B" w:rsidP="00590B2B">
      <w:pPr>
        <w:pStyle w:val="Heading2"/>
        <w:jc w:val="both"/>
        <w:rPr>
          <w:lang w:val="es-ES"/>
        </w:rPr>
      </w:pPr>
      <w:r w:rsidRPr="00590B2B">
        <w:rPr>
          <w:lang w:val="es-ES"/>
        </w:rPr>
        <w:t>long numero_de_entrada;</w:t>
      </w:r>
    </w:p>
    <w:p w14:paraId="43455439" w14:textId="35AF8C29" w:rsidR="00590B2B" w:rsidRDefault="00590B2B" w:rsidP="00590B2B">
      <w:pPr>
        <w:pStyle w:val="ListParagraph"/>
        <w:numPr>
          <w:ilvl w:val="0"/>
          <w:numId w:val="13"/>
        </w:numPr>
        <w:jc w:val="both"/>
        <w:rPr>
          <w:lang w:val="es-ES"/>
        </w:rPr>
      </w:pPr>
      <w:r>
        <w:rPr>
          <w:lang w:val="es-ES"/>
        </w:rPr>
        <w:t>En esta variable almaceno el identificador de entrada transformado en un número de modo tal que pueda comprarlos con otros identificadores.</w:t>
      </w:r>
    </w:p>
    <w:p w14:paraId="2AA0D8B6" w14:textId="77777777" w:rsidR="00590B2B" w:rsidRDefault="00590B2B" w:rsidP="00590B2B">
      <w:pPr>
        <w:jc w:val="both"/>
        <w:rPr>
          <w:lang w:val="es-ES"/>
        </w:rPr>
      </w:pPr>
    </w:p>
    <w:p w14:paraId="441F3DEE" w14:textId="6F5E1C8D" w:rsidR="00590B2B" w:rsidRDefault="00590B2B" w:rsidP="00590B2B">
      <w:pPr>
        <w:pStyle w:val="Heading2"/>
        <w:rPr>
          <w:sz w:val="32"/>
          <w:lang w:val="es-ES"/>
        </w:rPr>
      </w:pPr>
      <w:r w:rsidRPr="00590B2B">
        <w:rPr>
          <w:sz w:val="32"/>
          <w:lang w:val="es-ES"/>
        </w:rPr>
        <w:t>Métodos Privados:</w:t>
      </w:r>
    </w:p>
    <w:p w14:paraId="69F0C4DD" w14:textId="77777777" w:rsidR="002C3DB9" w:rsidRDefault="002C3DB9" w:rsidP="002C3DB9">
      <w:pPr>
        <w:pStyle w:val="Heading2"/>
        <w:rPr>
          <w:lang w:val="es-ES"/>
        </w:rPr>
      </w:pPr>
      <w:r w:rsidRPr="002C3DB9">
        <w:rPr>
          <w:lang w:val="es-ES"/>
        </w:rPr>
        <w:t>long transformar_identificador_de_</w:t>
      </w:r>
      <w:proofErr w:type="gramStart"/>
      <w:r w:rsidRPr="002C3DB9">
        <w:rPr>
          <w:lang w:val="es-ES"/>
        </w:rPr>
        <w:t>entrada(</w:t>
      </w:r>
      <w:proofErr w:type="gramEnd"/>
      <w:r w:rsidRPr="002C3DB9">
        <w:rPr>
          <w:lang w:val="es-ES"/>
        </w:rPr>
        <w:t>);</w:t>
      </w:r>
    </w:p>
    <w:p w14:paraId="408D3067" w14:textId="00D1AC49" w:rsidR="00667FF2" w:rsidRDefault="00667FF2" w:rsidP="00667FF2">
      <w:pPr>
        <w:pStyle w:val="ListParagraph"/>
        <w:numPr>
          <w:ilvl w:val="0"/>
          <w:numId w:val="13"/>
        </w:numPr>
        <w:jc w:val="both"/>
        <w:rPr>
          <w:lang w:val="es-ES"/>
        </w:rPr>
      </w:pPr>
      <w:r>
        <w:rPr>
          <w:lang w:val="es-ES"/>
        </w:rPr>
        <w:t>Función que transforma el identificador de entrada de cuatro letras a un número, multiplica el valor ASCII de cada letra por 100 y lo suma en un acumulador, el resultado se guarda en numero_de_entrada.</w:t>
      </w:r>
    </w:p>
    <w:p w14:paraId="70A5437F" w14:textId="60AA2E65" w:rsidR="00667FF2" w:rsidRPr="00667FF2" w:rsidRDefault="00667FF2" w:rsidP="00667FF2">
      <w:pPr>
        <w:pStyle w:val="ListParagraph"/>
        <w:numPr>
          <w:ilvl w:val="0"/>
          <w:numId w:val="13"/>
        </w:numPr>
        <w:jc w:val="both"/>
        <w:rPr>
          <w:lang w:val="es-ES"/>
        </w:rPr>
      </w:pPr>
      <w:r>
        <w:rPr>
          <w:lang w:val="es-ES"/>
        </w:rPr>
        <w:t xml:space="preserve">Esta función es llamada solo por </w:t>
      </w:r>
      <w:r w:rsidR="00E741A4">
        <w:rPr>
          <w:lang w:val="es-ES"/>
        </w:rPr>
        <w:t>generar_identificador_de_</w:t>
      </w:r>
      <w:proofErr w:type="gramStart"/>
      <w:r w:rsidR="00E741A4">
        <w:rPr>
          <w:lang w:val="es-ES"/>
        </w:rPr>
        <w:t>entrada(</w:t>
      </w:r>
      <w:proofErr w:type="gramEnd"/>
      <w:r w:rsidR="00E741A4">
        <w:rPr>
          <w:lang w:val="es-ES"/>
        </w:rPr>
        <w:t>);</w:t>
      </w:r>
    </w:p>
    <w:p w14:paraId="54BD4752" w14:textId="6EFC5087" w:rsidR="002C3DB9" w:rsidRDefault="002C3DB9" w:rsidP="00667FF2">
      <w:pPr>
        <w:pStyle w:val="Heading2"/>
        <w:jc w:val="both"/>
        <w:rPr>
          <w:lang w:val="es-ES"/>
        </w:rPr>
      </w:pPr>
      <w:r w:rsidRPr="002C3DB9">
        <w:rPr>
          <w:lang w:val="es-ES"/>
        </w:rPr>
        <w:t>void show_identificador_de_</w:t>
      </w:r>
      <w:proofErr w:type="gramStart"/>
      <w:r w:rsidRPr="002C3DB9">
        <w:rPr>
          <w:lang w:val="es-ES"/>
        </w:rPr>
        <w:t>entrada(</w:t>
      </w:r>
      <w:proofErr w:type="gramEnd"/>
      <w:r w:rsidRPr="002C3DB9">
        <w:rPr>
          <w:lang w:val="es-ES"/>
        </w:rPr>
        <w:t>);</w:t>
      </w:r>
    </w:p>
    <w:p w14:paraId="76F8F6B5" w14:textId="06931EA1" w:rsidR="00667FF2" w:rsidRDefault="00667FF2" w:rsidP="00667FF2">
      <w:pPr>
        <w:pStyle w:val="ListParagraph"/>
        <w:numPr>
          <w:ilvl w:val="0"/>
          <w:numId w:val="13"/>
        </w:numPr>
        <w:jc w:val="both"/>
        <w:rPr>
          <w:lang w:val="es-ES"/>
        </w:rPr>
      </w:pPr>
      <w:r>
        <w:rPr>
          <w:lang w:val="es-ES"/>
        </w:rPr>
        <w:t>Muestra las 4 letras del identificador de entrada en pantalla sin formato.</w:t>
      </w:r>
    </w:p>
    <w:p w14:paraId="7BC2D37F" w14:textId="161EA5BE" w:rsidR="00E741A4" w:rsidRPr="00667FF2" w:rsidRDefault="00E741A4" w:rsidP="00667FF2">
      <w:pPr>
        <w:pStyle w:val="ListParagraph"/>
        <w:numPr>
          <w:ilvl w:val="0"/>
          <w:numId w:val="13"/>
        </w:numPr>
        <w:jc w:val="both"/>
        <w:rPr>
          <w:lang w:val="es-ES"/>
        </w:rPr>
      </w:pPr>
      <w:bookmarkStart w:id="30" w:name="OLE_LINK29"/>
      <w:r>
        <w:rPr>
          <w:lang w:val="es-ES"/>
        </w:rPr>
        <w:t>Esta función es llamada solo por las que muestran el cliente con formato.</w:t>
      </w:r>
    </w:p>
    <w:bookmarkEnd w:id="30"/>
    <w:p w14:paraId="53EDD1D4" w14:textId="6B72A9A5" w:rsidR="002C3DB9" w:rsidRDefault="002C3DB9" w:rsidP="00667FF2">
      <w:pPr>
        <w:pStyle w:val="Heading2"/>
        <w:jc w:val="both"/>
        <w:rPr>
          <w:lang w:val="en-GB"/>
        </w:rPr>
      </w:pPr>
      <w:r w:rsidRPr="002C3DB9">
        <w:rPr>
          <w:lang w:val="en-GB"/>
        </w:rPr>
        <w:t>void generar_</w:t>
      </w:r>
      <w:proofErr w:type="gramStart"/>
      <w:r w:rsidRPr="002C3DB9">
        <w:rPr>
          <w:lang w:val="en-GB"/>
        </w:rPr>
        <w:t>DNI(</w:t>
      </w:r>
      <w:proofErr w:type="gramEnd"/>
      <w:r w:rsidRPr="002C3DB9">
        <w:rPr>
          <w:lang w:val="en-GB"/>
        </w:rPr>
        <w:t>);</w:t>
      </w:r>
    </w:p>
    <w:p w14:paraId="550AB0BF" w14:textId="4FFF4219" w:rsidR="00667FF2" w:rsidRDefault="00667FF2" w:rsidP="00667FF2">
      <w:pPr>
        <w:pStyle w:val="ListParagraph"/>
        <w:numPr>
          <w:ilvl w:val="0"/>
          <w:numId w:val="13"/>
        </w:numPr>
        <w:jc w:val="both"/>
        <w:rPr>
          <w:lang w:val="es-ES"/>
        </w:rPr>
      </w:pPr>
      <w:r w:rsidRPr="00667FF2">
        <w:rPr>
          <w:lang w:val="es-ES"/>
        </w:rPr>
        <w:t>Genera 8 letras aleatorias y las guarda en DNI, con ellas genera un número</w:t>
      </w:r>
      <w:r>
        <w:rPr>
          <w:lang w:val="es-ES"/>
        </w:rPr>
        <w:t xml:space="preserve"> tal y como se hace con los DNI reales y </w:t>
      </w:r>
      <w:r w:rsidRPr="00667FF2">
        <w:rPr>
          <w:lang w:val="es-ES"/>
        </w:rPr>
        <w:t>guarda</w:t>
      </w:r>
      <w:r>
        <w:rPr>
          <w:lang w:val="es-ES"/>
        </w:rPr>
        <w:t xml:space="preserve"> todo</w:t>
      </w:r>
      <w:r w:rsidRPr="00667FF2">
        <w:rPr>
          <w:lang w:val="es-ES"/>
        </w:rPr>
        <w:t xml:space="preserve"> en DNI</w:t>
      </w:r>
      <w:r>
        <w:rPr>
          <w:lang w:val="es-ES"/>
        </w:rPr>
        <w:t>.</w:t>
      </w:r>
    </w:p>
    <w:p w14:paraId="65978AE4" w14:textId="6784E72B" w:rsidR="00667FF2" w:rsidRPr="00667FF2" w:rsidRDefault="00667FF2" w:rsidP="00667FF2">
      <w:pPr>
        <w:pStyle w:val="ListParagraph"/>
        <w:numPr>
          <w:ilvl w:val="0"/>
          <w:numId w:val="13"/>
        </w:numPr>
        <w:jc w:val="both"/>
        <w:rPr>
          <w:lang w:val="es-ES"/>
        </w:rPr>
      </w:pPr>
      <w:r w:rsidRPr="00667FF2">
        <w:rPr>
          <w:lang w:val="es-ES"/>
        </w:rPr>
        <w:t>Esta función es llamada solo por el constructor.</w:t>
      </w:r>
    </w:p>
    <w:p w14:paraId="07793955" w14:textId="2796F529" w:rsidR="002C3DB9" w:rsidRDefault="002C3DB9" w:rsidP="00667FF2">
      <w:pPr>
        <w:pStyle w:val="Heading2"/>
        <w:jc w:val="both"/>
        <w:rPr>
          <w:lang w:val="en-GB"/>
        </w:rPr>
      </w:pPr>
      <w:r>
        <w:rPr>
          <w:lang w:val="en-GB"/>
        </w:rPr>
        <w:t>void show_</w:t>
      </w:r>
      <w:proofErr w:type="gramStart"/>
      <w:r>
        <w:rPr>
          <w:lang w:val="en-GB"/>
        </w:rPr>
        <w:t>DNI(</w:t>
      </w:r>
      <w:proofErr w:type="gramEnd"/>
      <w:r>
        <w:rPr>
          <w:lang w:val="en-GB"/>
        </w:rPr>
        <w:t>);</w:t>
      </w:r>
    </w:p>
    <w:p w14:paraId="0E97977F" w14:textId="053E66EF" w:rsidR="00667FF2" w:rsidRDefault="00667FF2" w:rsidP="00667FF2">
      <w:pPr>
        <w:pStyle w:val="ListParagraph"/>
        <w:numPr>
          <w:ilvl w:val="0"/>
          <w:numId w:val="13"/>
        </w:numPr>
        <w:jc w:val="both"/>
        <w:rPr>
          <w:lang w:val="es-ES"/>
        </w:rPr>
      </w:pPr>
      <w:r w:rsidRPr="00667FF2">
        <w:rPr>
          <w:lang w:val="es-ES"/>
        </w:rPr>
        <w:t>Muestra el DNI sin formato.</w:t>
      </w:r>
    </w:p>
    <w:p w14:paraId="1B8B5AD2" w14:textId="6093D2E9" w:rsidR="00E741A4" w:rsidRPr="00667FF2" w:rsidRDefault="00E741A4" w:rsidP="00667FF2">
      <w:pPr>
        <w:pStyle w:val="ListParagraph"/>
        <w:numPr>
          <w:ilvl w:val="0"/>
          <w:numId w:val="13"/>
        </w:numPr>
        <w:jc w:val="both"/>
        <w:rPr>
          <w:lang w:val="es-ES"/>
        </w:rPr>
      </w:pPr>
      <w:r w:rsidRPr="00E741A4">
        <w:rPr>
          <w:lang w:val="es-ES"/>
        </w:rPr>
        <w:t>Esta función es llamada solo por las que muestran el cliente con formato.</w:t>
      </w:r>
    </w:p>
    <w:p w14:paraId="50992F52" w14:textId="1211702D" w:rsidR="002C3DB9" w:rsidRDefault="002C3DB9" w:rsidP="00667FF2">
      <w:pPr>
        <w:pStyle w:val="Heading2"/>
        <w:jc w:val="both"/>
        <w:rPr>
          <w:lang w:val="es-ES"/>
        </w:rPr>
      </w:pPr>
      <w:r w:rsidRPr="002C3DB9">
        <w:rPr>
          <w:lang w:val="es-ES"/>
        </w:rPr>
        <w:t>void generar_hora_de_inicio_de_</w:t>
      </w:r>
      <w:proofErr w:type="gramStart"/>
      <w:r w:rsidRPr="002C3DB9">
        <w:rPr>
          <w:lang w:val="es-ES"/>
        </w:rPr>
        <w:t>compra(</w:t>
      </w:r>
      <w:proofErr w:type="gramEnd"/>
      <w:r w:rsidRPr="002C3DB9">
        <w:rPr>
          <w:lang w:val="es-ES"/>
        </w:rPr>
        <w:t>);</w:t>
      </w:r>
    </w:p>
    <w:p w14:paraId="45FF97EB" w14:textId="18BA5EC8" w:rsidR="00667FF2" w:rsidRDefault="00667FF2" w:rsidP="00667FF2">
      <w:pPr>
        <w:pStyle w:val="ListParagraph"/>
        <w:numPr>
          <w:ilvl w:val="0"/>
          <w:numId w:val="13"/>
        </w:numPr>
        <w:jc w:val="both"/>
        <w:rPr>
          <w:lang w:val="es-ES"/>
        </w:rPr>
      </w:pPr>
      <w:r>
        <w:rPr>
          <w:lang w:val="es-ES"/>
        </w:rPr>
        <w:t>Suma dos horas a la hora de inicio de compra en el caso de que el Cliente sea no registrado.</w:t>
      </w:r>
    </w:p>
    <w:p w14:paraId="5A3BFD4B" w14:textId="53A46A86" w:rsidR="00667FF2" w:rsidRPr="00667FF2" w:rsidRDefault="00667FF2" w:rsidP="00667FF2">
      <w:pPr>
        <w:pStyle w:val="ListParagraph"/>
        <w:numPr>
          <w:ilvl w:val="0"/>
          <w:numId w:val="13"/>
        </w:numPr>
        <w:jc w:val="both"/>
        <w:rPr>
          <w:lang w:val="es-ES"/>
        </w:rPr>
      </w:pPr>
      <w:r w:rsidRPr="00667FF2">
        <w:rPr>
          <w:lang w:val="es-ES"/>
        </w:rPr>
        <w:t>Esta función es llamada solo por el constructor.</w:t>
      </w:r>
    </w:p>
    <w:p w14:paraId="1FB93488" w14:textId="7485C042" w:rsidR="002C3DB9" w:rsidRDefault="002C3DB9" w:rsidP="00667FF2">
      <w:pPr>
        <w:pStyle w:val="Heading2"/>
        <w:jc w:val="both"/>
        <w:rPr>
          <w:lang w:val="es-ES"/>
        </w:rPr>
      </w:pPr>
      <w:r w:rsidRPr="002C3DB9">
        <w:rPr>
          <w:lang w:val="es-ES"/>
        </w:rPr>
        <w:t>void show_hora_de_inicio_de_</w:t>
      </w:r>
      <w:proofErr w:type="gramStart"/>
      <w:r w:rsidRPr="002C3DB9">
        <w:rPr>
          <w:lang w:val="es-ES"/>
        </w:rPr>
        <w:t>compra(</w:t>
      </w:r>
      <w:proofErr w:type="gramEnd"/>
      <w:r w:rsidRPr="002C3DB9">
        <w:rPr>
          <w:lang w:val="es-ES"/>
        </w:rPr>
        <w:t>);</w:t>
      </w:r>
    </w:p>
    <w:p w14:paraId="3DE35455" w14:textId="3BAD3B6D" w:rsidR="00667FF2" w:rsidRDefault="00667FF2" w:rsidP="00E741A4">
      <w:pPr>
        <w:pStyle w:val="ListParagraph"/>
        <w:numPr>
          <w:ilvl w:val="0"/>
          <w:numId w:val="13"/>
        </w:numPr>
        <w:jc w:val="both"/>
        <w:rPr>
          <w:lang w:val="es-ES"/>
        </w:rPr>
      </w:pPr>
      <w:r>
        <w:rPr>
          <w:lang w:val="es-ES"/>
        </w:rPr>
        <w:t xml:space="preserve">Muestra la hora de inicio de compra con formato parcial, en vez de mostrar el número en el que se guardan los minutos del inicio de la compra la muestra como </w:t>
      </w:r>
      <w:proofErr w:type="gramStart"/>
      <w:r>
        <w:rPr>
          <w:lang w:val="es-ES"/>
        </w:rPr>
        <w:t>hh:mm.</w:t>
      </w:r>
      <w:proofErr w:type="gramEnd"/>
    </w:p>
    <w:p w14:paraId="220F2ACF" w14:textId="74710769" w:rsidR="00E741A4" w:rsidRPr="00667FF2" w:rsidRDefault="00E741A4" w:rsidP="00E741A4">
      <w:pPr>
        <w:pStyle w:val="ListParagraph"/>
        <w:numPr>
          <w:ilvl w:val="0"/>
          <w:numId w:val="13"/>
        </w:numPr>
        <w:jc w:val="both"/>
        <w:rPr>
          <w:lang w:val="es-ES"/>
        </w:rPr>
      </w:pPr>
      <w:r w:rsidRPr="00E741A4">
        <w:rPr>
          <w:lang w:val="es-ES"/>
        </w:rPr>
        <w:t>Esta función es llamada solo por las que muestran el cliente con formato.</w:t>
      </w:r>
    </w:p>
    <w:p w14:paraId="5DD34F11" w14:textId="54CC6159" w:rsidR="002C3DB9" w:rsidRDefault="002C3DB9" w:rsidP="00E741A4">
      <w:pPr>
        <w:pStyle w:val="Heading2"/>
        <w:jc w:val="both"/>
        <w:rPr>
          <w:lang w:val="es-ES"/>
        </w:rPr>
      </w:pPr>
      <w:r w:rsidRPr="002C3DB9">
        <w:rPr>
          <w:lang w:val="es-ES"/>
        </w:rPr>
        <w:t>void generar_tiempo_de_</w:t>
      </w:r>
      <w:proofErr w:type="gramStart"/>
      <w:r w:rsidRPr="002C3DB9">
        <w:rPr>
          <w:lang w:val="es-ES"/>
        </w:rPr>
        <w:t>compra(</w:t>
      </w:r>
      <w:proofErr w:type="gramEnd"/>
      <w:r w:rsidRPr="002C3DB9">
        <w:rPr>
          <w:lang w:val="es-ES"/>
        </w:rPr>
        <w:t>);</w:t>
      </w:r>
    </w:p>
    <w:p w14:paraId="7FCD8D46" w14:textId="1A956720" w:rsidR="00667FF2" w:rsidRDefault="00667FF2" w:rsidP="00E741A4">
      <w:pPr>
        <w:pStyle w:val="ListParagraph"/>
        <w:numPr>
          <w:ilvl w:val="0"/>
          <w:numId w:val="13"/>
        </w:numPr>
        <w:jc w:val="both"/>
        <w:rPr>
          <w:lang w:val="es-ES"/>
        </w:rPr>
      </w:pPr>
      <w:r>
        <w:rPr>
          <w:lang w:val="es-ES"/>
        </w:rPr>
        <w:t>Da un número aleatorio de 1 a 10 al tiempo de compra.</w:t>
      </w:r>
    </w:p>
    <w:p w14:paraId="2914B5F6" w14:textId="7CE6082D" w:rsidR="00667FF2" w:rsidRPr="00667FF2" w:rsidRDefault="00667FF2" w:rsidP="00E741A4">
      <w:pPr>
        <w:pStyle w:val="ListParagraph"/>
        <w:numPr>
          <w:ilvl w:val="0"/>
          <w:numId w:val="13"/>
        </w:numPr>
        <w:jc w:val="both"/>
        <w:rPr>
          <w:lang w:val="es-ES"/>
        </w:rPr>
      </w:pPr>
      <w:bookmarkStart w:id="31" w:name="OLE_LINK28"/>
      <w:r>
        <w:rPr>
          <w:lang w:val="es-ES"/>
        </w:rPr>
        <w:t>Esta función es llamada solo por el constructor.</w:t>
      </w:r>
    </w:p>
    <w:bookmarkEnd w:id="31"/>
    <w:p w14:paraId="087A32AE" w14:textId="31F672AD" w:rsidR="00590B2B" w:rsidRDefault="002C3DB9" w:rsidP="00E741A4">
      <w:pPr>
        <w:pStyle w:val="Heading2"/>
        <w:jc w:val="both"/>
        <w:rPr>
          <w:lang w:val="es-ES"/>
        </w:rPr>
      </w:pPr>
      <w:r w:rsidRPr="002C3DB9">
        <w:rPr>
          <w:lang w:val="es-ES"/>
        </w:rPr>
        <w:t>void show_tiempo_de_</w:t>
      </w:r>
      <w:proofErr w:type="gramStart"/>
      <w:r w:rsidRPr="002C3DB9">
        <w:rPr>
          <w:lang w:val="es-ES"/>
        </w:rPr>
        <w:t>compra(</w:t>
      </w:r>
      <w:proofErr w:type="gramEnd"/>
      <w:r w:rsidRPr="002C3DB9">
        <w:rPr>
          <w:lang w:val="es-ES"/>
        </w:rPr>
        <w:t>);</w:t>
      </w:r>
    </w:p>
    <w:p w14:paraId="20F51951" w14:textId="1132484D" w:rsidR="00667FF2" w:rsidRDefault="00667FF2" w:rsidP="00E741A4">
      <w:pPr>
        <w:pStyle w:val="ListParagraph"/>
        <w:numPr>
          <w:ilvl w:val="0"/>
          <w:numId w:val="13"/>
        </w:numPr>
        <w:jc w:val="both"/>
        <w:rPr>
          <w:lang w:val="es-ES"/>
        </w:rPr>
      </w:pPr>
      <w:r>
        <w:rPr>
          <w:lang w:val="es-ES"/>
        </w:rPr>
        <w:t>Muestra sin formato el tiempo que el cliente deberá de pasar en el servidor.</w:t>
      </w:r>
    </w:p>
    <w:p w14:paraId="2F363870" w14:textId="0DB91303" w:rsidR="00E741A4" w:rsidRDefault="00E741A4" w:rsidP="00E741A4">
      <w:pPr>
        <w:pStyle w:val="ListParagraph"/>
        <w:numPr>
          <w:ilvl w:val="0"/>
          <w:numId w:val="13"/>
        </w:numPr>
        <w:jc w:val="both"/>
        <w:rPr>
          <w:lang w:val="es-ES"/>
        </w:rPr>
      </w:pPr>
      <w:r w:rsidRPr="00E741A4">
        <w:rPr>
          <w:lang w:val="es-ES"/>
        </w:rPr>
        <w:t>Esta función es llamada solo por las que muestran el cliente con formato.</w:t>
      </w:r>
    </w:p>
    <w:p w14:paraId="101B19A2" w14:textId="77777777" w:rsidR="00E741A4" w:rsidRDefault="00E741A4">
      <w:pPr>
        <w:rPr>
          <w:lang w:val="es-ES"/>
        </w:rPr>
      </w:pPr>
      <w:r>
        <w:rPr>
          <w:lang w:val="es-ES"/>
        </w:rPr>
        <w:br w:type="page"/>
      </w:r>
    </w:p>
    <w:p w14:paraId="3233F134" w14:textId="24574E39" w:rsidR="00E741A4" w:rsidRPr="00E741A4" w:rsidRDefault="00E741A4" w:rsidP="00E741A4">
      <w:pPr>
        <w:pStyle w:val="Heading2"/>
        <w:rPr>
          <w:sz w:val="32"/>
          <w:lang w:val="es-ES"/>
        </w:rPr>
      </w:pPr>
      <w:r w:rsidRPr="00E741A4">
        <w:rPr>
          <w:sz w:val="32"/>
          <w:lang w:val="es-ES"/>
        </w:rPr>
        <w:lastRenderedPageBreak/>
        <w:t>Soluciones a las dificultades encontradas.</w:t>
      </w:r>
    </w:p>
    <w:p w14:paraId="1EB86F56" w14:textId="77777777" w:rsidR="00E741A4" w:rsidRDefault="00E741A4" w:rsidP="00E741A4">
      <w:pPr>
        <w:spacing w:after="0"/>
        <w:jc w:val="both"/>
        <w:rPr>
          <w:lang w:val="es-ES"/>
        </w:rPr>
      </w:pPr>
      <w:r>
        <w:rPr>
          <w:lang w:val="es-ES"/>
        </w:rPr>
        <w:t>Por comodidad todos los procesos que se realizan dentro del Cliente están subdivididos en funciones que se llaman unas a otras, de esta forma resulta más fácil ir probando cada apartado de código por separado, también resulta más fácil realizar modificaciones sobre él.</w:t>
      </w:r>
    </w:p>
    <w:p w14:paraId="489B53E1" w14:textId="19F0230C" w:rsidR="00E741A4" w:rsidRDefault="00E741A4" w:rsidP="00E741A4">
      <w:pPr>
        <w:spacing w:after="0"/>
        <w:jc w:val="both"/>
        <w:rPr>
          <w:lang w:val="es-ES"/>
        </w:rPr>
      </w:pPr>
      <w:r>
        <w:rPr>
          <w:lang w:val="es-ES"/>
        </w:rPr>
        <w:t>Ha curiosidades en el diseño como que la letra de DNI se genera de una forma realista o que el identificador de entrada lo hago equivaler a un número para poder compararlo.</w:t>
      </w:r>
    </w:p>
    <w:p w14:paraId="6A7EB4EF" w14:textId="1C8FA0BC" w:rsidR="00E741A4" w:rsidRDefault="00E741A4" w:rsidP="00E741A4">
      <w:pPr>
        <w:spacing w:after="0"/>
        <w:jc w:val="both"/>
        <w:rPr>
          <w:lang w:val="es-ES"/>
        </w:rPr>
      </w:pPr>
      <w:r>
        <w:rPr>
          <w:lang w:val="es-ES"/>
        </w:rPr>
        <w:t>Evito crear dos clases distintas de Cliente (VIP y NO_REGISTRADO) mediante el uso de un booleano que los diferencia, así no es necesario realizar herencia. Esta variable se emplea para saber si en cliente debe de ir a servidor VIP o a los cuatro servidores habilitados para los no registrados.</w:t>
      </w:r>
    </w:p>
    <w:p w14:paraId="68BCD773" w14:textId="77777777" w:rsidR="00E741A4" w:rsidRDefault="00E741A4" w:rsidP="00E741A4">
      <w:pPr>
        <w:spacing w:after="0"/>
        <w:jc w:val="both"/>
        <w:rPr>
          <w:lang w:val="es-ES"/>
        </w:rPr>
      </w:pPr>
      <w:r>
        <w:rPr>
          <w:lang w:val="es-ES"/>
        </w:rPr>
        <w:t>La hora a la que los clientes no registrados comienzan a comprar entradas y el rango de duración de la compra de la misma está definido como:</w:t>
      </w:r>
    </w:p>
    <w:p w14:paraId="0CD1AE9B" w14:textId="77777777" w:rsidR="00E741A4" w:rsidRPr="00E741A4" w:rsidRDefault="00E741A4" w:rsidP="00E741A4">
      <w:pPr>
        <w:spacing w:after="0"/>
        <w:jc w:val="both"/>
        <w:rPr>
          <w:lang w:val="es-ES"/>
        </w:rPr>
      </w:pPr>
      <w:r w:rsidRPr="00E741A4">
        <w:rPr>
          <w:lang w:val="es-ES"/>
        </w:rPr>
        <w:t>#define HORA_DE_INICIO_NO_REGISTRADOS 120</w:t>
      </w:r>
    </w:p>
    <w:p w14:paraId="7AEB39CB" w14:textId="77777777" w:rsidR="00E741A4" w:rsidRDefault="00E741A4" w:rsidP="00E741A4">
      <w:pPr>
        <w:spacing w:after="0"/>
        <w:jc w:val="both"/>
        <w:rPr>
          <w:lang w:val="es-ES"/>
        </w:rPr>
      </w:pPr>
      <w:r w:rsidRPr="00E741A4">
        <w:rPr>
          <w:lang w:val="es-ES"/>
        </w:rPr>
        <w:t>#define TIEMPO_MAXIMO_DE_COMPRA 10</w:t>
      </w:r>
    </w:p>
    <w:p w14:paraId="012EBADC" w14:textId="3C920374" w:rsidR="00AB2BD7" w:rsidRDefault="00E741A4" w:rsidP="00E741A4">
      <w:pPr>
        <w:spacing w:after="0"/>
        <w:jc w:val="both"/>
        <w:rPr>
          <w:lang w:val="es-ES"/>
        </w:rPr>
      </w:pPr>
      <w:r>
        <w:rPr>
          <w:lang w:val="es-ES"/>
        </w:rPr>
        <w:t>de modo que resultaría fácil modificarlo, pero sin que estén dentro de ninguna variable.</w:t>
      </w:r>
      <w:r w:rsidR="00AB2BD7">
        <w:rPr>
          <w:lang w:val="es-ES"/>
        </w:rPr>
        <w:br w:type="page"/>
      </w:r>
    </w:p>
    <w:p w14:paraId="729C004E" w14:textId="0C89BB79" w:rsidR="00AB2BD7" w:rsidRDefault="00AB2BD7" w:rsidP="00AB2BD7">
      <w:pPr>
        <w:pStyle w:val="Heading1"/>
        <w:rPr>
          <w:lang w:val="es-ES"/>
        </w:rPr>
      </w:pPr>
      <w:bookmarkStart w:id="32" w:name="_Gestor"/>
      <w:bookmarkEnd w:id="32"/>
      <w:r>
        <w:rPr>
          <w:lang w:val="es-ES"/>
        </w:rPr>
        <w:lastRenderedPageBreak/>
        <w:t>Gestor</w:t>
      </w:r>
    </w:p>
    <w:p w14:paraId="00BC4365" w14:textId="77777777" w:rsidR="000F4F07" w:rsidRDefault="000F4F07" w:rsidP="000F4F07">
      <w:pPr>
        <w:pStyle w:val="Heading2"/>
        <w:rPr>
          <w:sz w:val="32"/>
          <w:lang w:val="es-ES"/>
        </w:rPr>
      </w:pPr>
      <w:r w:rsidRPr="00C83820">
        <w:rPr>
          <w:sz w:val="32"/>
          <w:lang w:val="es-ES"/>
        </w:rPr>
        <w:t>Detalles y justificación de la implementación.</w:t>
      </w:r>
    </w:p>
    <w:p w14:paraId="188252CB" w14:textId="24A14557" w:rsidR="00C83820" w:rsidRDefault="00DB75F1" w:rsidP="00053408">
      <w:pPr>
        <w:spacing w:after="0"/>
        <w:jc w:val="both"/>
        <w:rPr>
          <w:lang w:val="es-ES"/>
        </w:rPr>
      </w:pPr>
      <w:r>
        <w:rPr>
          <w:lang w:val="es-ES"/>
        </w:rPr>
        <w:t xml:space="preserve">Utilizo el TAD Gestor como </w:t>
      </w:r>
      <w:r w:rsidR="00381770">
        <w:rPr>
          <w:lang w:val="es-ES"/>
        </w:rPr>
        <w:t xml:space="preserve">interface para controlar los servidores mediante la ejecución de funciones desde el main. En gestor se localiza una Cola que actúa como servidor para los Clientes VIP y otra Cola que los almacena antes de entrar al servidor. También se encuentra un array con otras cuatro Colas para representar a los cuatro servidores de los clientes NO REGISTRADOS, con otra Cola más para almacenarlos antes de hacerlos pasar por los servidores. Por </w:t>
      </w:r>
      <w:r w:rsidR="0077609F">
        <w:rPr>
          <w:lang w:val="es-ES"/>
        </w:rPr>
        <w:t>último,</w:t>
      </w:r>
      <w:r w:rsidR="00381770">
        <w:rPr>
          <w:lang w:val="es-ES"/>
        </w:rPr>
        <w:t xml:space="preserve"> hay una Lista que como ya hemos visto es doblemente enlazada y se encuentra siempre ordenada por los identificadores de entrada de los Clientes que contiene.</w:t>
      </w:r>
    </w:p>
    <w:p w14:paraId="59EDF1F8" w14:textId="558B9E19" w:rsidR="0077609F" w:rsidRPr="00C83820" w:rsidRDefault="0077609F" w:rsidP="00053408">
      <w:pPr>
        <w:jc w:val="both"/>
        <w:rPr>
          <w:lang w:val="es-ES"/>
        </w:rPr>
      </w:pPr>
      <w:r>
        <w:rPr>
          <w:lang w:val="es-ES"/>
        </w:rPr>
        <w:t>Gestor permite generar una cantidad determinada (está declarada en un define) de Clientes VIP y otra de Clientes NO REGISTRADOS, se pueden ver o borrar ambos tipos. También se puede hacer una simulación de su paso a través de los servidores. Se iniciará un reloj y los Clientes entrarán en ellos cuando llegue su hora y saldrán cuando hayan estado su tiempo de compra siendo los primeros de la cola. En el caso de los Clientes NO REGISTRADOS hay un algoritmo que determina en qué Cola colocarse, la primera menos ocupada siguiendo el orden del array. Cuando los Clientes salen de las Colas se van a la Lista la cual se puede visualizar.</w:t>
      </w:r>
    </w:p>
    <w:p w14:paraId="0DD6E1D8" w14:textId="77777777" w:rsidR="000F4F07" w:rsidRDefault="000F4F07" w:rsidP="00053408">
      <w:pPr>
        <w:pStyle w:val="Heading2"/>
        <w:jc w:val="both"/>
        <w:rPr>
          <w:sz w:val="32"/>
          <w:lang w:val="es-ES"/>
        </w:rPr>
      </w:pPr>
      <w:r w:rsidRPr="00C83820">
        <w:rPr>
          <w:sz w:val="32"/>
          <w:lang w:val="es-ES"/>
        </w:rPr>
        <w:t>Constructor.</w:t>
      </w:r>
    </w:p>
    <w:p w14:paraId="5AAF0219" w14:textId="12DEBD83" w:rsidR="00C83820" w:rsidRPr="00C83820" w:rsidRDefault="0077609F" w:rsidP="00053408">
      <w:pPr>
        <w:jc w:val="both"/>
        <w:rPr>
          <w:lang w:val="es-ES"/>
        </w:rPr>
      </w:pPr>
      <w:r>
        <w:rPr>
          <w:lang w:val="es-ES"/>
        </w:rPr>
        <w:t>No se inicia ningún valor, el llenado de las Colas y la generación o borrado de Clientes se realiza por parte del usuario desde el main.</w:t>
      </w:r>
    </w:p>
    <w:p w14:paraId="50D01131" w14:textId="77777777" w:rsidR="000F4F07" w:rsidRDefault="000F4F07" w:rsidP="00053408">
      <w:pPr>
        <w:pStyle w:val="Heading2"/>
        <w:jc w:val="both"/>
        <w:rPr>
          <w:sz w:val="32"/>
          <w:lang w:val="es-ES"/>
        </w:rPr>
      </w:pPr>
      <w:r w:rsidRPr="00C83820">
        <w:rPr>
          <w:sz w:val="32"/>
          <w:lang w:val="es-ES"/>
        </w:rPr>
        <w:t>Métodos públicos:</w:t>
      </w:r>
    </w:p>
    <w:p w14:paraId="2EBCEF08" w14:textId="77777777" w:rsidR="00C83820" w:rsidRDefault="00C83820" w:rsidP="00053408">
      <w:pPr>
        <w:pStyle w:val="Heading2"/>
        <w:jc w:val="both"/>
        <w:rPr>
          <w:lang w:val="es-ES"/>
        </w:rPr>
      </w:pPr>
      <w:r w:rsidRPr="00C83820">
        <w:rPr>
          <w:lang w:val="es-ES"/>
        </w:rPr>
        <w:t>void generar_solicitudes_de_clientes_VIP(void);</w:t>
      </w:r>
    </w:p>
    <w:p w14:paraId="06F05672" w14:textId="0CDD4A05" w:rsidR="00C83820" w:rsidRPr="00C83820" w:rsidRDefault="00EF203B" w:rsidP="00053408">
      <w:pPr>
        <w:pStyle w:val="ListParagraph"/>
        <w:numPr>
          <w:ilvl w:val="0"/>
          <w:numId w:val="13"/>
        </w:numPr>
        <w:jc w:val="both"/>
        <w:rPr>
          <w:lang w:val="es-ES"/>
        </w:rPr>
      </w:pPr>
      <w:r>
        <w:rPr>
          <w:lang w:val="es-ES"/>
        </w:rPr>
        <w:t>Genera clientes tipo VIP asignándoles a cada uno un tiempo de inicio de compra que será igual al inicio de compra del cliente anterior más un aleatorio entre cero y cinco, guarda los clientes en una cola ordenados por su hora de inicio. SI la Cola de Clientes VIP en espera está llena y se vuelve a solicitar su llenado esta se reescribe.</w:t>
      </w:r>
    </w:p>
    <w:p w14:paraId="212AE1D8" w14:textId="760D7A67" w:rsidR="00C83820" w:rsidRDefault="00C83820" w:rsidP="00053408">
      <w:pPr>
        <w:pStyle w:val="Heading2"/>
        <w:jc w:val="both"/>
        <w:rPr>
          <w:lang w:val="es-ES"/>
        </w:rPr>
      </w:pPr>
      <w:r w:rsidRPr="00C83820">
        <w:rPr>
          <w:lang w:val="es-ES"/>
        </w:rPr>
        <w:t>void mostrar_clientes_VIP(void);</w:t>
      </w:r>
    </w:p>
    <w:p w14:paraId="78E112B6" w14:textId="10C40616" w:rsidR="00C83820" w:rsidRPr="00C83820" w:rsidRDefault="00EF203B" w:rsidP="00053408">
      <w:pPr>
        <w:pStyle w:val="ListParagraph"/>
        <w:numPr>
          <w:ilvl w:val="0"/>
          <w:numId w:val="13"/>
        </w:numPr>
        <w:jc w:val="both"/>
        <w:rPr>
          <w:lang w:val="es-ES"/>
        </w:rPr>
      </w:pPr>
      <w:bookmarkStart w:id="33" w:name="OLE_LINK31"/>
      <w:r>
        <w:rPr>
          <w:lang w:val="es-ES"/>
        </w:rPr>
        <w:t>Muestra la cola de los Clientes VIP que todavía no han entrado al servidor.</w:t>
      </w:r>
    </w:p>
    <w:bookmarkEnd w:id="33"/>
    <w:p w14:paraId="0526F071" w14:textId="55D08B8F" w:rsidR="00C83820" w:rsidRDefault="00C83820" w:rsidP="00053408">
      <w:pPr>
        <w:pStyle w:val="Heading2"/>
        <w:jc w:val="both"/>
        <w:rPr>
          <w:lang w:val="es-ES"/>
        </w:rPr>
      </w:pPr>
      <w:r w:rsidRPr="00C83820">
        <w:rPr>
          <w:lang w:val="es-ES"/>
        </w:rPr>
        <w:t>void borrar_clientes_</w:t>
      </w:r>
      <w:proofErr w:type="gramStart"/>
      <w:r w:rsidRPr="00C83820">
        <w:rPr>
          <w:lang w:val="es-ES"/>
        </w:rPr>
        <w:t>VIP(</w:t>
      </w:r>
      <w:proofErr w:type="gramEnd"/>
      <w:r w:rsidRPr="00C83820">
        <w:rPr>
          <w:lang w:val="es-ES"/>
        </w:rPr>
        <w:t>bool texto);</w:t>
      </w:r>
    </w:p>
    <w:p w14:paraId="1BD87D54" w14:textId="6521ACFD" w:rsidR="00C83820" w:rsidRPr="00C83820" w:rsidRDefault="00EF203B" w:rsidP="00053408">
      <w:pPr>
        <w:pStyle w:val="ListParagraph"/>
        <w:numPr>
          <w:ilvl w:val="0"/>
          <w:numId w:val="13"/>
        </w:numPr>
        <w:jc w:val="both"/>
        <w:rPr>
          <w:lang w:val="es-ES"/>
        </w:rPr>
      </w:pPr>
      <w:bookmarkStart w:id="34" w:name="OLE_LINK32"/>
      <w:r>
        <w:rPr>
          <w:lang w:val="es-ES"/>
        </w:rPr>
        <w:t>Elimina la Cola de los Clientes VIP que todavía no han entrado al servidor.</w:t>
      </w:r>
    </w:p>
    <w:bookmarkEnd w:id="34"/>
    <w:p w14:paraId="41E2D1C7" w14:textId="1D7E9747" w:rsidR="00C83820" w:rsidRDefault="00C83820" w:rsidP="00053408">
      <w:pPr>
        <w:pStyle w:val="Heading2"/>
        <w:jc w:val="both"/>
        <w:rPr>
          <w:lang w:val="es-ES"/>
        </w:rPr>
      </w:pPr>
      <w:r w:rsidRPr="00C83820">
        <w:rPr>
          <w:lang w:val="es-ES"/>
        </w:rPr>
        <w:lastRenderedPageBreak/>
        <w:t>void generar_solicitudes_de_clientes_no_registrados(void);</w:t>
      </w:r>
    </w:p>
    <w:p w14:paraId="6F5B426D" w14:textId="304B47C9" w:rsidR="00C83820" w:rsidRPr="00C83820" w:rsidRDefault="00EF203B" w:rsidP="00053408">
      <w:pPr>
        <w:pStyle w:val="ListParagraph"/>
        <w:numPr>
          <w:ilvl w:val="0"/>
          <w:numId w:val="13"/>
        </w:numPr>
        <w:jc w:val="both"/>
        <w:rPr>
          <w:lang w:val="es-ES"/>
        </w:rPr>
      </w:pPr>
      <w:r>
        <w:rPr>
          <w:lang w:val="es-ES"/>
        </w:rPr>
        <w:t xml:space="preserve">Genera un número definido de Clientes </w:t>
      </w:r>
      <w:bookmarkStart w:id="35" w:name="OLE_LINK33"/>
      <w:r>
        <w:rPr>
          <w:lang w:val="es-ES"/>
        </w:rPr>
        <w:t xml:space="preserve">NO REGISTRADOS </w:t>
      </w:r>
      <w:bookmarkEnd w:id="35"/>
      <w:r>
        <w:rPr>
          <w:lang w:val="es-ES"/>
        </w:rPr>
        <w:t>y los almacena en una Cola, si la Cola está llena la reescribe. El proceso de llenado de cola es igual que para los VIP, el ajuste de la hora de inicio de compra se hace dentro del TAD Cliente.</w:t>
      </w:r>
    </w:p>
    <w:p w14:paraId="35969802" w14:textId="3021D553" w:rsidR="00C83820" w:rsidRDefault="00C83820" w:rsidP="00053408">
      <w:pPr>
        <w:pStyle w:val="Heading2"/>
        <w:jc w:val="both"/>
        <w:rPr>
          <w:lang w:val="es-ES"/>
        </w:rPr>
      </w:pPr>
      <w:r w:rsidRPr="00C83820">
        <w:rPr>
          <w:lang w:val="es-ES"/>
        </w:rPr>
        <w:t>void mostrar_clientes_no_registrados(void);</w:t>
      </w:r>
    </w:p>
    <w:p w14:paraId="04417010" w14:textId="09623CC5" w:rsidR="00C83820" w:rsidRPr="00C83820" w:rsidRDefault="00EF203B" w:rsidP="00053408">
      <w:pPr>
        <w:pStyle w:val="ListParagraph"/>
        <w:numPr>
          <w:ilvl w:val="0"/>
          <w:numId w:val="13"/>
        </w:numPr>
        <w:jc w:val="both"/>
        <w:rPr>
          <w:lang w:val="es-ES"/>
        </w:rPr>
      </w:pPr>
      <w:r w:rsidRPr="00EF203B">
        <w:rPr>
          <w:lang w:val="es-ES"/>
        </w:rPr>
        <w:t>Mue</w:t>
      </w:r>
      <w:r>
        <w:rPr>
          <w:lang w:val="es-ES"/>
        </w:rPr>
        <w:t xml:space="preserve">stra la cola de los Clientes </w:t>
      </w:r>
      <w:r w:rsidRPr="00EF203B">
        <w:rPr>
          <w:lang w:val="es-ES"/>
        </w:rPr>
        <w:t>NO REGISTRADOS que todavía no han entrado al servidor.</w:t>
      </w:r>
    </w:p>
    <w:p w14:paraId="6D5260F6" w14:textId="64D2DAE4" w:rsidR="00C83820" w:rsidRDefault="00C83820" w:rsidP="00053408">
      <w:pPr>
        <w:pStyle w:val="Heading2"/>
        <w:jc w:val="both"/>
        <w:rPr>
          <w:lang w:val="es-ES"/>
        </w:rPr>
      </w:pPr>
      <w:r w:rsidRPr="00C83820">
        <w:rPr>
          <w:lang w:val="es-ES"/>
        </w:rPr>
        <w:t>void borrar_clientes_no_</w:t>
      </w:r>
      <w:proofErr w:type="gramStart"/>
      <w:r w:rsidRPr="00C83820">
        <w:rPr>
          <w:lang w:val="es-ES"/>
        </w:rPr>
        <w:t>registrados(</w:t>
      </w:r>
      <w:proofErr w:type="gramEnd"/>
      <w:r w:rsidRPr="00C83820">
        <w:rPr>
          <w:lang w:val="es-ES"/>
        </w:rPr>
        <w:t>bool texto);</w:t>
      </w:r>
    </w:p>
    <w:p w14:paraId="0659B26B" w14:textId="129924BA" w:rsidR="00C83820" w:rsidRPr="00C83820" w:rsidRDefault="00EF203B" w:rsidP="00053408">
      <w:pPr>
        <w:pStyle w:val="ListParagraph"/>
        <w:numPr>
          <w:ilvl w:val="0"/>
          <w:numId w:val="13"/>
        </w:numPr>
        <w:jc w:val="both"/>
        <w:rPr>
          <w:lang w:val="es-ES"/>
        </w:rPr>
      </w:pPr>
      <w:r w:rsidRPr="00EF203B">
        <w:rPr>
          <w:lang w:val="es-ES"/>
        </w:rPr>
        <w:t xml:space="preserve">Elimina la Cola de los Clientes </w:t>
      </w:r>
      <w:bookmarkStart w:id="36" w:name="OLE_LINK35"/>
      <w:r w:rsidRPr="00EF203B">
        <w:rPr>
          <w:lang w:val="es-ES"/>
        </w:rPr>
        <w:t xml:space="preserve">NO REGISTRADOS </w:t>
      </w:r>
      <w:bookmarkEnd w:id="36"/>
      <w:r w:rsidRPr="00EF203B">
        <w:rPr>
          <w:lang w:val="es-ES"/>
        </w:rPr>
        <w:t>que todavía no han entrado al servidor.</w:t>
      </w:r>
    </w:p>
    <w:p w14:paraId="0C5EAE36" w14:textId="7303F0C0" w:rsidR="00C83820" w:rsidRDefault="00C83820" w:rsidP="00053408">
      <w:pPr>
        <w:pStyle w:val="Heading2"/>
        <w:jc w:val="both"/>
        <w:rPr>
          <w:lang w:val="es-ES"/>
        </w:rPr>
      </w:pPr>
      <w:r w:rsidRPr="00C83820">
        <w:rPr>
          <w:lang w:val="es-ES"/>
        </w:rPr>
        <w:t>void simular_venta_a_clientes_VIP(void);</w:t>
      </w:r>
    </w:p>
    <w:p w14:paraId="22745CC9" w14:textId="04BCE58B" w:rsidR="00C83820" w:rsidRPr="00C83820" w:rsidRDefault="00EF203B" w:rsidP="00053408">
      <w:pPr>
        <w:pStyle w:val="ListParagraph"/>
        <w:numPr>
          <w:ilvl w:val="0"/>
          <w:numId w:val="13"/>
        </w:numPr>
        <w:jc w:val="both"/>
        <w:rPr>
          <w:lang w:val="es-ES"/>
        </w:rPr>
      </w:pPr>
      <w:bookmarkStart w:id="37" w:name="OLE_LINK34"/>
      <w:r>
        <w:rPr>
          <w:lang w:val="es-ES"/>
        </w:rPr>
        <w:t>Hace pasar a los Clientes VIP por su servidor dedicado, cuando han estado tanto tiempo como indica su tiempo de compra siendo los primeros de la Cola les saca de servidor, asigna un identificador de entrada e introduce en la Lista ordenada.</w:t>
      </w:r>
    </w:p>
    <w:bookmarkEnd w:id="37"/>
    <w:p w14:paraId="274E1660" w14:textId="741415AD" w:rsidR="00C83820" w:rsidRDefault="00C83820" w:rsidP="00053408">
      <w:pPr>
        <w:pStyle w:val="Heading2"/>
        <w:jc w:val="both"/>
        <w:rPr>
          <w:lang w:val="es-ES"/>
        </w:rPr>
      </w:pPr>
      <w:r w:rsidRPr="00C83820">
        <w:rPr>
          <w:lang w:val="es-ES"/>
        </w:rPr>
        <w:t>void simular_venta_a_clientes_no_registrados(void);</w:t>
      </w:r>
    </w:p>
    <w:p w14:paraId="35C6C324" w14:textId="308F3103" w:rsidR="00C83820" w:rsidRPr="00CD7799" w:rsidRDefault="00CD7799" w:rsidP="00053408">
      <w:pPr>
        <w:pStyle w:val="ListParagraph"/>
        <w:numPr>
          <w:ilvl w:val="0"/>
          <w:numId w:val="13"/>
        </w:numPr>
        <w:jc w:val="both"/>
        <w:rPr>
          <w:lang w:val="es-ES"/>
        </w:rPr>
      </w:pPr>
      <w:r>
        <w:rPr>
          <w:lang w:val="es-ES"/>
        </w:rPr>
        <w:t xml:space="preserve">Selecciona el servidor correcto de los cuatro disponibles para </w:t>
      </w:r>
      <w:r w:rsidR="00EF203B" w:rsidRPr="00CD7799">
        <w:rPr>
          <w:lang w:val="es-ES"/>
        </w:rPr>
        <w:t xml:space="preserve">los Clientes NO REGISTRADOS </w:t>
      </w:r>
      <w:r>
        <w:rPr>
          <w:lang w:val="es-ES"/>
        </w:rPr>
        <w:t>según los criterios indicados y</w:t>
      </w:r>
      <w:r w:rsidR="00EF203B" w:rsidRPr="00CD7799">
        <w:rPr>
          <w:lang w:val="es-ES"/>
        </w:rPr>
        <w:t xml:space="preserve"> cuando han estado tanto tiempo como indica su tiempo de compra siendo los primeros de la Cola les saca de servidor, asigna un identificador de entrada e introduce en la Lista ordenada.</w:t>
      </w:r>
    </w:p>
    <w:p w14:paraId="79BD22A9" w14:textId="606A28B2" w:rsidR="00C83820" w:rsidRDefault="00C83820" w:rsidP="00053408">
      <w:pPr>
        <w:pStyle w:val="Heading2"/>
        <w:jc w:val="both"/>
        <w:rPr>
          <w:lang w:val="es-ES"/>
        </w:rPr>
      </w:pPr>
      <w:r w:rsidRPr="00C83820">
        <w:rPr>
          <w:lang w:val="es-ES"/>
        </w:rPr>
        <w:t>void mostrar_entradas_vendidas(void);</w:t>
      </w:r>
    </w:p>
    <w:p w14:paraId="1498C314" w14:textId="00580B8C" w:rsidR="00C83820" w:rsidRPr="00C83820" w:rsidRDefault="00CD7799" w:rsidP="00053408">
      <w:pPr>
        <w:pStyle w:val="ListParagraph"/>
        <w:numPr>
          <w:ilvl w:val="0"/>
          <w:numId w:val="13"/>
        </w:numPr>
        <w:jc w:val="both"/>
        <w:rPr>
          <w:lang w:val="es-ES"/>
        </w:rPr>
      </w:pPr>
      <w:r>
        <w:rPr>
          <w:lang w:val="es-ES"/>
        </w:rPr>
        <w:t>Muestra la Lista ordenada de los Clientes con su identificador de entrada.</w:t>
      </w:r>
    </w:p>
    <w:p w14:paraId="28CEB491" w14:textId="7657D895" w:rsidR="00C83820" w:rsidRDefault="00C83820" w:rsidP="00053408">
      <w:pPr>
        <w:pStyle w:val="Heading2"/>
        <w:jc w:val="both"/>
        <w:rPr>
          <w:lang w:val="es-ES"/>
        </w:rPr>
      </w:pPr>
      <w:r w:rsidRPr="00C83820">
        <w:rPr>
          <w:lang w:val="es-ES"/>
        </w:rPr>
        <w:t>void reiniciar(void);</w:t>
      </w:r>
    </w:p>
    <w:p w14:paraId="2F481EB6" w14:textId="7DCD94C0" w:rsidR="00C83820" w:rsidRPr="00C83820" w:rsidRDefault="000C0E7B" w:rsidP="00053408">
      <w:pPr>
        <w:pStyle w:val="ListParagraph"/>
        <w:numPr>
          <w:ilvl w:val="0"/>
          <w:numId w:val="13"/>
        </w:numPr>
        <w:jc w:val="both"/>
        <w:rPr>
          <w:lang w:val="es-ES"/>
        </w:rPr>
      </w:pPr>
      <w:r>
        <w:rPr>
          <w:lang w:val="es-ES"/>
        </w:rPr>
        <w:t>Borra todas las Colas de los Clientes en espera y la Lista de clientes con entradas compradas si es que no estban vacías ya.</w:t>
      </w:r>
    </w:p>
    <w:p w14:paraId="1CF1F05A" w14:textId="1EB01A7B" w:rsidR="00C83820" w:rsidRDefault="00C83820" w:rsidP="00053408">
      <w:pPr>
        <w:pStyle w:val="Heading2"/>
        <w:jc w:val="both"/>
        <w:rPr>
          <w:lang w:val="es-ES"/>
        </w:rPr>
      </w:pPr>
      <w:r w:rsidRPr="00C83820">
        <w:rPr>
          <w:lang w:val="es-ES"/>
        </w:rPr>
        <w:t>int cantidad_no_</w:t>
      </w:r>
      <w:proofErr w:type="gramStart"/>
      <w:r w:rsidRPr="00C83820">
        <w:rPr>
          <w:lang w:val="es-ES"/>
        </w:rPr>
        <w:t>registrados(</w:t>
      </w:r>
      <w:proofErr w:type="gramEnd"/>
      <w:r w:rsidRPr="00C83820">
        <w:rPr>
          <w:lang w:val="es-ES"/>
        </w:rPr>
        <w:t>);</w:t>
      </w:r>
    </w:p>
    <w:p w14:paraId="5E5ECDCF" w14:textId="18031F6F" w:rsidR="00C83820" w:rsidRPr="00C83820" w:rsidRDefault="000C0E7B" w:rsidP="00053408">
      <w:pPr>
        <w:pStyle w:val="ListParagraph"/>
        <w:numPr>
          <w:ilvl w:val="0"/>
          <w:numId w:val="13"/>
        </w:numPr>
        <w:jc w:val="both"/>
        <w:rPr>
          <w:lang w:val="es-ES"/>
        </w:rPr>
      </w:pPr>
      <w:bookmarkStart w:id="38" w:name="OLE_LINK37"/>
      <w:r>
        <w:rPr>
          <w:lang w:val="es-ES"/>
        </w:rPr>
        <w:t>Devuelve el número de Clientes NO REGISTRADOS en espera.</w:t>
      </w:r>
    </w:p>
    <w:bookmarkEnd w:id="38"/>
    <w:p w14:paraId="089E5FBA" w14:textId="15692021" w:rsidR="00C83820" w:rsidRDefault="00C83820" w:rsidP="00053408">
      <w:pPr>
        <w:pStyle w:val="Heading2"/>
        <w:jc w:val="both"/>
        <w:rPr>
          <w:lang w:val="es-ES"/>
        </w:rPr>
      </w:pPr>
      <w:r w:rsidRPr="00C83820">
        <w:rPr>
          <w:lang w:val="es-ES"/>
        </w:rPr>
        <w:t>int recuento_</w:t>
      </w:r>
      <w:proofErr w:type="gramStart"/>
      <w:r w:rsidRPr="00C83820">
        <w:rPr>
          <w:lang w:val="es-ES"/>
        </w:rPr>
        <w:t>VIP(</w:t>
      </w:r>
      <w:proofErr w:type="gramEnd"/>
      <w:r w:rsidRPr="00C83820">
        <w:rPr>
          <w:lang w:val="es-ES"/>
        </w:rPr>
        <w:t>);</w:t>
      </w:r>
    </w:p>
    <w:p w14:paraId="33612F80" w14:textId="224FC1C4" w:rsidR="00C83820" w:rsidRPr="00C83820" w:rsidRDefault="000C0E7B" w:rsidP="00053408">
      <w:pPr>
        <w:pStyle w:val="ListParagraph"/>
        <w:numPr>
          <w:ilvl w:val="0"/>
          <w:numId w:val="13"/>
        </w:numPr>
        <w:jc w:val="both"/>
        <w:rPr>
          <w:lang w:val="es-ES"/>
        </w:rPr>
      </w:pPr>
      <w:r w:rsidRPr="000C0E7B">
        <w:rPr>
          <w:lang w:val="es-ES"/>
        </w:rPr>
        <w:t xml:space="preserve">Devuelve el número de Clientes </w:t>
      </w:r>
      <w:r>
        <w:rPr>
          <w:lang w:val="es-ES"/>
        </w:rPr>
        <w:t xml:space="preserve">VIP </w:t>
      </w:r>
      <w:r w:rsidRPr="000C0E7B">
        <w:rPr>
          <w:lang w:val="es-ES"/>
        </w:rPr>
        <w:t>en espera.</w:t>
      </w:r>
    </w:p>
    <w:p w14:paraId="54BC4A85" w14:textId="5EADAFAE" w:rsidR="00C83820" w:rsidRDefault="00C83820" w:rsidP="00053408">
      <w:pPr>
        <w:pStyle w:val="Heading2"/>
        <w:jc w:val="both"/>
        <w:rPr>
          <w:lang w:val="es-ES"/>
        </w:rPr>
      </w:pPr>
      <w:r w:rsidRPr="00C83820">
        <w:rPr>
          <w:lang w:val="es-ES"/>
        </w:rPr>
        <w:t>int recuento_</w:t>
      </w:r>
      <w:proofErr w:type="gramStart"/>
      <w:r w:rsidRPr="00C83820">
        <w:rPr>
          <w:lang w:val="es-ES"/>
        </w:rPr>
        <w:t>entradas(</w:t>
      </w:r>
      <w:proofErr w:type="gramEnd"/>
      <w:r w:rsidRPr="00C83820">
        <w:rPr>
          <w:lang w:val="es-ES"/>
        </w:rPr>
        <w:t>);</w:t>
      </w:r>
    </w:p>
    <w:p w14:paraId="7BC22F4B" w14:textId="0F8AB255" w:rsidR="00C83820" w:rsidRPr="00C83820" w:rsidRDefault="000C0E7B" w:rsidP="00053408">
      <w:pPr>
        <w:pStyle w:val="ListParagraph"/>
        <w:numPr>
          <w:ilvl w:val="0"/>
          <w:numId w:val="13"/>
        </w:numPr>
        <w:jc w:val="both"/>
        <w:rPr>
          <w:lang w:val="es-ES"/>
        </w:rPr>
      </w:pPr>
      <w:r>
        <w:rPr>
          <w:lang w:val="es-ES"/>
        </w:rPr>
        <w:t>Devuelve el número de Clientes que ya han comprado su entrada.</w:t>
      </w:r>
    </w:p>
    <w:p w14:paraId="4960BC39" w14:textId="77777777" w:rsidR="000F4F07" w:rsidRDefault="000F4F07" w:rsidP="00053408">
      <w:pPr>
        <w:pStyle w:val="Heading2"/>
        <w:jc w:val="both"/>
        <w:rPr>
          <w:sz w:val="32"/>
          <w:lang w:val="es-ES"/>
        </w:rPr>
      </w:pPr>
      <w:r w:rsidRPr="00C83820">
        <w:rPr>
          <w:sz w:val="32"/>
          <w:lang w:val="es-ES"/>
        </w:rPr>
        <w:lastRenderedPageBreak/>
        <w:t>Atributos privados:</w:t>
      </w:r>
    </w:p>
    <w:p w14:paraId="51E7C45A" w14:textId="77777777" w:rsidR="00C83820" w:rsidRDefault="00C83820" w:rsidP="00053408">
      <w:pPr>
        <w:pStyle w:val="Heading2"/>
        <w:jc w:val="both"/>
        <w:rPr>
          <w:lang w:val="es-ES"/>
        </w:rPr>
      </w:pPr>
      <w:r w:rsidRPr="00C83820">
        <w:rPr>
          <w:lang w:val="es-ES"/>
        </w:rPr>
        <w:t>Cola VIP_en_espera;</w:t>
      </w:r>
    </w:p>
    <w:p w14:paraId="0C86DC0A" w14:textId="702E0CAD" w:rsidR="00C83820" w:rsidRPr="00C83820" w:rsidRDefault="00053408" w:rsidP="00053408">
      <w:pPr>
        <w:pStyle w:val="ListParagraph"/>
        <w:numPr>
          <w:ilvl w:val="0"/>
          <w:numId w:val="13"/>
        </w:numPr>
        <w:jc w:val="both"/>
        <w:rPr>
          <w:lang w:val="es-ES"/>
        </w:rPr>
      </w:pPr>
      <w:bookmarkStart w:id="39" w:name="OLE_LINK38"/>
      <w:r>
        <w:rPr>
          <w:lang w:val="es-ES"/>
        </w:rPr>
        <w:t>En esta cola se almacenan los Clientes VIP cuando se generan a la espera de entrar a su servidor, está ordenada por hora de inicio de compra.</w:t>
      </w:r>
    </w:p>
    <w:bookmarkEnd w:id="39"/>
    <w:p w14:paraId="0542CE77" w14:textId="165D8D49" w:rsidR="00C83820" w:rsidRDefault="00C83820" w:rsidP="00053408">
      <w:pPr>
        <w:pStyle w:val="Heading2"/>
        <w:jc w:val="both"/>
        <w:rPr>
          <w:lang w:val="es-ES"/>
        </w:rPr>
      </w:pPr>
      <w:r w:rsidRPr="00C83820">
        <w:rPr>
          <w:lang w:val="es-ES"/>
        </w:rPr>
        <w:t>Cola servidor_VIP;</w:t>
      </w:r>
      <w:r w:rsidRPr="00C83820">
        <w:rPr>
          <w:lang w:val="es-ES"/>
        </w:rPr>
        <w:tab/>
      </w:r>
      <w:r w:rsidRPr="00C83820">
        <w:rPr>
          <w:lang w:val="es-ES"/>
        </w:rPr>
        <w:tab/>
      </w:r>
    </w:p>
    <w:p w14:paraId="456089C9" w14:textId="743B413B" w:rsidR="00C83820" w:rsidRPr="00C83820" w:rsidRDefault="00053408" w:rsidP="00053408">
      <w:pPr>
        <w:pStyle w:val="ListParagraph"/>
        <w:numPr>
          <w:ilvl w:val="0"/>
          <w:numId w:val="13"/>
        </w:numPr>
        <w:jc w:val="both"/>
        <w:rPr>
          <w:lang w:val="es-ES"/>
        </w:rPr>
      </w:pPr>
      <w:r>
        <w:rPr>
          <w:lang w:val="es-ES"/>
        </w:rPr>
        <w:t>Esta Cola representa al servidor en el que los Clientes VIP pueden comprar las entradas.</w:t>
      </w:r>
    </w:p>
    <w:p w14:paraId="2BF88E32" w14:textId="77777777" w:rsidR="00C83820" w:rsidRDefault="00C83820" w:rsidP="00053408">
      <w:pPr>
        <w:pStyle w:val="Heading2"/>
        <w:jc w:val="both"/>
        <w:rPr>
          <w:lang w:val="es-ES"/>
        </w:rPr>
      </w:pPr>
      <w:r w:rsidRPr="00C83820">
        <w:rPr>
          <w:lang w:val="es-ES"/>
        </w:rPr>
        <w:t>Cola no_registrado_en_espera;</w:t>
      </w:r>
    </w:p>
    <w:p w14:paraId="2947C0C4" w14:textId="7E0BC655" w:rsidR="00C83820" w:rsidRPr="00C83820" w:rsidRDefault="00053408" w:rsidP="00053408">
      <w:pPr>
        <w:pStyle w:val="ListParagraph"/>
        <w:numPr>
          <w:ilvl w:val="0"/>
          <w:numId w:val="13"/>
        </w:numPr>
        <w:jc w:val="both"/>
        <w:rPr>
          <w:lang w:val="es-ES"/>
        </w:rPr>
      </w:pPr>
      <w:r w:rsidRPr="00053408">
        <w:rPr>
          <w:lang w:val="es-ES"/>
        </w:rPr>
        <w:t xml:space="preserve">En esta cola se almacenan los Clientes </w:t>
      </w:r>
      <w:r>
        <w:rPr>
          <w:lang w:val="es-ES"/>
        </w:rPr>
        <w:t>NO REGISTRADOS</w:t>
      </w:r>
      <w:r w:rsidRPr="00053408">
        <w:rPr>
          <w:lang w:val="es-ES"/>
        </w:rPr>
        <w:t xml:space="preserve"> cuando se generan a la espera de entrar a su servidor, está ordenada por hora de inicio de compra.</w:t>
      </w:r>
    </w:p>
    <w:p w14:paraId="25B677DF" w14:textId="2D2F5CFA" w:rsidR="00C83820" w:rsidRDefault="00C83820" w:rsidP="00053408">
      <w:pPr>
        <w:pStyle w:val="Heading2"/>
        <w:jc w:val="both"/>
        <w:rPr>
          <w:lang w:val="es-ES"/>
        </w:rPr>
      </w:pPr>
      <w:r w:rsidRPr="00C83820">
        <w:rPr>
          <w:lang w:val="es-ES"/>
        </w:rPr>
        <w:t>Cola servidor_no_registrado[SERVIDORES_NO_REGISTRADOS];</w:t>
      </w:r>
    </w:p>
    <w:p w14:paraId="5752219B" w14:textId="629E7A17" w:rsidR="00C83820" w:rsidRPr="00C83820" w:rsidRDefault="00053408" w:rsidP="00053408">
      <w:pPr>
        <w:pStyle w:val="ListParagraph"/>
        <w:numPr>
          <w:ilvl w:val="0"/>
          <w:numId w:val="13"/>
        </w:numPr>
        <w:jc w:val="both"/>
        <w:rPr>
          <w:lang w:val="es-ES"/>
        </w:rPr>
      </w:pPr>
      <w:r>
        <w:rPr>
          <w:lang w:val="es-ES"/>
        </w:rPr>
        <w:t>Con estas 4 Colas se representan los servidores en los que los Clientes NO REGISTRADOS pueden comprar sus entradas.</w:t>
      </w:r>
    </w:p>
    <w:p w14:paraId="48399661" w14:textId="64217775" w:rsidR="00C83820" w:rsidRDefault="00C83820" w:rsidP="00053408">
      <w:pPr>
        <w:pStyle w:val="Heading2"/>
        <w:jc w:val="both"/>
        <w:rPr>
          <w:lang w:val="es-ES"/>
        </w:rPr>
      </w:pPr>
      <w:r w:rsidRPr="00C83820">
        <w:rPr>
          <w:lang w:val="es-ES"/>
        </w:rPr>
        <w:t>Lista clientes_terminados;</w:t>
      </w:r>
    </w:p>
    <w:p w14:paraId="528CE03C" w14:textId="1E39A2E8" w:rsidR="00C83820" w:rsidRPr="00C83820" w:rsidRDefault="00053408" w:rsidP="00053408">
      <w:pPr>
        <w:pStyle w:val="ListParagraph"/>
        <w:numPr>
          <w:ilvl w:val="0"/>
          <w:numId w:val="13"/>
        </w:numPr>
        <w:jc w:val="both"/>
        <w:rPr>
          <w:lang w:val="es-ES"/>
        </w:rPr>
      </w:pPr>
      <w:r>
        <w:rPr>
          <w:lang w:val="es-ES"/>
        </w:rPr>
        <w:t>En esta Lista se almacenen los Clientes sin importar su tipo que ya hayan comprado su entrada, está ordenada por el identificador de entrada.</w:t>
      </w:r>
    </w:p>
    <w:p w14:paraId="0D0EAF40" w14:textId="77777777" w:rsidR="00C83820" w:rsidRDefault="000F4F07" w:rsidP="00053408">
      <w:pPr>
        <w:pStyle w:val="Heading2"/>
        <w:jc w:val="both"/>
        <w:rPr>
          <w:sz w:val="32"/>
          <w:lang w:val="es-ES"/>
        </w:rPr>
      </w:pPr>
      <w:r w:rsidRPr="00C83820">
        <w:rPr>
          <w:sz w:val="32"/>
          <w:lang w:val="es-ES"/>
        </w:rPr>
        <w:t>Métodos privados:</w:t>
      </w:r>
    </w:p>
    <w:p w14:paraId="6534353C" w14:textId="77777777" w:rsidR="00C83820" w:rsidRDefault="00C83820" w:rsidP="00053408">
      <w:pPr>
        <w:pStyle w:val="Heading2"/>
        <w:jc w:val="both"/>
        <w:rPr>
          <w:lang w:val="en-GB"/>
        </w:rPr>
      </w:pPr>
      <w:r w:rsidRPr="00C83820">
        <w:rPr>
          <w:lang w:val="en-GB"/>
        </w:rPr>
        <w:t>void show_</w:t>
      </w:r>
      <w:proofErr w:type="gramStart"/>
      <w:r w:rsidRPr="00C83820">
        <w:rPr>
          <w:lang w:val="en-GB"/>
        </w:rPr>
        <w:t>hora(</w:t>
      </w:r>
      <w:proofErr w:type="gramEnd"/>
      <w:r w:rsidRPr="00C83820">
        <w:rPr>
          <w:lang w:val="en-GB"/>
        </w:rPr>
        <w:t>int t);</w:t>
      </w:r>
    </w:p>
    <w:p w14:paraId="1BB2C6EA" w14:textId="0203BE46" w:rsidR="00C83820" w:rsidRPr="00053408" w:rsidRDefault="00053408" w:rsidP="00053408">
      <w:pPr>
        <w:pStyle w:val="ListParagraph"/>
        <w:numPr>
          <w:ilvl w:val="0"/>
          <w:numId w:val="13"/>
        </w:numPr>
        <w:jc w:val="both"/>
        <w:rPr>
          <w:lang w:val="es-ES"/>
        </w:rPr>
      </w:pPr>
      <w:r w:rsidRPr="00053408">
        <w:rPr>
          <w:lang w:val="es-ES"/>
        </w:rPr>
        <w:t>Se utiliza esta función para dar formato al reloj que controla cuando los CLientes entran o salen del servidor antes de mostrarloe en pantalla. El forma</w:t>
      </w:r>
      <w:r>
        <w:rPr>
          <w:lang w:val="es-ES"/>
        </w:rPr>
        <w:t>to dado será hh:mm que coincide con el formato en el que se muestr el tiempo de inicio de compra de los Clientes.</w:t>
      </w:r>
    </w:p>
    <w:p w14:paraId="1EEB2C6B" w14:textId="750FC450" w:rsidR="00C83820" w:rsidRDefault="00C83820" w:rsidP="00053408">
      <w:pPr>
        <w:pStyle w:val="Heading2"/>
        <w:jc w:val="both"/>
        <w:rPr>
          <w:lang w:val="es-ES"/>
        </w:rPr>
      </w:pPr>
      <w:r w:rsidRPr="00C83820">
        <w:rPr>
          <w:lang w:val="es-ES"/>
        </w:rPr>
        <w:t>int recuento_no_</w:t>
      </w:r>
      <w:proofErr w:type="gramStart"/>
      <w:r w:rsidRPr="00C83820">
        <w:rPr>
          <w:lang w:val="es-ES"/>
        </w:rPr>
        <w:t>registrados(</w:t>
      </w:r>
      <w:proofErr w:type="gramEnd"/>
      <w:r w:rsidRPr="00C83820">
        <w:rPr>
          <w:lang w:val="es-ES"/>
        </w:rPr>
        <w:t>);</w:t>
      </w:r>
    </w:p>
    <w:p w14:paraId="1DADE019" w14:textId="18D2868F" w:rsidR="00C83820" w:rsidRPr="00C83820" w:rsidRDefault="00053408" w:rsidP="00053408">
      <w:pPr>
        <w:pStyle w:val="ListParagraph"/>
        <w:numPr>
          <w:ilvl w:val="0"/>
          <w:numId w:val="13"/>
        </w:numPr>
        <w:jc w:val="both"/>
        <w:rPr>
          <w:lang w:val="es-ES"/>
        </w:rPr>
      </w:pPr>
      <w:r>
        <w:rPr>
          <w:lang w:val="es-ES"/>
        </w:rPr>
        <w:t>Cuenta Cuantos Clientes NO REGISTRADOS hay en total entre los cuatro servidores en los que pueden comprar las entradas. Esta función se utiliza para saber cuándo todos los Clientes han terminado de comprar su entrada y poder dar por terminada la venta de las mismas.</w:t>
      </w:r>
    </w:p>
    <w:p w14:paraId="1BBC5F88" w14:textId="77777777" w:rsidR="00C83820" w:rsidRDefault="00C83820" w:rsidP="00053408">
      <w:pPr>
        <w:pStyle w:val="Heading2"/>
        <w:jc w:val="both"/>
        <w:rPr>
          <w:lang w:val="es-ES"/>
        </w:rPr>
      </w:pPr>
      <w:r>
        <w:rPr>
          <w:lang w:val="es-ES"/>
        </w:rPr>
        <w:t xml:space="preserve"> </w:t>
      </w:r>
      <w:r w:rsidRPr="00C83820">
        <w:rPr>
          <w:lang w:val="es-ES"/>
        </w:rPr>
        <w:t>void actualizar_pantalla_</w:t>
      </w:r>
      <w:proofErr w:type="gramStart"/>
      <w:r w:rsidRPr="00C83820">
        <w:rPr>
          <w:lang w:val="es-ES"/>
        </w:rPr>
        <w:t>VIP(</w:t>
      </w:r>
      <w:proofErr w:type="gramEnd"/>
      <w:r w:rsidRPr="00C83820">
        <w:rPr>
          <w:lang w:val="es-ES"/>
        </w:rPr>
        <w:t>int tiempo, int tiempo_en_proceso);</w:t>
      </w:r>
    </w:p>
    <w:p w14:paraId="7740E449" w14:textId="19965A8E" w:rsidR="00C83820" w:rsidRPr="00C83820" w:rsidRDefault="00EE286A" w:rsidP="00053408">
      <w:pPr>
        <w:pStyle w:val="ListParagraph"/>
        <w:numPr>
          <w:ilvl w:val="0"/>
          <w:numId w:val="13"/>
        </w:numPr>
        <w:jc w:val="both"/>
        <w:rPr>
          <w:lang w:val="es-ES"/>
        </w:rPr>
      </w:pPr>
      <w:bookmarkStart w:id="40" w:name="OLE_LINK39"/>
      <w:r>
        <w:rPr>
          <w:lang w:val="es-ES"/>
        </w:rPr>
        <w:t>Muestra el estado de la Cola de Clientes VIP en espera, del servidor dedicado y de la Lista en un tiempo concreto. Esta función existe por hacer más legible el código y separar los cálculos de si los Clientes deben entrar o salir de los servidores de la fase de mostrar el estado del proceso.</w:t>
      </w:r>
    </w:p>
    <w:bookmarkEnd w:id="40"/>
    <w:p w14:paraId="50423CA8" w14:textId="77777777" w:rsidR="00C83820" w:rsidRDefault="00C83820" w:rsidP="00053408">
      <w:pPr>
        <w:pStyle w:val="Heading2"/>
        <w:jc w:val="both"/>
        <w:rPr>
          <w:lang w:val="es-ES"/>
        </w:rPr>
      </w:pPr>
      <w:r w:rsidRPr="00C83820">
        <w:rPr>
          <w:lang w:val="es-ES"/>
        </w:rPr>
        <w:lastRenderedPageBreak/>
        <w:t>void actualizar_pantalla_no_</w:t>
      </w:r>
      <w:proofErr w:type="gramStart"/>
      <w:r w:rsidRPr="00C83820">
        <w:rPr>
          <w:lang w:val="es-ES"/>
        </w:rPr>
        <w:t>registrado(</w:t>
      </w:r>
      <w:proofErr w:type="gramEnd"/>
      <w:r w:rsidRPr="00C83820">
        <w:rPr>
          <w:lang w:val="es-ES"/>
        </w:rPr>
        <w:t>int tiempo, int * tiempo_en_proceso);</w:t>
      </w:r>
    </w:p>
    <w:p w14:paraId="49EAB54C" w14:textId="6218C2DA" w:rsidR="00C83820" w:rsidRPr="00EE286A" w:rsidRDefault="00EE286A" w:rsidP="00EE286A">
      <w:pPr>
        <w:pStyle w:val="ListParagraph"/>
        <w:numPr>
          <w:ilvl w:val="0"/>
          <w:numId w:val="13"/>
        </w:numPr>
        <w:jc w:val="both"/>
        <w:rPr>
          <w:lang w:val="es-ES"/>
        </w:rPr>
      </w:pPr>
      <w:r w:rsidRPr="00EE286A">
        <w:rPr>
          <w:lang w:val="es-ES"/>
        </w:rPr>
        <w:t>Muestra el e</w:t>
      </w:r>
      <w:r>
        <w:rPr>
          <w:lang w:val="es-ES"/>
        </w:rPr>
        <w:t>stado de la Cola de Clientes NO REGISTRADOS</w:t>
      </w:r>
      <w:r w:rsidRPr="00EE286A">
        <w:rPr>
          <w:lang w:val="es-ES"/>
        </w:rPr>
        <w:t xml:space="preserve"> en espera, </w:t>
      </w:r>
      <w:r>
        <w:rPr>
          <w:lang w:val="es-ES"/>
        </w:rPr>
        <w:t xml:space="preserve">de sus servidores </w:t>
      </w:r>
      <w:r w:rsidRPr="00EE286A">
        <w:rPr>
          <w:lang w:val="es-ES"/>
        </w:rPr>
        <w:t>y de la Lista en un tiempo concreto. Esta función existe por hacer más legible el código y separar los cálculos de si los Clientes deben entrar o salir de los servidores de la fase de mostrar el estado del proceso.</w:t>
      </w:r>
    </w:p>
    <w:p w14:paraId="15426907" w14:textId="77777777" w:rsidR="00C83820" w:rsidRPr="00C83820" w:rsidRDefault="00C83820" w:rsidP="00053408">
      <w:pPr>
        <w:pStyle w:val="Heading2"/>
        <w:jc w:val="both"/>
        <w:rPr>
          <w:sz w:val="32"/>
          <w:lang w:val="es-ES"/>
        </w:rPr>
      </w:pPr>
      <w:r w:rsidRPr="00C83820">
        <w:rPr>
          <w:sz w:val="32"/>
          <w:lang w:val="es-ES"/>
        </w:rPr>
        <w:t>Soluciones a las dificultades encontradas.</w:t>
      </w:r>
    </w:p>
    <w:p w14:paraId="316839ED" w14:textId="6E380A52" w:rsidR="0005678C" w:rsidRDefault="0005678C" w:rsidP="00034D9A">
      <w:pPr>
        <w:spacing w:after="0"/>
        <w:jc w:val="both"/>
        <w:rPr>
          <w:lang w:val="es-ES"/>
        </w:rPr>
      </w:pPr>
      <w:r>
        <w:rPr>
          <w:lang w:val="es-ES"/>
        </w:rPr>
        <w:t>Para saber cuándo un Cliente lleva tanto tiempo como marca su tiempo de compra siendo el primero de la Cola que implementa el servidor en el que está utilizo una variable auxiliar que llamo tiempo en proceso. Esta variable la incremento en uno si hay un Cliente en la Cola y la pongo a cero cuando ha alcanzado a tiempo de compra y por tanto cuando he sacado al Cliente del servidor.</w:t>
      </w:r>
    </w:p>
    <w:p w14:paraId="76F0E818" w14:textId="0DA61A5C" w:rsidR="0005678C" w:rsidRDefault="0005678C" w:rsidP="00034D9A">
      <w:pPr>
        <w:spacing w:after="0"/>
        <w:jc w:val="both"/>
        <w:rPr>
          <w:lang w:val="es-ES"/>
        </w:rPr>
      </w:pPr>
      <w:r>
        <w:rPr>
          <w:lang w:val="es-ES"/>
        </w:rPr>
        <w:t xml:space="preserve">En el caso de los Clientes NO REGISTRADOS en vez de utilizar solo una variable auxiliar utilizo </w:t>
      </w:r>
      <w:r w:rsidR="00034D9A">
        <w:rPr>
          <w:lang w:val="es-ES"/>
        </w:rPr>
        <w:t>un array de tantas variables como servidores haya para realizar el mismo proceso.</w:t>
      </w:r>
    </w:p>
    <w:p w14:paraId="16D893AD" w14:textId="3248CC8B" w:rsidR="00034D9A" w:rsidRDefault="00034D9A" w:rsidP="00034D9A">
      <w:pPr>
        <w:spacing w:after="0"/>
        <w:jc w:val="both"/>
        <w:rPr>
          <w:lang w:val="es-ES"/>
        </w:rPr>
      </w:pPr>
      <w:r>
        <w:rPr>
          <w:lang w:val="es-ES"/>
        </w:rPr>
        <w:t>El número de Clientes de cada tipo, la velocidad a la que pasa el tiempo, el número de servidores para Clientes NO REGISTRADOS o la distancia entre el tiempo de compra de un Cliente y otro están determinadas por constantes en defines, por lo que son fácilmente modificables antes de ejecutar el programa.</w:t>
      </w:r>
    </w:p>
    <w:p w14:paraId="38D3D96C" w14:textId="0C46BDE4" w:rsidR="00034D9A" w:rsidRDefault="00034D9A" w:rsidP="00034D9A">
      <w:pPr>
        <w:spacing w:after="0"/>
        <w:jc w:val="both"/>
        <w:rPr>
          <w:lang w:val="es-ES"/>
        </w:rPr>
      </w:pPr>
      <w:r>
        <w:rPr>
          <w:lang w:val="es-ES"/>
        </w:rPr>
        <w:t>Las funciones de actualizar pantalla, aunque sean una solución un poco fea ya que les paso los tiempos por parámetro son útiles porque simplifican el código, lo hacen más legible y fácil de modificar y mantener. Hacer de los temporizadores Atributos de la Clase no me pareció una solución adecuada ya que son específicos de las funciones de simulación y no definen al Gestor.</w:t>
      </w:r>
    </w:p>
    <w:p w14:paraId="24C1DE7E" w14:textId="2FC3FE92" w:rsidR="00AB2BD7" w:rsidRDefault="00AB2BD7" w:rsidP="00C83820">
      <w:pPr>
        <w:pStyle w:val="Heading2"/>
        <w:rPr>
          <w:lang w:val="es-ES"/>
        </w:rPr>
      </w:pPr>
      <w:r>
        <w:rPr>
          <w:lang w:val="es-ES"/>
        </w:rPr>
        <w:br w:type="page"/>
      </w:r>
    </w:p>
    <w:p w14:paraId="48266842" w14:textId="70B47BF4" w:rsidR="00AB2BD7" w:rsidRDefault="00AB2BD7" w:rsidP="00AB2BD7">
      <w:pPr>
        <w:pStyle w:val="Heading1"/>
        <w:rPr>
          <w:lang w:val="es-ES"/>
        </w:rPr>
      </w:pPr>
      <w:bookmarkStart w:id="41" w:name="_Comportamiento_DEl_Programa"/>
      <w:bookmarkEnd w:id="41"/>
      <w:r>
        <w:rPr>
          <w:lang w:val="es-ES"/>
        </w:rPr>
        <w:lastRenderedPageBreak/>
        <w:t>Comportamiento DEl Programa</w:t>
      </w:r>
    </w:p>
    <w:p w14:paraId="2B410B25" w14:textId="065DF8D1" w:rsidR="00204B19" w:rsidRDefault="00034D9A" w:rsidP="00204B19">
      <w:pPr>
        <w:spacing w:after="0"/>
        <w:jc w:val="both"/>
        <w:rPr>
          <w:lang w:val="es-ES"/>
        </w:rPr>
      </w:pPr>
      <w:r>
        <w:rPr>
          <w:lang w:val="es-ES"/>
        </w:rPr>
        <w:t xml:space="preserve">El usuario se encuentra con un conjunto de acciones que puede realizar. Cada acción corresponde a una letra </w:t>
      </w:r>
      <w:r w:rsidR="00204B19">
        <w:rPr>
          <w:lang w:val="es-ES"/>
        </w:rPr>
        <w:t>que introducirá por pantalla. De este modo el usuario generará Clientes VIP o NO REGISTRADOS pudiendo borrarlos, volverlos a generar o pudiendo visualizarlos. Simulará el proceso de compra de los Clientes haciendo pasar a los VIP por una Cola de la que tendrán que ser primeros tanto tiempo como indique su tiempo de comprar para poder salir. En el caso de los NO REGISTRADOS habrá cuatro colas y se colocarán en la primera más vacía. Una vez finalizado el proceso de compra de cada Cliente a este se le asignará un identificador de entrada y será introducido en una Lista ordenada por él. Finalmente, el usuario podrá decidir si ver la Lista, si reiniciar el programa o si generar más Clientes para repetir el proceso.</w:t>
      </w:r>
    </w:p>
    <w:p w14:paraId="200FF5BA" w14:textId="77777777" w:rsidR="00D3737C" w:rsidRDefault="00204B19" w:rsidP="00204B19">
      <w:pPr>
        <w:spacing w:after="0"/>
        <w:jc w:val="both"/>
        <w:rPr>
          <w:lang w:val="es-ES"/>
        </w:rPr>
      </w:pPr>
      <w:r>
        <w:rPr>
          <w:lang w:val="es-ES"/>
        </w:rPr>
        <w:t>El programa está a prueba de fallos de ejecución, no hay posibles acciones de usuario que lleven a sacar un Cliente o a mostrarlo cuando la Lista está vacía o acciones que pueda realizar que sean incompatibles con el programa.</w:t>
      </w:r>
    </w:p>
    <w:p w14:paraId="50553A90" w14:textId="7B4EAEB2" w:rsidR="002B143C" w:rsidRDefault="00D3737C" w:rsidP="00204B19">
      <w:pPr>
        <w:spacing w:after="0"/>
        <w:jc w:val="both"/>
        <w:rPr>
          <w:lang w:val="es-ES"/>
        </w:rPr>
      </w:pPr>
      <w:r>
        <w:rPr>
          <w:lang w:val="es-ES"/>
        </w:rPr>
        <w:t>Los procesos más detallados sobre la implementación de cada acción están reflejados en el TAD correspondiente en su método correspondiente.</w:t>
      </w:r>
      <w:r w:rsidR="002B143C">
        <w:rPr>
          <w:lang w:val="es-ES"/>
        </w:rPr>
        <w:br w:type="page"/>
      </w:r>
    </w:p>
    <w:p w14:paraId="5F966BBB" w14:textId="77777777" w:rsidR="00AB2BD7" w:rsidRDefault="00AB2BD7" w:rsidP="00AB2BD7">
      <w:pPr>
        <w:rPr>
          <w:lang w:val="es-ES"/>
        </w:rPr>
      </w:pPr>
    </w:p>
    <w:p w14:paraId="57043115" w14:textId="56DBCCC4" w:rsidR="00AB2BD7" w:rsidRDefault="00AB2BD7">
      <w:pPr>
        <w:rPr>
          <w:lang w:val="es-ES"/>
        </w:rPr>
      </w:pPr>
      <w:r>
        <w:rPr>
          <w:lang w:val="es-ES"/>
        </w:rPr>
        <w:br w:type="page"/>
      </w:r>
    </w:p>
    <w:p w14:paraId="494B68BF" w14:textId="058A92F3" w:rsidR="00AB2BD7" w:rsidRDefault="00AB2BD7" w:rsidP="00AB2BD7">
      <w:pPr>
        <w:pStyle w:val="Heading1"/>
        <w:rPr>
          <w:lang w:val="es-ES"/>
        </w:rPr>
      </w:pPr>
      <w:bookmarkStart w:id="42" w:name="_Diagrama_UML"/>
      <w:bookmarkStart w:id="43" w:name="_Diagrama_UML_1"/>
      <w:bookmarkStart w:id="44" w:name="_Diagrama_UML_2"/>
      <w:bookmarkEnd w:id="42"/>
      <w:bookmarkEnd w:id="43"/>
      <w:bookmarkEnd w:id="44"/>
      <w:r>
        <w:rPr>
          <w:lang w:val="es-ES"/>
        </w:rPr>
        <w:lastRenderedPageBreak/>
        <w:t>Diagrama UML</w:t>
      </w:r>
    </w:p>
    <w:tbl>
      <w:tblPr>
        <w:tblStyle w:val="TableGrid"/>
        <w:tblpPr w:leftFromText="180" w:rightFromText="180" w:vertAnchor="text" w:horzAnchor="page" w:tblpX="3370"/>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4105"/>
      </w:tblGrid>
      <w:tr w:rsidR="00E21BD3" w:rsidRPr="00E21BD3" w14:paraId="0DB223EC" w14:textId="77777777" w:rsidTr="00E11D2F">
        <w:tc>
          <w:tcPr>
            <w:tcW w:w="4105" w:type="dxa"/>
          </w:tcPr>
          <w:p w14:paraId="0A4B8175" w14:textId="77777777" w:rsidR="00E21BD3" w:rsidRPr="00E21BD3" w:rsidRDefault="00E21BD3" w:rsidP="00E21BD3">
            <w:pPr>
              <w:pStyle w:val="Heading2"/>
              <w:outlineLvl w:val="1"/>
              <w:rPr>
                <w:sz w:val="20"/>
                <w:lang w:val="es-ES"/>
              </w:rPr>
            </w:pPr>
            <w:r w:rsidRPr="00E21BD3">
              <w:rPr>
                <w:sz w:val="20"/>
                <w:lang w:val="es-ES"/>
              </w:rPr>
              <w:t>Cliente</w:t>
            </w:r>
          </w:p>
        </w:tc>
      </w:tr>
      <w:tr w:rsidR="00E21BD3" w:rsidRPr="00917E30" w14:paraId="45AF92D7" w14:textId="77777777" w:rsidTr="00E11D2F">
        <w:tc>
          <w:tcPr>
            <w:tcW w:w="4105" w:type="dxa"/>
          </w:tcPr>
          <w:p w14:paraId="0618D3FA" w14:textId="77777777" w:rsidR="00E21BD3" w:rsidRPr="00E21BD3" w:rsidRDefault="00E21BD3" w:rsidP="00E21BD3">
            <w:pPr>
              <w:pStyle w:val="Heading3"/>
              <w:outlineLvl w:val="2"/>
              <w:rPr>
                <w:sz w:val="20"/>
              </w:rPr>
            </w:pPr>
            <w:r w:rsidRPr="00E21BD3">
              <w:rPr>
                <w:sz w:val="20"/>
                <w:lang w:val="es-ES"/>
              </w:rPr>
              <w:t>Publico:</w:t>
            </w:r>
            <w:r w:rsidRPr="00E21BD3">
              <w:rPr>
                <w:sz w:val="20"/>
              </w:rPr>
              <w:t xml:space="preserve"> </w:t>
            </w:r>
          </w:p>
          <w:p w14:paraId="0188DCFD" w14:textId="77777777" w:rsidR="00E21BD3" w:rsidRPr="00E21BD3" w:rsidRDefault="00E21BD3" w:rsidP="00E21BD3">
            <w:pPr>
              <w:rPr>
                <w:sz w:val="20"/>
              </w:rPr>
            </w:pPr>
            <w:r w:rsidRPr="00E21BD3">
              <w:rPr>
                <w:sz w:val="20"/>
              </w:rPr>
              <w:t>void show_</w:t>
            </w:r>
            <w:proofErr w:type="gramStart"/>
            <w:r w:rsidRPr="00E21BD3">
              <w:rPr>
                <w:sz w:val="20"/>
              </w:rPr>
              <w:t>cliente(</w:t>
            </w:r>
            <w:proofErr w:type="gramEnd"/>
            <w:r w:rsidRPr="00E21BD3">
              <w:rPr>
                <w:sz w:val="20"/>
              </w:rPr>
              <w:t>);</w:t>
            </w:r>
          </w:p>
          <w:p w14:paraId="7A928E1A" w14:textId="77777777" w:rsidR="00E21BD3" w:rsidRPr="00917E30" w:rsidRDefault="00E21BD3" w:rsidP="00E21BD3">
            <w:pPr>
              <w:rPr>
                <w:sz w:val="20"/>
                <w:lang w:val="en-GB"/>
              </w:rPr>
            </w:pPr>
            <w:r w:rsidRPr="00917E30">
              <w:rPr>
                <w:sz w:val="20"/>
                <w:lang w:val="en-GB"/>
              </w:rPr>
              <w:t>void show_cliente_</w:t>
            </w:r>
            <w:proofErr w:type="gramStart"/>
            <w:r w:rsidRPr="00917E30">
              <w:rPr>
                <w:sz w:val="20"/>
                <w:lang w:val="en-GB"/>
              </w:rPr>
              <w:t>completo(</w:t>
            </w:r>
            <w:proofErr w:type="gramEnd"/>
            <w:r w:rsidRPr="00917E30">
              <w:rPr>
                <w:sz w:val="20"/>
                <w:lang w:val="en-GB"/>
              </w:rPr>
              <w:t>);</w:t>
            </w:r>
          </w:p>
          <w:p w14:paraId="6362847D" w14:textId="77777777" w:rsidR="00E21BD3" w:rsidRPr="00E21BD3" w:rsidRDefault="00E21BD3" w:rsidP="00E21BD3">
            <w:pPr>
              <w:rPr>
                <w:sz w:val="20"/>
                <w:lang w:val="es-ES"/>
              </w:rPr>
            </w:pPr>
            <w:r w:rsidRPr="00E21BD3">
              <w:rPr>
                <w:sz w:val="20"/>
                <w:lang w:val="es-ES"/>
              </w:rPr>
              <w:t>void generar_identificador_de_</w:t>
            </w:r>
            <w:proofErr w:type="gramStart"/>
            <w:r w:rsidRPr="00E21BD3">
              <w:rPr>
                <w:sz w:val="20"/>
                <w:lang w:val="es-ES"/>
              </w:rPr>
              <w:t>entrada(</w:t>
            </w:r>
            <w:proofErr w:type="gramEnd"/>
            <w:r w:rsidRPr="00E21BD3">
              <w:rPr>
                <w:sz w:val="20"/>
                <w:lang w:val="es-ES"/>
              </w:rPr>
              <w:t>);</w:t>
            </w:r>
          </w:p>
          <w:p w14:paraId="687D8B43" w14:textId="77777777" w:rsidR="00E21BD3" w:rsidRPr="00E21BD3" w:rsidRDefault="00E21BD3" w:rsidP="00E21BD3">
            <w:pPr>
              <w:rPr>
                <w:sz w:val="20"/>
                <w:lang w:val="es-ES"/>
              </w:rPr>
            </w:pPr>
            <w:r w:rsidRPr="00E21BD3">
              <w:rPr>
                <w:sz w:val="20"/>
                <w:lang w:val="es-ES"/>
              </w:rPr>
              <w:t>long get_identificador_de_</w:t>
            </w:r>
            <w:proofErr w:type="gramStart"/>
            <w:r w:rsidRPr="00E21BD3">
              <w:rPr>
                <w:sz w:val="20"/>
                <w:lang w:val="es-ES"/>
              </w:rPr>
              <w:t>entrada(</w:t>
            </w:r>
            <w:proofErr w:type="gramEnd"/>
            <w:r w:rsidRPr="00E21BD3">
              <w:rPr>
                <w:sz w:val="20"/>
                <w:lang w:val="es-ES"/>
              </w:rPr>
              <w:t>);</w:t>
            </w:r>
          </w:p>
          <w:p w14:paraId="33546AD3" w14:textId="77777777" w:rsidR="00E21BD3" w:rsidRPr="00E21BD3" w:rsidRDefault="00E21BD3" w:rsidP="00E21BD3">
            <w:pPr>
              <w:rPr>
                <w:sz w:val="20"/>
                <w:lang w:val="es-ES"/>
              </w:rPr>
            </w:pPr>
            <w:r w:rsidRPr="00E21BD3">
              <w:rPr>
                <w:sz w:val="20"/>
                <w:lang w:val="es-ES"/>
              </w:rPr>
              <w:t>int get_hora_de_inicio_de_</w:t>
            </w:r>
            <w:proofErr w:type="gramStart"/>
            <w:r w:rsidRPr="00E21BD3">
              <w:rPr>
                <w:sz w:val="20"/>
                <w:lang w:val="es-ES"/>
              </w:rPr>
              <w:t>compra(</w:t>
            </w:r>
            <w:proofErr w:type="gramEnd"/>
            <w:r w:rsidRPr="00E21BD3">
              <w:rPr>
                <w:sz w:val="20"/>
                <w:lang w:val="es-ES"/>
              </w:rPr>
              <w:t>);</w:t>
            </w:r>
          </w:p>
          <w:p w14:paraId="4892E031" w14:textId="77777777" w:rsidR="00E21BD3" w:rsidRPr="00E21BD3" w:rsidRDefault="00E21BD3" w:rsidP="00E21BD3">
            <w:pPr>
              <w:rPr>
                <w:sz w:val="20"/>
                <w:lang w:val="es-ES"/>
              </w:rPr>
            </w:pPr>
            <w:r w:rsidRPr="00E21BD3">
              <w:rPr>
                <w:sz w:val="20"/>
                <w:lang w:val="es-ES"/>
              </w:rPr>
              <w:t>int get_tiempo_de_</w:t>
            </w:r>
            <w:proofErr w:type="gramStart"/>
            <w:r w:rsidRPr="00E21BD3">
              <w:rPr>
                <w:sz w:val="20"/>
                <w:lang w:val="es-ES"/>
              </w:rPr>
              <w:t>compra(</w:t>
            </w:r>
            <w:proofErr w:type="gramEnd"/>
            <w:r w:rsidRPr="00E21BD3">
              <w:rPr>
                <w:sz w:val="20"/>
                <w:lang w:val="es-ES"/>
              </w:rPr>
              <w:t>);</w:t>
            </w:r>
          </w:p>
        </w:tc>
      </w:tr>
      <w:tr w:rsidR="00E21BD3" w:rsidRPr="00917E30" w14:paraId="27CA7CBC" w14:textId="77777777" w:rsidTr="00E11D2F">
        <w:tc>
          <w:tcPr>
            <w:tcW w:w="4105" w:type="dxa"/>
          </w:tcPr>
          <w:p w14:paraId="7BA1102D" w14:textId="77777777" w:rsidR="00E21BD3" w:rsidRPr="00E21BD3" w:rsidRDefault="00E21BD3" w:rsidP="00E21BD3">
            <w:pPr>
              <w:pStyle w:val="Heading3"/>
              <w:outlineLvl w:val="2"/>
              <w:rPr>
                <w:sz w:val="20"/>
                <w:lang w:val="es-ES"/>
              </w:rPr>
            </w:pPr>
            <w:r w:rsidRPr="00E21BD3">
              <w:rPr>
                <w:sz w:val="20"/>
                <w:lang w:val="es-ES"/>
              </w:rPr>
              <w:t>Privado:</w:t>
            </w:r>
          </w:p>
          <w:p w14:paraId="6CF698E3" w14:textId="77777777" w:rsidR="00E21BD3" w:rsidRPr="00E21BD3" w:rsidRDefault="00E21BD3" w:rsidP="00E21BD3">
            <w:pPr>
              <w:rPr>
                <w:sz w:val="20"/>
                <w:lang w:val="es-ES"/>
              </w:rPr>
            </w:pPr>
            <w:r w:rsidRPr="00E21BD3">
              <w:rPr>
                <w:sz w:val="20"/>
                <w:lang w:val="es-ES"/>
              </w:rPr>
              <w:t>char DNI [9];</w:t>
            </w:r>
          </w:p>
          <w:p w14:paraId="4B54371F" w14:textId="77777777" w:rsidR="00E21BD3" w:rsidRPr="00E21BD3" w:rsidRDefault="00E21BD3" w:rsidP="00E21BD3">
            <w:pPr>
              <w:rPr>
                <w:sz w:val="20"/>
                <w:lang w:val="es-ES"/>
              </w:rPr>
            </w:pPr>
            <w:r w:rsidRPr="00E21BD3">
              <w:rPr>
                <w:sz w:val="20"/>
                <w:lang w:val="es-ES"/>
              </w:rPr>
              <w:t>int hora_de_inicio_de_compra;</w:t>
            </w:r>
          </w:p>
          <w:p w14:paraId="78D3876F" w14:textId="77777777" w:rsidR="00E21BD3" w:rsidRPr="00E21BD3" w:rsidRDefault="00E21BD3" w:rsidP="00E21BD3">
            <w:pPr>
              <w:rPr>
                <w:sz w:val="20"/>
                <w:lang w:val="es-ES"/>
              </w:rPr>
            </w:pPr>
            <w:r w:rsidRPr="00E21BD3">
              <w:rPr>
                <w:sz w:val="20"/>
                <w:lang w:val="es-ES"/>
              </w:rPr>
              <w:t>int tiempo_de_compra;</w:t>
            </w:r>
          </w:p>
          <w:p w14:paraId="65FFB218" w14:textId="77777777" w:rsidR="00E21BD3" w:rsidRPr="00E21BD3" w:rsidRDefault="00E21BD3" w:rsidP="00E21BD3">
            <w:pPr>
              <w:rPr>
                <w:sz w:val="20"/>
                <w:lang w:val="es-ES"/>
              </w:rPr>
            </w:pPr>
            <w:r w:rsidRPr="00E21BD3">
              <w:rPr>
                <w:sz w:val="20"/>
                <w:lang w:val="es-ES"/>
              </w:rPr>
              <w:t>bool registrado;</w:t>
            </w:r>
          </w:p>
          <w:p w14:paraId="1D603DD4" w14:textId="77777777" w:rsidR="00E21BD3" w:rsidRPr="00E21BD3" w:rsidRDefault="00E21BD3" w:rsidP="00E21BD3">
            <w:pPr>
              <w:rPr>
                <w:sz w:val="20"/>
                <w:lang w:val="es-ES"/>
              </w:rPr>
            </w:pPr>
            <w:r w:rsidRPr="00E21BD3">
              <w:rPr>
                <w:sz w:val="20"/>
                <w:lang w:val="es-ES"/>
              </w:rPr>
              <w:t>char identificador_de_entrada [4];</w:t>
            </w:r>
            <w:r w:rsidRPr="00E21BD3">
              <w:rPr>
                <w:sz w:val="20"/>
                <w:lang w:val="es-ES"/>
              </w:rPr>
              <w:tab/>
            </w:r>
          </w:p>
          <w:p w14:paraId="1030B234" w14:textId="77777777" w:rsidR="00E21BD3" w:rsidRDefault="00E21BD3" w:rsidP="00E21BD3">
            <w:pPr>
              <w:rPr>
                <w:sz w:val="20"/>
                <w:lang w:val="es-ES"/>
              </w:rPr>
            </w:pPr>
            <w:r w:rsidRPr="00E21BD3">
              <w:rPr>
                <w:sz w:val="20"/>
                <w:lang w:val="es-ES"/>
              </w:rPr>
              <w:t>long numero_de_entrada;</w:t>
            </w:r>
          </w:p>
          <w:p w14:paraId="01EFFE88" w14:textId="12A6FE3B" w:rsidR="0085124D" w:rsidRPr="00E21BD3" w:rsidRDefault="0085124D" w:rsidP="00E21BD3">
            <w:pPr>
              <w:rPr>
                <w:sz w:val="20"/>
                <w:lang w:val="es-ES"/>
              </w:rPr>
            </w:pPr>
            <w:r w:rsidRPr="0085124D">
              <w:rPr>
                <w:sz w:val="20"/>
                <w:lang w:val="es-ES"/>
              </w:rPr>
              <w:t>void show_identificador_de_</w:t>
            </w:r>
            <w:proofErr w:type="gramStart"/>
            <w:r w:rsidRPr="0085124D">
              <w:rPr>
                <w:sz w:val="20"/>
                <w:lang w:val="es-ES"/>
              </w:rPr>
              <w:t>entrada(</w:t>
            </w:r>
            <w:proofErr w:type="gramEnd"/>
            <w:r w:rsidRPr="0085124D">
              <w:rPr>
                <w:sz w:val="20"/>
                <w:lang w:val="es-ES"/>
              </w:rPr>
              <w:t>);</w:t>
            </w:r>
          </w:p>
          <w:p w14:paraId="3731339B" w14:textId="77777777" w:rsidR="00E21BD3" w:rsidRPr="00E21BD3" w:rsidRDefault="00E21BD3" w:rsidP="00E21BD3">
            <w:pPr>
              <w:rPr>
                <w:sz w:val="20"/>
                <w:lang w:val="es-ES"/>
              </w:rPr>
            </w:pPr>
            <w:r w:rsidRPr="00E21BD3">
              <w:rPr>
                <w:sz w:val="20"/>
                <w:lang w:val="es-ES"/>
              </w:rPr>
              <w:t>long transformar_identificador_de_</w:t>
            </w:r>
            <w:proofErr w:type="gramStart"/>
            <w:r w:rsidRPr="00E21BD3">
              <w:rPr>
                <w:sz w:val="20"/>
                <w:lang w:val="es-ES"/>
              </w:rPr>
              <w:t>entrada(</w:t>
            </w:r>
            <w:proofErr w:type="gramEnd"/>
            <w:r w:rsidRPr="00E21BD3">
              <w:rPr>
                <w:sz w:val="20"/>
                <w:lang w:val="es-ES"/>
              </w:rPr>
              <w:t>);</w:t>
            </w:r>
          </w:p>
          <w:p w14:paraId="75959C6B" w14:textId="77777777" w:rsidR="00E21BD3" w:rsidRPr="00E21BD3" w:rsidRDefault="00E21BD3" w:rsidP="00E21BD3">
            <w:pPr>
              <w:rPr>
                <w:sz w:val="20"/>
                <w:lang w:val="en-GB"/>
              </w:rPr>
            </w:pPr>
            <w:r w:rsidRPr="00E21BD3">
              <w:rPr>
                <w:sz w:val="20"/>
                <w:lang w:val="en-GB"/>
              </w:rPr>
              <w:t>void generar_</w:t>
            </w:r>
            <w:proofErr w:type="gramStart"/>
            <w:r w:rsidRPr="00E21BD3">
              <w:rPr>
                <w:sz w:val="20"/>
                <w:lang w:val="en-GB"/>
              </w:rPr>
              <w:t>DNI(</w:t>
            </w:r>
            <w:proofErr w:type="gramEnd"/>
            <w:r w:rsidRPr="00E21BD3">
              <w:rPr>
                <w:sz w:val="20"/>
                <w:lang w:val="en-GB"/>
              </w:rPr>
              <w:t>);</w:t>
            </w:r>
          </w:p>
          <w:p w14:paraId="079EB048" w14:textId="77777777" w:rsidR="00E21BD3" w:rsidRPr="00E21BD3" w:rsidRDefault="00E21BD3" w:rsidP="00E21BD3">
            <w:pPr>
              <w:rPr>
                <w:sz w:val="20"/>
                <w:lang w:val="en-GB"/>
              </w:rPr>
            </w:pPr>
            <w:r w:rsidRPr="00E21BD3">
              <w:rPr>
                <w:sz w:val="20"/>
                <w:lang w:val="en-GB"/>
              </w:rPr>
              <w:t>void show_</w:t>
            </w:r>
            <w:proofErr w:type="gramStart"/>
            <w:r w:rsidRPr="00E21BD3">
              <w:rPr>
                <w:sz w:val="20"/>
                <w:lang w:val="en-GB"/>
              </w:rPr>
              <w:t>DNI(</w:t>
            </w:r>
            <w:proofErr w:type="gramEnd"/>
            <w:r w:rsidRPr="00E21BD3">
              <w:rPr>
                <w:sz w:val="20"/>
                <w:lang w:val="en-GB"/>
              </w:rPr>
              <w:t>);</w:t>
            </w:r>
          </w:p>
          <w:p w14:paraId="6DDD73EC" w14:textId="77777777" w:rsidR="00E21BD3" w:rsidRPr="00E21BD3" w:rsidRDefault="00E21BD3" w:rsidP="00E21BD3">
            <w:pPr>
              <w:rPr>
                <w:sz w:val="20"/>
                <w:lang w:val="es-ES"/>
              </w:rPr>
            </w:pPr>
            <w:r w:rsidRPr="00E21BD3">
              <w:rPr>
                <w:sz w:val="20"/>
                <w:lang w:val="es-ES"/>
              </w:rPr>
              <w:t>void generar_hora_de_inicio_de_</w:t>
            </w:r>
            <w:proofErr w:type="gramStart"/>
            <w:r w:rsidRPr="00E21BD3">
              <w:rPr>
                <w:sz w:val="20"/>
                <w:lang w:val="es-ES"/>
              </w:rPr>
              <w:t>compra(</w:t>
            </w:r>
            <w:proofErr w:type="gramEnd"/>
            <w:r w:rsidRPr="00E21BD3">
              <w:rPr>
                <w:sz w:val="20"/>
                <w:lang w:val="es-ES"/>
              </w:rPr>
              <w:t>);</w:t>
            </w:r>
          </w:p>
          <w:p w14:paraId="63B526A8" w14:textId="77777777" w:rsidR="00E21BD3" w:rsidRPr="00E21BD3" w:rsidRDefault="00E21BD3" w:rsidP="00E21BD3">
            <w:pPr>
              <w:rPr>
                <w:sz w:val="20"/>
                <w:lang w:val="es-ES"/>
              </w:rPr>
            </w:pPr>
            <w:r w:rsidRPr="00E21BD3">
              <w:rPr>
                <w:sz w:val="20"/>
                <w:lang w:val="es-ES"/>
              </w:rPr>
              <w:t>void show_hora_de_inicio_de_</w:t>
            </w:r>
            <w:proofErr w:type="gramStart"/>
            <w:r w:rsidRPr="00E21BD3">
              <w:rPr>
                <w:sz w:val="20"/>
                <w:lang w:val="es-ES"/>
              </w:rPr>
              <w:t>compra(</w:t>
            </w:r>
            <w:proofErr w:type="gramEnd"/>
            <w:r w:rsidRPr="00E21BD3">
              <w:rPr>
                <w:sz w:val="20"/>
                <w:lang w:val="es-ES"/>
              </w:rPr>
              <w:t>);</w:t>
            </w:r>
          </w:p>
          <w:p w14:paraId="3798FA09" w14:textId="77777777" w:rsidR="00E21BD3" w:rsidRPr="00E21BD3" w:rsidRDefault="00E21BD3" w:rsidP="00E21BD3">
            <w:pPr>
              <w:rPr>
                <w:sz w:val="20"/>
                <w:lang w:val="es-ES"/>
              </w:rPr>
            </w:pPr>
            <w:r w:rsidRPr="00E21BD3">
              <w:rPr>
                <w:sz w:val="20"/>
                <w:lang w:val="es-ES"/>
              </w:rPr>
              <w:t>void generar_tiempo_de_</w:t>
            </w:r>
            <w:proofErr w:type="gramStart"/>
            <w:r w:rsidRPr="00E21BD3">
              <w:rPr>
                <w:sz w:val="20"/>
                <w:lang w:val="es-ES"/>
              </w:rPr>
              <w:t>compra(</w:t>
            </w:r>
            <w:proofErr w:type="gramEnd"/>
            <w:r w:rsidRPr="00E21BD3">
              <w:rPr>
                <w:sz w:val="20"/>
                <w:lang w:val="es-ES"/>
              </w:rPr>
              <w:t>);</w:t>
            </w:r>
          </w:p>
          <w:p w14:paraId="02BD008B" w14:textId="77777777" w:rsidR="00E21BD3" w:rsidRPr="00E21BD3" w:rsidRDefault="00E21BD3" w:rsidP="00E21BD3">
            <w:pPr>
              <w:rPr>
                <w:sz w:val="20"/>
                <w:lang w:val="es-ES"/>
              </w:rPr>
            </w:pPr>
            <w:r w:rsidRPr="00E21BD3">
              <w:rPr>
                <w:sz w:val="20"/>
                <w:lang w:val="es-ES"/>
              </w:rPr>
              <w:t>void show_tiempo_de_</w:t>
            </w:r>
            <w:proofErr w:type="gramStart"/>
            <w:r w:rsidRPr="00E21BD3">
              <w:rPr>
                <w:sz w:val="20"/>
                <w:lang w:val="es-ES"/>
              </w:rPr>
              <w:t>compra(</w:t>
            </w:r>
            <w:proofErr w:type="gramEnd"/>
            <w:r w:rsidRPr="00E21BD3">
              <w:rPr>
                <w:sz w:val="20"/>
                <w:lang w:val="es-ES"/>
              </w:rPr>
              <w:t>);</w:t>
            </w:r>
          </w:p>
        </w:tc>
      </w:tr>
    </w:tbl>
    <w:tbl>
      <w:tblPr>
        <w:tblStyle w:val="TableGrid"/>
        <w:tblpPr w:leftFromText="180" w:rightFromText="180" w:vertAnchor="text" w:horzAnchor="page" w:tblpX="9350" w:tblpY="552"/>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113"/>
      </w:tblGrid>
      <w:tr w:rsidR="00E11D2F" w:rsidRPr="00E21BD3" w14:paraId="62F5CC5A" w14:textId="77777777" w:rsidTr="00F35C16">
        <w:trPr>
          <w:trHeight w:val="396"/>
        </w:trPr>
        <w:tc>
          <w:tcPr>
            <w:tcW w:w="2113" w:type="dxa"/>
          </w:tcPr>
          <w:p w14:paraId="532BDD2B" w14:textId="77777777" w:rsidR="00E11D2F" w:rsidRPr="00E21BD3" w:rsidRDefault="00E11D2F" w:rsidP="00E11D2F">
            <w:pPr>
              <w:pStyle w:val="Heading2"/>
              <w:outlineLvl w:val="1"/>
              <w:rPr>
                <w:sz w:val="20"/>
                <w:lang w:val="es-ES"/>
              </w:rPr>
            </w:pPr>
            <w:r w:rsidRPr="00E21BD3">
              <w:rPr>
                <w:sz w:val="20"/>
                <w:lang w:val="es-ES"/>
              </w:rPr>
              <w:t>NodoLista</w:t>
            </w:r>
          </w:p>
          <w:p w14:paraId="54D0A279" w14:textId="77777777" w:rsidR="00E11D2F" w:rsidRPr="00E21BD3" w:rsidRDefault="00E11D2F" w:rsidP="00E11D2F">
            <w:pPr>
              <w:rPr>
                <w:sz w:val="20"/>
                <w:lang w:val="es-ES"/>
              </w:rPr>
            </w:pPr>
            <w:r w:rsidRPr="00E21BD3">
              <w:rPr>
                <w:sz w:val="20"/>
                <w:lang w:val="es-ES"/>
              </w:rPr>
              <w:t>friend class Lista;</w:t>
            </w:r>
          </w:p>
        </w:tc>
      </w:tr>
      <w:tr w:rsidR="00E11D2F" w:rsidRPr="00E21BD3" w14:paraId="2252F594" w14:textId="77777777" w:rsidTr="00F35C16">
        <w:trPr>
          <w:trHeight w:val="285"/>
        </w:trPr>
        <w:tc>
          <w:tcPr>
            <w:tcW w:w="2113" w:type="dxa"/>
          </w:tcPr>
          <w:p w14:paraId="0AAD9514" w14:textId="77777777" w:rsidR="00E11D2F" w:rsidRPr="00E21BD3" w:rsidRDefault="00E11D2F" w:rsidP="00E11D2F">
            <w:pPr>
              <w:pStyle w:val="Heading3"/>
              <w:outlineLvl w:val="2"/>
              <w:rPr>
                <w:sz w:val="20"/>
                <w:lang w:val="es-ES"/>
              </w:rPr>
            </w:pPr>
            <w:r w:rsidRPr="00E21BD3">
              <w:rPr>
                <w:sz w:val="20"/>
                <w:lang w:val="es-ES"/>
              </w:rPr>
              <w:t>Privado:</w:t>
            </w:r>
          </w:p>
          <w:p w14:paraId="403CE7D3" w14:textId="77777777" w:rsidR="00E11D2F" w:rsidRPr="00E21BD3" w:rsidRDefault="00E11D2F" w:rsidP="00E11D2F">
            <w:pPr>
              <w:rPr>
                <w:sz w:val="20"/>
                <w:lang w:val="es-ES"/>
              </w:rPr>
            </w:pPr>
            <w:r w:rsidRPr="00E21BD3">
              <w:rPr>
                <w:sz w:val="20"/>
                <w:lang w:val="es-ES"/>
              </w:rPr>
              <w:t>Cliente cliente;</w:t>
            </w:r>
          </w:p>
          <w:p w14:paraId="7B964F08" w14:textId="77777777" w:rsidR="00E11D2F" w:rsidRPr="00E21BD3" w:rsidRDefault="00E11D2F" w:rsidP="00E11D2F">
            <w:pPr>
              <w:rPr>
                <w:sz w:val="20"/>
                <w:lang w:val="es-ES"/>
              </w:rPr>
            </w:pPr>
            <w:r w:rsidRPr="00E21BD3">
              <w:rPr>
                <w:sz w:val="20"/>
                <w:lang w:val="es-ES"/>
              </w:rPr>
              <w:t>NodoLista *siguiente;</w:t>
            </w:r>
          </w:p>
          <w:p w14:paraId="5062EDC0" w14:textId="77777777" w:rsidR="00E11D2F" w:rsidRPr="00E21BD3" w:rsidRDefault="00E11D2F" w:rsidP="00E11D2F">
            <w:pPr>
              <w:rPr>
                <w:sz w:val="20"/>
                <w:lang w:val="es-ES"/>
              </w:rPr>
            </w:pPr>
            <w:r w:rsidRPr="00E21BD3">
              <w:rPr>
                <w:sz w:val="20"/>
                <w:lang w:val="es-ES"/>
              </w:rPr>
              <w:t>NodoLista *anterior;</w:t>
            </w:r>
          </w:p>
          <w:p w14:paraId="7E47C4B9" w14:textId="77777777" w:rsidR="00E11D2F" w:rsidRPr="00E21BD3" w:rsidRDefault="00E11D2F" w:rsidP="00E11D2F">
            <w:pPr>
              <w:rPr>
                <w:sz w:val="20"/>
                <w:lang w:val="es-ES"/>
              </w:rPr>
            </w:pPr>
          </w:p>
        </w:tc>
      </w:tr>
    </w:tbl>
    <w:tbl>
      <w:tblPr>
        <w:tblStyle w:val="TableGrid"/>
        <w:tblpPr w:leftFromText="180" w:rightFromText="180" w:vertAnchor="text" w:horzAnchor="page" w:tblpX="7842" w:tblpY="2708"/>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3520"/>
      </w:tblGrid>
      <w:tr w:rsidR="00F35C16" w:rsidRPr="00E21BD3" w14:paraId="28386FE0" w14:textId="77777777" w:rsidTr="00917E30">
        <w:trPr>
          <w:trHeight w:val="246"/>
        </w:trPr>
        <w:tc>
          <w:tcPr>
            <w:tcW w:w="3520" w:type="dxa"/>
          </w:tcPr>
          <w:p w14:paraId="439AE463" w14:textId="77777777" w:rsidR="00E11D2F" w:rsidRPr="00E21BD3" w:rsidRDefault="00E11D2F" w:rsidP="00917E30">
            <w:pPr>
              <w:pStyle w:val="Heading2"/>
              <w:outlineLvl w:val="1"/>
              <w:rPr>
                <w:sz w:val="20"/>
                <w:lang w:val="es-ES"/>
              </w:rPr>
            </w:pPr>
            <w:r w:rsidRPr="00E21BD3">
              <w:rPr>
                <w:sz w:val="20"/>
                <w:lang w:val="es-ES"/>
              </w:rPr>
              <w:t>Lista</w:t>
            </w:r>
          </w:p>
        </w:tc>
      </w:tr>
      <w:tr w:rsidR="00F35C16" w:rsidRPr="00E21BD3" w14:paraId="048E8DA2" w14:textId="77777777" w:rsidTr="00917E30">
        <w:trPr>
          <w:trHeight w:val="502"/>
        </w:trPr>
        <w:tc>
          <w:tcPr>
            <w:tcW w:w="3520" w:type="dxa"/>
          </w:tcPr>
          <w:p w14:paraId="1828A9E9" w14:textId="77777777" w:rsidR="00E11D2F" w:rsidRPr="00E21BD3" w:rsidRDefault="00E11D2F" w:rsidP="00917E30">
            <w:pPr>
              <w:pStyle w:val="Heading3"/>
              <w:outlineLvl w:val="2"/>
              <w:rPr>
                <w:sz w:val="20"/>
                <w:lang w:val="es-ES"/>
              </w:rPr>
            </w:pPr>
            <w:r w:rsidRPr="00E21BD3">
              <w:rPr>
                <w:sz w:val="20"/>
                <w:lang w:val="es-ES"/>
              </w:rPr>
              <w:t>Publico:</w:t>
            </w:r>
          </w:p>
          <w:p w14:paraId="6B0B18B3" w14:textId="77777777" w:rsidR="00E11D2F" w:rsidRPr="00E21BD3" w:rsidRDefault="00E11D2F" w:rsidP="00917E30">
            <w:pPr>
              <w:rPr>
                <w:sz w:val="20"/>
                <w:lang w:val="es-ES"/>
              </w:rPr>
            </w:pPr>
            <w:r w:rsidRPr="00E21BD3">
              <w:rPr>
                <w:sz w:val="20"/>
                <w:lang w:val="es-ES"/>
              </w:rPr>
              <w:t>void insertar (Cliente c);</w:t>
            </w:r>
          </w:p>
          <w:p w14:paraId="23BF68B1" w14:textId="77777777" w:rsidR="00E11D2F" w:rsidRPr="00E21BD3" w:rsidRDefault="00E11D2F" w:rsidP="00917E30">
            <w:pPr>
              <w:rPr>
                <w:sz w:val="20"/>
                <w:lang w:val="es-ES"/>
              </w:rPr>
            </w:pPr>
            <w:r w:rsidRPr="00E21BD3">
              <w:rPr>
                <w:sz w:val="20"/>
                <w:lang w:val="es-ES"/>
              </w:rPr>
              <w:t>Cliente eliminar ();</w:t>
            </w:r>
          </w:p>
          <w:p w14:paraId="012003E1" w14:textId="77777777" w:rsidR="00E11D2F" w:rsidRPr="00E21BD3" w:rsidRDefault="00E11D2F" w:rsidP="00917E30">
            <w:pPr>
              <w:rPr>
                <w:sz w:val="20"/>
                <w:lang w:val="es-ES"/>
              </w:rPr>
            </w:pPr>
            <w:r w:rsidRPr="00E21BD3">
              <w:rPr>
                <w:sz w:val="20"/>
                <w:lang w:val="es-ES"/>
              </w:rPr>
              <w:t>void mostrar ();</w:t>
            </w:r>
          </w:p>
          <w:p w14:paraId="44417D58" w14:textId="77777777" w:rsidR="00E11D2F" w:rsidRPr="00E21BD3" w:rsidRDefault="00E11D2F" w:rsidP="00917E30">
            <w:pPr>
              <w:rPr>
                <w:sz w:val="20"/>
                <w:lang w:val="es-ES"/>
              </w:rPr>
            </w:pPr>
            <w:r w:rsidRPr="00E21BD3">
              <w:rPr>
                <w:sz w:val="20"/>
                <w:lang w:val="es-ES"/>
              </w:rPr>
              <w:t>bool es_vacia ();</w:t>
            </w:r>
          </w:p>
          <w:p w14:paraId="1F727210" w14:textId="77777777" w:rsidR="00E11D2F" w:rsidRPr="00E21BD3" w:rsidRDefault="00E11D2F" w:rsidP="00917E30">
            <w:pPr>
              <w:rPr>
                <w:sz w:val="20"/>
                <w:lang w:val="es-ES"/>
              </w:rPr>
            </w:pPr>
            <w:r w:rsidRPr="00E21BD3">
              <w:rPr>
                <w:sz w:val="20"/>
                <w:lang w:val="es-ES"/>
              </w:rPr>
              <w:t>int cantidad_de_</w:t>
            </w:r>
            <w:proofErr w:type="gramStart"/>
            <w:r w:rsidRPr="00E21BD3">
              <w:rPr>
                <w:sz w:val="20"/>
                <w:lang w:val="es-ES"/>
              </w:rPr>
              <w:t>clientes(</w:t>
            </w:r>
            <w:proofErr w:type="gramEnd"/>
            <w:r w:rsidRPr="00E21BD3">
              <w:rPr>
                <w:sz w:val="20"/>
                <w:lang w:val="es-ES"/>
              </w:rPr>
              <w:t>);</w:t>
            </w:r>
          </w:p>
        </w:tc>
      </w:tr>
      <w:tr w:rsidR="00F35C16" w:rsidRPr="00917E30" w14:paraId="33852770" w14:textId="77777777" w:rsidTr="00917E30">
        <w:trPr>
          <w:trHeight w:val="1"/>
        </w:trPr>
        <w:tc>
          <w:tcPr>
            <w:tcW w:w="3520" w:type="dxa"/>
          </w:tcPr>
          <w:p w14:paraId="6BDC2DB5" w14:textId="77777777" w:rsidR="00E11D2F" w:rsidRPr="00E21BD3" w:rsidRDefault="00E11D2F" w:rsidP="00917E30">
            <w:pPr>
              <w:pStyle w:val="Heading3"/>
              <w:outlineLvl w:val="2"/>
              <w:rPr>
                <w:sz w:val="20"/>
                <w:lang w:val="es-ES"/>
              </w:rPr>
            </w:pPr>
            <w:r w:rsidRPr="00E21BD3">
              <w:rPr>
                <w:sz w:val="20"/>
                <w:lang w:val="es-ES"/>
              </w:rPr>
              <w:t>Privado:</w:t>
            </w:r>
          </w:p>
          <w:p w14:paraId="78D258E2" w14:textId="77777777" w:rsidR="00E11D2F" w:rsidRPr="00E21BD3" w:rsidRDefault="00E11D2F" w:rsidP="00917E30">
            <w:pPr>
              <w:rPr>
                <w:sz w:val="20"/>
                <w:lang w:val="es-ES"/>
              </w:rPr>
            </w:pPr>
            <w:r w:rsidRPr="00E21BD3">
              <w:rPr>
                <w:sz w:val="20"/>
                <w:lang w:val="es-ES"/>
              </w:rPr>
              <w:t>nodoLista puntero, primero;</w:t>
            </w:r>
          </w:p>
          <w:p w14:paraId="38A8D81A" w14:textId="77777777" w:rsidR="00E11D2F" w:rsidRPr="00E21BD3" w:rsidRDefault="00E11D2F" w:rsidP="00917E30">
            <w:pPr>
              <w:rPr>
                <w:sz w:val="20"/>
                <w:lang w:val="es-ES"/>
              </w:rPr>
            </w:pPr>
            <w:r w:rsidRPr="00E21BD3">
              <w:rPr>
                <w:sz w:val="20"/>
                <w:lang w:val="es-ES"/>
              </w:rPr>
              <w:t>int clientes_en_lis</w:t>
            </w:r>
            <w:bookmarkStart w:id="45" w:name="_GoBack"/>
            <w:bookmarkEnd w:id="45"/>
            <w:r w:rsidRPr="00E21BD3">
              <w:rPr>
                <w:sz w:val="20"/>
                <w:lang w:val="es-ES"/>
              </w:rPr>
              <w:t>ta;</w:t>
            </w:r>
          </w:p>
          <w:p w14:paraId="40773CFB" w14:textId="77777777" w:rsidR="00E11D2F" w:rsidRPr="00E21BD3" w:rsidRDefault="00E11D2F" w:rsidP="00917E30">
            <w:pPr>
              <w:rPr>
                <w:sz w:val="20"/>
                <w:lang w:val="es-ES"/>
              </w:rPr>
            </w:pPr>
            <w:r w:rsidRPr="00E21BD3">
              <w:rPr>
                <w:sz w:val="20"/>
                <w:lang w:val="es-ES"/>
              </w:rPr>
              <w:t>void insertar_</w:t>
            </w:r>
            <w:proofErr w:type="gramStart"/>
            <w:r w:rsidRPr="00E21BD3">
              <w:rPr>
                <w:sz w:val="20"/>
                <w:lang w:val="es-ES"/>
              </w:rPr>
              <w:t>delante(</w:t>
            </w:r>
            <w:proofErr w:type="gramEnd"/>
            <w:r w:rsidRPr="00E21BD3">
              <w:rPr>
                <w:sz w:val="20"/>
                <w:lang w:val="es-ES"/>
              </w:rPr>
              <w:t>pnodoLista n);</w:t>
            </w:r>
          </w:p>
          <w:p w14:paraId="396B335D" w14:textId="77777777" w:rsidR="00E11D2F" w:rsidRPr="00E21BD3" w:rsidRDefault="00E11D2F" w:rsidP="00917E30">
            <w:pPr>
              <w:rPr>
                <w:sz w:val="20"/>
                <w:lang w:val="es-ES"/>
              </w:rPr>
            </w:pPr>
            <w:r w:rsidRPr="00E21BD3">
              <w:rPr>
                <w:sz w:val="20"/>
                <w:lang w:val="es-ES"/>
              </w:rPr>
              <w:t>void insertar_</w:t>
            </w:r>
            <w:proofErr w:type="gramStart"/>
            <w:r w:rsidRPr="00E21BD3">
              <w:rPr>
                <w:sz w:val="20"/>
                <w:lang w:val="es-ES"/>
              </w:rPr>
              <w:t>detras(</w:t>
            </w:r>
            <w:proofErr w:type="gramEnd"/>
            <w:r w:rsidRPr="00E21BD3">
              <w:rPr>
                <w:sz w:val="20"/>
                <w:lang w:val="es-ES"/>
              </w:rPr>
              <w:t>pnodoLista n);</w:t>
            </w:r>
          </w:p>
          <w:p w14:paraId="609E49E1" w14:textId="75947463" w:rsidR="00E11D2F" w:rsidRPr="00E21BD3" w:rsidRDefault="00056C00" w:rsidP="00917E30">
            <w:pPr>
              <w:rPr>
                <w:sz w:val="20"/>
                <w:lang w:val="es-ES"/>
              </w:rPr>
            </w:pPr>
            <w:r>
              <w:rPr>
                <w:noProof/>
                <w:sz w:val="20"/>
                <w:lang w:val="en-GB" w:eastAsia="en-GB"/>
              </w:rPr>
              <mc:AlternateContent>
                <mc:Choice Requires="wps">
                  <w:drawing>
                    <wp:anchor distT="0" distB="0" distL="114300" distR="114300" simplePos="0" relativeHeight="251672576" behindDoc="0" locked="0" layoutInCell="1" allowOverlap="1" wp14:anchorId="5B41E0D7" wp14:editId="7A6564FB">
                      <wp:simplePos x="0" y="0"/>
                      <wp:positionH relativeFrom="column">
                        <wp:posOffset>1188085</wp:posOffset>
                      </wp:positionH>
                      <wp:positionV relativeFrom="paragraph">
                        <wp:posOffset>153670</wp:posOffset>
                      </wp:positionV>
                      <wp:extent cx="577850" cy="1714500"/>
                      <wp:effectExtent l="0" t="50800" r="82550" b="38100"/>
                      <wp:wrapNone/>
                      <wp:docPr id="26" name="Straight Arrow Connector 26"/>
                      <wp:cNvGraphicFramePr/>
                      <a:graphic xmlns:a="http://schemas.openxmlformats.org/drawingml/2006/main">
                        <a:graphicData uri="http://schemas.microsoft.com/office/word/2010/wordprocessingShape">
                          <wps:wsp>
                            <wps:cNvCnPr/>
                            <wps:spPr>
                              <a:xfrm flipV="1">
                                <a:off x="0" y="0"/>
                                <a:ext cx="577850" cy="1714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850B34F" id="_x0000_t32" coordsize="21600,21600" o:spt="32" o:oned="t" path="m0,0l21600,21600e" filled="f">
                      <v:path arrowok="t" fillok="f" o:connecttype="none"/>
                      <o:lock v:ext="edit" shapetype="t"/>
                    </v:shapetype>
                    <v:shape id="Straight Arrow Connector 26" o:spid="_x0000_s1026" type="#_x0000_t32" style="position:absolute;margin-left:93.55pt;margin-top:12.1pt;width:45.5pt;height:13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" strokecolor="black [3200]" strokeweight="1.5pt">
                      <v:stroke endarrow="block" joinstyle="miter"/>
                    </v:shape>
                  </w:pict>
                </mc:Fallback>
              </mc:AlternateContent>
            </w:r>
            <w:r w:rsidR="00E11D2F" w:rsidRPr="00E21BD3">
              <w:rPr>
                <w:sz w:val="20"/>
                <w:lang w:val="es-ES"/>
              </w:rPr>
              <w:t>void insertar_</w:t>
            </w:r>
            <w:proofErr w:type="gramStart"/>
            <w:r w:rsidR="00E11D2F" w:rsidRPr="00E21BD3">
              <w:rPr>
                <w:sz w:val="20"/>
                <w:lang w:val="es-ES"/>
              </w:rPr>
              <w:t>primero(</w:t>
            </w:r>
            <w:proofErr w:type="gramEnd"/>
            <w:r w:rsidR="00E11D2F" w:rsidRPr="00E21BD3">
              <w:rPr>
                <w:sz w:val="20"/>
                <w:lang w:val="es-ES"/>
              </w:rPr>
              <w:t>pnodoLista n);</w:t>
            </w:r>
          </w:p>
        </w:tc>
      </w:tr>
    </w:tbl>
    <w:tbl>
      <w:tblPr>
        <w:tblStyle w:val="TableGrid"/>
        <w:tblpPr w:leftFromText="180" w:rightFromText="180" w:vertAnchor="text" w:horzAnchor="page" w:tblpX="510" w:tblpY="728"/>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118"/>
      </w:tblGrid>
      <w:tr w:rsidR="00E11D2F" w:rsidRPr="00E21BD3" w14:paraId="7A4A2079" w14:textId="77777777" w:rsidTr="00E11D2F">
        <w:trPr>
          <w:trHeight w:val="619"/>
        </w:trPr>
        <w:tc>
          <w:tcPr>
            <w:tcW w:w="2118" w:type="dxa"/>
          </w:tcPr>
          <w:p w14:paraId="753A76F0" w14:textId="77777777" w:rsidR="00E11D2F" w:rsidRPr="00E21BD3" w:rsidRDefault="00E11D2F" w:rsidP="00E11D2F">
            <w:pPr>
              <w:pStyle w:val="Heading2"/>
              <w:outlineLvl w:val="1"/>
              <w:rPr>
                <w:sz w:val="20"/>
                <w:lang w:val="es-ES"/>
              </w:rPr>
            </w:pPr>
            <w:r w:rsidRPr="00E21BD3">
              <w:rPr>
                <w:sz w:val="20"/>
                <w:lang w:val="es-ES"/>
              </w:rPr>
              <w:t>NodoCola</w:t>
            </w:r>
          </w:p>
          <w:p w14:paraId="5EF1B8C4" w14:textId="77777777" w:rsidR="00E11D2F" w:rsidRPr="00E21BD3" w:rsidRDefault="00E11D2F" w:rsidP="00E11D2F">
            <w:pPr>
              <w:rPr>
                <w:sz w:val="20"/>
                <w:lang w:val="es-ES"/>
              </w:rPr>
            </w:pPr>
            <w:r w:rsidRPr="00E21BD3">
              <w:rPr>
                <w:sz w:val="20"/>
                <w:lang w:val="es-ES"/>
              </w:rPr>
              <w:t>friend class Cola;</w:t>
            </w:r>
          </w:p>
        </w:tc>
      </w:tr>
      <w:tr w:rsidR="00E11D2F" w:rsidRPr="00917E30" w14:paraId="47F4F3B1" w14:textId="77777777" w:rsidTr="00E11D2F">
        <w:trPr>
          <w:trHeight w:val="299"/>
        </w:trPr>
        <w:tc>
          <w:tcPr>
            <w:tcW w:w="2118" w:type="dxa"/>
          </w:tcPr>
          <w:p w14:paraId="08CCCA08" w14:textId="3DDD12E8" w:rsidR="00E11D2F" w:rsidRPr="00E21BD3" w:rsidRDefault="00E11D2F" w:rsidP="00E11D2F">
            <w:pPr>
              <w:pStyle w:val="Heading3"/>
              <w:outlineLvl w:val="2"/>
              <w:rPr>
                <w:sz w:val="20"/>
                <w:lang w:val="es-ES"/>
              </w:rPr>
            </w:pPr>
            <w:bookmarkStart w:id="46" w:name="OLE_LINK27"/>
            <w:r w:rsidRPr="00E21BD3">
              <w:rPr>
                <w:sz w:val="20"/>
                <w:lang w:val="es-ES"/>
              </w:rPr>
              <w:t>Privado:</w:t>
            </w:r>
            <w:bookmarkEnd w:id="46"/>
          </w:p>
          <w:p w14:paraId="336F42FD" w14:textId="77777777" w:rsidR="00E11D2F" w:rsidRPr="00D3737C" w:rsidRDefault="00E11D2F" w:rsidP="00E11D2F">
            <w:pPr>
              <w:rPr>
                <w:color w:val="0D0D0D" w:themeColor="text1" w:themeTint="F2"/>
                <w:sz w:val="20"/>
                <w:lang w:val="es-ES"/>
              </w:rPr>
            </w:pPr>
            <w:r w:rsidRPr="00D3737C">
              <w:rPr>
                <w:color w:val="0D0D0D" w:themeColor="text1" w:themeTint="F2"/>
                <w:sz w:val="20"/>
                <w:lang w:val="es-ES"/>
              </w:rPr>
              <w:t>Cliente cliente;</w:t>
            </w:r>
          </w:p>
          <w:p w14:paraId="4E69B296" w14:textId="77777777" w:rsidR="00E11D2F" w:rsidRPr="00E21BD3" w:rsidRDefault="00E11D2F" w:rsidP="00E11D2F">
            <w:pPr>
              <w:rPr>
                <w:sz w:val="20"/>
                <w:lang w:val="es-ES"/>
              </w:rPr>
            </w:pPr>
            <w:r w:rsidRPr="00D3737C">
              <w:rPr>
                <w:color w:val="0D0D0D" w:themeColor="text1" w:themeTint="F2"/>
                <w:sz w:val="20"/>
                <w:lang w:val="es-ES"/>
              </w:rPr>
              <w:t>NodoCola *siguiente;</w:t>
            </w:r>
          </w:p>
        </w:tc>
      </w:tr>
    </w:tbl>
    <w:p w14:paraId="4C9D03C8" w14:textId="144A248C" w:rsidR="006C34AB" w:rsidRPr="00E21BD3" w:rsidRDefault="00056C00" w:rsidP="006C34AB">
      <w:pPr>
        <w:rPr>
          <w:sz w:val="20"/>
          <w:lang w:val="es-ES"/>
        </w:rPr>
      </w:pPr>
      <w:r>
        <w:rPr>
          <w:noProof/>
          <w:sz w:val="20"/>
          <w:lang w:val="en-GB" w:eastAsia="en-GB"/>
        </w:rPr>
        <mc:AlternateContent>
          <mc:Choice Requires="wps">
            <w:drawing>
              <wp:anchor distT="0" distB="0" distL="114300" distR="114300" simplePos="0" relativeHeight="251670528" behindDoc="0" locked="0" layoutInCell="1" allowOverlap="1" wp14:anchorId="7B68B8E4" wp14:editId="4477622C">
                <wp:simplePos x="0" y="0"/>
                <wp:positionH relativeFrom="column">
                  <wp:posOffset>4074795</wp:posOffset>
                </wp:positionH>
                <wp:positionV relativeFrom="paragraph">
                  <wp:posOffset>118745</wp:posOffset>
                </wp:positionV>
                <wp:extent cx="1155700" cy="571500"/>
                <wp:effectExtent l="50800" t="50800" r="38100" b="38100"/>
                <wp:wrapNone/>
                <wp:docPr id="24" name="Straight Arrow Connector 24"/>
                <wp:cNvGraphicFramePr/>
                <a:graphic xmlns:a="http://schemas.openxmlformats.org/drawingml/2006/main">
                  <a:graphicData uri="http://schemas.microsoft.com/office/word/2010/wordprocessingShape">
                    <wps:wsp>
                      <wps:cNvCnPr/>
                      <wps:spPr>
                        <a:xfrm flipH="1" flipV="1">
                          <a:off x="0" y="0"/>
                          <a:ext cx="115570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8B67B" id="Straight Arrow Connector 24" o:spid="_x0000_s1026" type="#_x0000_t32" style="position:absolute;margin-left:320.85pt;margin-top:9.35pt;width:91pt;height:4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" strokecolor="black [3200]" strokeweight="1.5pt">
                <v:stroke endarrow="block" joinstyle="miter"/>
              </v:shape>
            </w:pict>
          </mc:Fallback>
        </mc:AlternateContent>
      </w:r>
      <w:r>
        <w:rPr>
          <w:noProof/>
          <w:sz w:val="20"/>
          <w:lang w:val="en-GB" w:eastAsia="en-GB"/>
        </w:rPr>
        <mc:AlternateContent>
          <mc:Choice Requires="wps">
            <w:drawing>
              <wp:anchor distT="0" distB="0" distL="114300" distR="114300" simplePos="0" relativeHeight="251667456" behindDoc="0" locked="0" layoutInCell="1" allowOverlap="1" wp14:anchorId="29021B6C" wp14:editId="07DA3120">
                <wp:simplePos x="0" y="0"/>
                <wp:positionH relativeFrom="column">
                  <wp:posOffset>-48759</wp:posOffset>
                </wp:positionH>
                <wp:positionV relativeFrom="paragraph">
                  <wp:posOffset>118745</wp:posOffset>
                </wp:positionV>
                <wp:extent cx="1481953" cy="344701"/>
                <wp:effectExtent l="0" t="76200" r="17145" b="36830"/>
                <wp:wrapNone/>
                <wp:docPr id="21" name="Straight Arrow Connector 21"/>
                <wp:cNvGraphicFramePr/>
                <a:graphic xmlns:a="http://schemas.openxmlformats.org/drawingml/2006/main">
                  <a:graphicData uri="http://schemas.microsoft.com/office/word/2010/wordprocessingShape">
                    <wps:wsp>
                      <wps:cNvCnPr/>
                      <wps:spPr>
                        <a:xfrm flipV="1">
                          <a:off x="0" y="0"/>
                          <a:ext cx="1481953" cy="3447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569E8C0" id="Straight Arrow Connector 21" o:spid="_x0000_s1026" type="#_x0000_t32" style="position:absolute;margin-left:-3.85pt;margin-top:9.35pt;width:116.7pt;height:27.15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" strokecolor="black [3200]" strokeweight="1.5pt">
                <v:stroke endarrow="block" joinstyle="miter"/>
              </v:shape>
            </w:pict>
          </mc:Fallback>
        </mc:AlternateContent>
      </w:r>
    </w:p>
    <w:p w14:paraId="001B5DFF" w14:textId="77777777" w:rsidR="00E11D2F" w:rsidRDefault="00E11D2F">
      <w:pPr>
        <w:rPr>
          <w:lang w:val="es-ES"/>
        </w:rPr>
      </w:pPr>
    </w:p>
    <w:tbl>
      <w:tblPr>
        <w:tblStyle w:val="TableGrid"/>
        <w:tblpPr w:leftFromText="180" w:rightFromText="180" w:vertAnchor="text" w:horzAnchor="page" w:tblpX="900" w:tblpY="10147"/>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1307"/>
      </w:tblGrid>
      <w:tr w:rsidR="00E11D2F" w:rsidRPr="00E21BD3" w14:paraId="560C4220" w14:textId="77777777" w:rsidTr="00E11D2F">
        <w:trPr>
          <w:trHeight w:val="326"/>
        </w:trPr>
        <w:tc>
          <w:tcPr>
            <w:tcW w:w="1307" w:type="dxa"/>
          </w:tcPr>
          <w:p w14:paraId="0740A525" w14:textId="77777777" w:rsidR="00E11D2F" w:rsidRPr="00E21BD3" w:rsidRDefault="00E11D2F" w:rsidP="00E11D2F">
            <w:pPr>
              <w:pStyle w:val="Heading2"/>
              <w:outlineLvl w:val="1"/>
              <w:rPr>
                <w:sz w:val="20"/>
                <w:lang w:val="es-ES"/>
              </w:rPr>
            </w:pPr>
            <w:r w:rsidRPr="00E21BD3">
              <w:rPr>
                <w:sz w:val="20"/>
                <w:lang w:val="es-ES"/>
              </w:rPr>
              <w:t>Main.cpp</w:t>
            </w:r>
          </w:p>
        </w:tc>
      </w:tr>
    </w:tbl>
    <w:tbl>
      <w:tblPr>
        <w:tblStyle w:val="TableGrid"/>
        <w:tblpPr w:leftFromText="180" w:rightFromText="180" w:vertAnchor="text" w:horzAnchor="page" w:tblpX="2590" w:tblpY="5107"/>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7232"/>
      </w:tblGrid>
      <w:tr w:rsidR="00E11D2F" w:rsidRPr="00E21BD3" w14:paraId="29630B91" w14:textId="77777777" w:rsidTr="00E11D2F">
        <w:trPr>
          <w:trHeight w:val="172"/>
        </w:trPr>
        <w:tc>
          <w:tcPr>
            <w:tcW w:w="7232" w:type="dxa"/>
          </w:tcPr>
          <w:p w14:paraId="786A8451" w14:textId="77777777" w:rsidR="00E11D2F" w:rsidRPr="00E21BD3" w:rsidRDefault="00E11D2F" w:rsidP="00E11D2F">
            <w:pPr>
              <w:pStyle w:val="Heading2"/>
              <w:outlineLvl w:val="1"/>
              <w:rPr>
                <w:sz w:val="20"/>
                <w:lang w:val="es-ES"/>
              </w:rPr>
            </w:pPr>
            <w:r w:rsidRPr="00E21BD3">
              <w:rPr>
                <w:sz w:val="20"/>
                <w:lang w:val="es-ES"/>
              </w:rPr>
              <w:t>Gestor</w:t>
            </w:r>
          </w:p>
        </w:tc>
      </w:tr>
      <w:tr w:rsidR="00E11D2F" w:rsidRPr="00E21BD3" w14:paraId="1F33EFD7" w14:textId="77777777" w:rsidTr="00E11D2F">
        <w:tc>
          <w:tcPr>
            <w:tcW w:w="7232" w:type="dxa"/>
          </w:tcPr>
          <w:p w14:paraId="57BF8221" w14:textId="77777777" w:rsidR="00E11D2F" w:rsidRDefault="00E11D2F" w:rsidP="00E11D2F">
            <w:pPr>
              <w:pStyle w:val="Heading3"/>
              <w:outlineLvl w:val="2"/>
              <w:rPr>
                <w:sz w:val="20"/>
                <w:lang w:val="es-ES"/>
              </w:rPr>
            </w:pPr>
            <w:r w:rsidRPr="00E21BD3">
              <w:rPr>
                <w:sz w:val="20"/>
                <w:lang w:val="es-ES"/>
              </w:rPr>
              <w:t>Publico:</w:t>
            </w:r>
          </w:p>
          <w:p w14:paraId="68F01EA0" w14:textId="77777777" w:rsidR="00E11D2F" w:rsidRPr="00E21BD3" w:rsidRDefault="00E11D2F" w:rsidP="00E11D2F">
            <w:pPr>
              <w:rPr>
                <w:sz w:val="20"/>
                <w:lang w:val="es-ES"/>
              </w:rPr>
            </w:pPr>
            <w:r w:rsidRPr="00E21BD3">
              <w:rPr>
                <w:sz w:val="20"/>
                <w:lang w:val="es-ES"/>
              </w:rPr>
              <w:t>void generar_solicitudes_de_clientes_VIP(void);</w:t>
            </w:r>
          </w:p>
          <w:p w14:paraId="5ED3DCE1" w14:textId="77777777" w:rsidR="00E11D2F" w:rsidRPr="00E21BD3" w:rsidRDefault="00E11D2F" w:rsidP="00E11D2F">
            <w:pPr>
              <w:rPr>
                <w:sz w:val="20"/>
                <w:lang w:val="es-ES"/>
              </w:rPr>
            </w:pPr>
            <w:r w:rsidRPr="00E21BD3">
              <w:rPr>
                <w:sz w:val="20"/>
                <w:lang w:val="es-ES"/>
              </w:rPr>
              <w:t>void mostrar_clientes_VIP(void);</w:t>
            </w:r>
          </w:p>
          <w:p w14:paraId="00CD8E24" w14:textId="77777777" w:rsidR="00E11D2F" w:rsidRPr="00E21BD3" w:rsidRDefault="00E11D2F" w:rsidP="00E11D2F">
            <w:pPr>
              <w:rPr>
                <w:sz w:val="20"/>
                <w:lang w:val="es-ES"/>
              </w:rPr>
            </w:pPr>
            <w:r w:rsidRPr="00E21BD3">
              <w:rPr>
                <w:sz w:val="20"/>
                <w:lang w:val="es-ES"/>
              </w:rPr>
              <w:t>void borrar_clientes_</w:t>
            </w:r>
            <w:proofErr w:type="gramStart"/>
            <w:r w:rsidRPr="00E21BD3">
              <w:rPr>
                <w:sz w:val="20"/>
                <w:lang w:val="es-ES"/>
              </w:rPr>
              <w:t>VIP(</w:t>
            </w:r>
            <w:proofErr w:type="gramEnd"/>
            <w:r w:rsidRPr="00E21BD3">
              <w:rPr>
                <w:sz w:val="20"/>
                <w:lang w:val="es-ES"/>
              </w:rPr>
              <w:t>bool texto);</w:t>
            </w:r>
          </w:p>
          <w:p w14:paraId="68D2ABDB" w14:textId="77777777" w:rsidR="00E11D2F" w:rsidRPr="00E21BD3" w:rsidRDefault="00E11D2F" w:rsidP="00E11D2F">
            <w:pPr>
              <w:rPr>
                <w:sz w:val="20"/>
                <w:lang w:val="es-ES"/>
              </w:rPr>
            </w:pPr>
            <w:r w:rsidRPr="00E21BD3">
              <w:rPr>
                <w:sz w:val="20"/>
                <w:lang w:val="es-ES"/>
              </w:rPr>
              <w:t>void generar_solicitudes_de_clientes_no_registrados(void);</w:t>
            </w:r>
          </w:p>
          <w:p w14:paraId="7517D3E9" w14:textId="77777777" w:rsidR="00E11D2F" w:rsidRPr="00E21BD3" w:rsidRDefault="00E11D2F" w:rsidP="00E11D2F">
            <w:pPr>
              <w:rPr>
                <w:sz w:val="20"/>
                <w:lang w:val="es-ES"/>
              </w:rPr>
            </w:pPr>
            <w:r w:rsidRPr="00E21BD3">
              <w:rPr>
                <w:sz w:val="20"/>
                <w:lang w:val="es-ES"/>
              </w:rPr>
              <w:t>void mostrar_clientes_no_registrados(void);</w:t>
            </w:r>
          </w:p>
          <w:p w14:paraId="2E2997C5" w14:textId="77777777" w:rsidR="00E11D2F" w:rsidRPr="00E21BD3" w:rsidRDefault="00E11D2F" w:rsidP="00E11D2F">
            <w:pPr>
              <w:rPr>
                <w:sz w:val="20"/>
                <w:lang w:val="es-ES"/>
              </w:rPr>
            </w:pPr>
            <w:r w:rsidRPr="00E21BD3">
              <w:rPr>
                <w:sz w:val="20"/>
                <w:lang w:val="es-ES"/>
              </w:rPr>
              <w:t>void borrar_clientes_no_</w:t>
            </w:r>
            <w:proofErr w:type="gramStart"/>
            <w:r w:rsidRPr="00E21BD3">
              <w:rPr>
                <w:sz w:val="20"/>
                <w:lang w:val="es-ES"/>
              </w:rPr>
              <w:t>registrados(</w:t>
            </w:r>
            <w:proofErr w:type="gramEnd"/>
            <w:r w:rsidRPr="00E21BD3">
              <w:rPr>
                <w:sz w:val="20"/>
                <w:lang w:val="es-ES"/>
              </w:rPr>
              <w:t>bool texto);</w:t>
            </w:r>
          </w:p>
          <w:p w14:paraId="0CB01971" w14:textId="77777777" w:rsidR="00E11D2F" w:rsidRPr="00E21BD3" w:rsidRDefault="00E11D2F" w:rsidP="00E11D2F">
            <w:pPr>
              <w:rPr>
                <w:sz w:val="20"/>
                <w:lang w:val="es-ES"/>
              </w:rPr>
            </w:pPr>
            <w:r w:rsidRPr="00E21BD3">
              <w:rPr>
                <w:sz w:val="20"/>
                <w:lang w:val="es-ES"/>
              </w:rPr>
              <w:t>void simular_venta_a_clientes_VIP(void);</w:t>
            </w:r>
          </w:p>
          <w:p w14:paraId="5ACCB25B" w14:textId="77777777" w:rsidR="00E11D2F" w:rsidRPr="00E21BD3" w:rsidRDefault="00E11D2F" w:rsidP="00E11D2F">
            <w:pPr>
              <w:rPr>
                <w:sz w:val="20"/>
                <w:lang w:val="es-ES"/>
              </w:rPr>
            </w:pPr>
            <w:r w:rsidRPr="00E21BD3">
              <w:rPr>
                <w:sz w:val="20"/>
                <w:lang w:val="es-ES"/>
              </w:rPr>
              <w:t>void simular_venta_a_clientes_no_registrados(void);</w:t>
            </w:r>
          </w:p>
          <w:p w14:paraId="79E330A3" w14:textId="77777777" w:rsidR="00E11D2F" w:rsidRPr="00E21BD3" w:rsidRDefault="00E11D2F" w:rsidP="00E11D2F">
            <w:pPr>
              <w:rPr>
                <w:sz w:val="20"/>
                <w:lang w:val="es-ES"/>
              </w:rPr>
            </w:pPr>
            <w:r w:rsidRPr="00E21BD3">
              <w:rPr>
                <w:sz w:val="20"/>
                <w:lang w:val="es-ES"/>
              </w:rPr>
              <w:t>void mostrar_entradas_vendidas(void);</w:t>
            </w:r>
          </w:p>
          <w:p w14:paraId="1BCDC66B" w14:textId="77777777" w:rsidR="00E11D2F" w:rsidRPr="00E21BD3" w:rsidRDefault="00E11D2F" w:rsidP="00E11D2F">
            <w:pPr>
              <w:rPr>
                <w:sz w:val="20"/>
                <w:lang w:val="es-ES"/>
              </w:rPr>
            </w:pPr>
            <w:r w:rsidRPr="00E21BD3">
              <w:rPr>
                <w:sz w:val="20"/>
                <w:lang w:val="es-ES"/>
              </w:rPr>
              <w:t>void generar_arbol(void);</w:t>
            </w:r>
          </w:p>
          <w:p w14:paraId="4041AB3F" w14:textId="77777777" w:rsidR="00E11D2F" w:rsidRPr="00E21BD3" w:rsidRDefault="00E11D2F" w:rsidP="00E11D2F">
            <w:pPr>
              <w:rPr>
                <w:sz w:val="20"/>
                <w:lang w:val="es-ES"/>
              </w:rPr>
            </w:pPr>
            <w:r w:rsidRPr="00E21BD3">
              <w:rPr>
                <w:sz w:val="20"/>
                <w:lang w:val="es-ES"/>
              </w:rPr>
              <w:t>void buscar_cliente(void);</w:t>
            </w:r>
          </w:p>
          <w:p w14:paraId="32536874" w14:textId="77777777" w:rsidR="00E11D2F" w:rsidRPr="00E21BD3" w:rsidRDefault="00E11D2F" w:rsidP="00E11D2F">
            <w:pPr>
              <w:rPr>
                <w:sz w:val="20"/>
                <w:lang w:val="es-ES"/>
              </w:rPr>
            </w:pPr>
            <w:r w:rsidRPr="00E21BD3">
              <w:rPr>
                <w:sz w:val="20"/>
                <w:lang w:val="es-ES"/>
              </w:rPr>
              <w:t>void mostrar_arbol_en_pre_orden(void);</w:t>
            </w:r>
          </w:p>
          <w:p w14:paraId="44DAF871" w14:textId="77777777" w:rsidR="00E11D2F" w:rsidRPr="00E21BD3" w:rsidRDefault="00E11D2F" w:rsidP="00E11D2F">
            <w:pPr>
              <w:rPr>
                <w:sz w:val="20"/>
                <w:lang w:val="es-ES"/>
              </w:rPr>
            </w:pPr>
            <w:r w:rsidRPr="00E21BD3">
              <w:rPr>
                <w:sz w:val="20"/>
                <w:lang w:val="es-ES"/>
              </w:rPr>
              <w:t>void mostrar_arbol_en_post_orden(void);</w:t>
            </w:r>
          </w:p>
          <w:p w14:paraId="1F79D9C6" w14:textId="77777777" w:rsidR="00E11D2F" w:rsidRPr="00E21BD3" w:rsidRDefault="00E11D2F" w:rsidP="00E11D2F">
            <w:pPr>
              <w:rPr>
                <w:sz w:val="20"/>
                <w:lang w:val="es-ES"/>
              </w:rPr>
            </w:pPr>
            <w:r w:rsidRPr="00E21BD3">
              <w:rPr>
                <w:sz w:val="20"/>
                <w:lang w:val="es-ES"/>
              </w:rPr>
              <w:t>void mostrar_arbol_en_in_orden(void);</w:t>
            </w:r>
          </w:p>
          <w:p w14:paraId="20A448CA" w14:textId="77777777" w:rsidR="00E11D2F" w:rsidRPr="00E21BD3" w:rsidRDefault="00E11D2F" w:rsidP="00E11D2F">
            <w:pPr>
              <w:rPr>
                <w:sz w:val="20"/>
                <w:lang w:val="es-ES"/>
              </w:rPr>
            </w:pPr>
            <w:r w:rsidRPr="00E21BD3">
              <w:rPr>
                <w:sz w:val="20"/>
                <w:lang w:val="es-ES"/>
              </w:rPr>
              <w:t>void dibujar_arbol(void);</w:t>
            </w:r>
          </w:p>
          <w:p w14:paraId="59892846" w14:textId="77777777" w:rsidR="00E11D2F" w:rsidRPr="00E21BD3" w:rsidRDefault="00E11D2F" w:rsidP="00E11D2F">
            <w:pPr>
              <w:rPr>
                <w:sz w:val="20"/>
                <w:lang w:val="es-ES"/>
              </w:rPr>
            </w:pPr>
            <w:r w:rsidRPr="00E21BD3">
              <w:rPr>
                <w:sz w:val="20"/>
                <w:lang w:val="es-ES"/>
              </w:rPr>
              <w:t>void reiniciar(void);</w:t>
            </w:r>
          </w:p>
          <w:p w14:paraId="7DDAFCC9" w14:textId="77777777" w:rsidR="00E11D2F" w:rsidRPr="00E21BD3" w:rsidRDefault="00E11D2F" w:rsidP="00E11D2F">
            <w:pPr>
              <w:rPr>
                <w:sz w:val="20"/>
                <w:lang w:val="es-ES"/>
              </w:rPr>
            </w:pPr>
            <w:r w:rsidRPr="00E21BD3">
              <w:rPr>
                <w:sz w:val="20"/>
                <w:lang w:val="es-ES"/>
              </w:rPr>
              <w:t>int cantidad_no_</w:t>
            </w:r>
            <w:proofErr w:type="gramStart"/>
            <w:r w:rsidRPr="00E21BD3">
              <w:rPr>
                <w:sz w:val="20"/>
                <w:lang w:val="es-ES"/>
              </w:rPr>
              <w:t>registrados(</w:t>
            </w:r>
            <w:proofErr w:type="gramEnd"/>
            <w:r w:rsidRPr="00E21BD3">
              <w:rPr>
                <w:sz w:val="20"/>
                <w:lang w:val="es-ES"/>
              </w:rPr>
              <w:t>);</w:t>
            </w:r>
          </w:p>
          <w:p w14:paraId="5520B8C8" w14:textId="77777777" w:rsidR="00E11D2F" w:rsidRPr="00E21BD3" w:rsidRDefault="00E11D2F" w:rsidP="00E11D2F">
            <w:pPr>
              <w:rPr>
                <w:sz w:val="20"/>
                <w:lang w:val="es-ES"/>
              </w:rPr>
            </w:pPr>
            <w:r w:rsidRPr="00E21BD3">
              <w:rPr>
                <w:sz w:val="20"/>
                <w:lang w:val="es-ES"/>
              </w:rPr>
              <w:t>int recuento_</w:t>
            </w:r>
            <w:proofErr w:type="gramStart"/>
            <w:r w:rsidRPr="00E21BD3">
              <w:rPr>
                <w:sz w:val="20"/>
                <w:lang w:val="es-ES"/>
              </w:rPr>
              <w:t>VIP(</w:t>
            </w:r>
            <w:proofErr w:type="gramEnd"/>
            <w:r w:rsidRPr="00E21BD3">
              <w:rPr>
                <w:sz w:val="20"/>
                <w:lang w:val="es-ES"/>
              </w:rPr>
              <w:t>);</w:t>
            </w:r>
          </w:p>
          <w:p w14:paraId="635DC3F8" w14:textId="77777777" w:rsidR="00E11D2F" w:rsidRPr="00E21BD3" w:rsidRDefault="00E11D2F" w:rsidP="00E11D2F">
            <w:pPr>
              <w:rPr>
                <w:lang w:val="es-ES"/>
              </w:rPr>
            </w:pPr>
            <w:r w:rsidRPr="00E21BD3">
              <w:rPr>
                <w:sz w:val="20"/>
                <w:lang w:val="es-ES"/>
              </w:rPr>
              <w:t>int recuento_</w:t>
            </w:r>
            <w:proofErr w:type="gramStart"/>
            <w:r w:rsidRPr="00E21BD3">
              <w:rPr>
                <w:sz w:val="20"/>
                <w:lang w:val="es-ES"/>
              </w:rPr>
              <w:t>entradas(</w:t>
            </w:r>
            <w:proofErr w:type="gramEnd"/>
            <w:r w:rsidRPr="00E21BD3">
              <w:rPr>
                <w:sz w:val="20"/>
                <w:lang w:val="es-ES"/>
              </w:rPr>
              <w:t>);</w:t>
            </w:r>
          </w:p>
        </w:tc>
      </w:tr>
      <w:tr w:rsidR="00E11D2F" w:rsidRPr="00917E30" w14:paraId="783AABD0" w14:textId="77777777" w:rsidTr="00E11D2F">
        <w:trPr>
          <w:trHeight w:val="274"/>
        </w:trPr>
        <w:tc>
          <w:tcPr>
            <w:tcW w:w="7232" w:type="dxa"/>
          </w:tcPr>
          <w:p w14:paraId="2684D06B" w14:textId="77777777" w:rsidR="00E11D2F" w:rsidRDefault="00E11D2F" w:rsidP="00E11D2F">
            <w:pPr>
              <w:pStyle w:val="Heading3"/>
              <w:outlineLvl w:val="2"/>
              <w:rPr>
                <w:sz w:val="20"/>
                <w:lang w:val="es-ES"/>
              </w:rPr>
            </w:pPr>
            <w:r w:rsidRPr="00E21BD3">
              <w:rPr>
                <w:sz w:val="20"/>
                <w:lang w:val="es-ES"/>
              </w:rPr>
              <w:t>Privado:</w:t>
            </w:r>
          </w:p>
          <w:p w14:paraId="503C4D05" w14:textId="77777777" w:rsidR="00E11D2F" w:rsidRPr="00E21BD3" w:rsidRDefault="00E11D2F" w:rsidP="00E11D2F">
            <w:pPr>
              <w:rPr>
                <w:sz w:val="20"/>
                <w:lang w:val="es-ES"/>
              </w:rPr>
            </w:pPr>
            <w:r w:rsidRPr="00E21BD3">
              <w:rPr>
                <w:sz w:val="20"/>
                <w:lang w:val="es-ES"/>
              </w:rPr>
              <w:t>Cola VIP_en_espera;</w:t>
            </w:r>
          </w:p>
          <w:p w14:paraId="3463A2D7" w14:textId="77777777" w:rsidR="00E11D2F" w:rsidRPr="00E21BD3" w:rsidRDefault="00E11D2F" w:rsidP="00E11D2F">
            <w:pPr>
              <w:rPr>
                <w:sz w:val="20"/>
                <w:lang w:val="es-ES"/>
              </w:rPr>
            </w:pPr>
            <w:r w:rsidRPr="00E21BD3">
              <w:rPr>
                <w:sz w:val="20"/>
                <w:lang w:val="es-ES"/>
              </w:rPr>
              <w:t>Cola servidor_VIP;</w:t>
            </w:r>
          </w:p>
          <w:p w14:paraId="6D6AECC4" w14:textId="77777777" w:rsidR="00E11D2F" w:rsidRPr="00E21BD3" w:rsidRDefault="00E11D2F" w:rsidP="00E11D2F">
            <w:pPr>
              <w:rPr>
                <w:sz w:val="20"/>
                <w:lang w:val="es-ES"/>
              </w:rPr>
            </w:pPr>
            <w:r w:rsidRPr="00E21BD3">
              <w:rPr>
                <w:sz w:val="20"/>
                <w:lang w:val="es-ES"/>
              </w:rPr>
              <w:t>Cola no_registrado_en_espera;</w:t>
            </w:r>
          </w:p>
          <w:p w14:paraId="3A0A132A" w14:textId="77777777" w:rsidR="00E11D2F" w:rsidRPr="00E21BD3" w:rsidRDefault="00E11D2F" w:rsidP="00E11D2F">
            <w:pPr>
              <w:rPr>
                <w:sz w:val="20"/>
                <w:lang w:val="es-ES"/>
              </w:rPr>
            </w:pPr>
            <w:r w:rsidRPr="00E21BD3">
              <w:rPr>
                <w:sz w:val="20"/>
                <w:lang w:val="es-ES"/>
              </w:rPr>
              <w:t>Cola servidor_no_registrado[SERVIDORES_NO_REGISTRADOS];</w:t>
            </w:r>
          </w:p>
          <w:p w14:paraId="2F8E04C1" w14:textId="77777777" w:rsidR="00E11D2F" w:rsidRPr="00E21BD3" w:rsidRDefault="00E11D2F" w:rsidP="00E11D2F">
            <w:pPr>
              <w:rPr>
                <w:sz w:val="20"/>
                <w:lang w:val="en-GB"/>
              </w:rPr>
            </w:pPr>
            <w:r w:rsidRPr="00E21BD3">
              <w:rPr>
                <w:sz w:val="20"/>
                <w:lang w:val="en-GB"/>
              </w:rPr>
              <w:t>void show_</w:t>
            </w:r>
            <w:proofErr w:type="gramStart"/>
            <w:r w:rsidRPr="00E21BD3">
              <w:rPr>
                <w:sz w:val="20"/>
                <w:lang w:val="en-GB"/>
              </w:rPr>
              <w:t>hora(</w:t>
            </w:r>
            <w:proofErr w:type="gramEnd"/>
            <w:r w:rsidRPr="00E21BD3">
              <w:rPr>
                <w:sz w:val="20"/>
                <w:lang w:val="en-GB"/>
              </w:rPr>
              <w:t>int t);</w:t>
            </w:r>
          </w:p>
          <w:p w14:paraId="7659396D" w14:textId="77777777" w:rsidR="00E11D2F" w:rsidRPr="00E21BD3" w:rsidRDefault="00E11D2F" w:rsidP="00E11D2F">
            <w:pPr>
              <w:rPr>
                <w:sz w:val="20"/>
                <w:lang w:val="es-ES"/>
              </w:rPr>
            </w:pPr>
            <w:r w:rsidRPr="00E21BD3">
              <w:rPr>
                <w:sz w:val="20"/>
                <w:lang w:val="es-ES"/>
              </w:rPr>
              <w:t>int recuento_no_</w:t>
            </w:r>
            <w:proofErr w:type="gramStart"/>
            <w:r w:rsidRPr="00E21BD3">
              <w:rPr>
                <w:sz w:val="20"/>
                <w:lang w:val="es-ES"/>
              </w:rPr>
              <w:t>registrados(</w:t>
            </w:r>
            <w:proofErr w:type="gramEnd"/>
            <w:r w:rsidRPr="00E21BD3">
              <w:rPr>
                <w:sz w:val="20"/>
                <w:lang w:val="es-ES"/>
              </w:rPr>
              <w:t>);</w:t>
            </w:r>
          </w:p>
          <w:p w14:paraId="57FCF837" w14:textId="77777777" w:rsidR="00E11D2F" w:rsidRPr="00E21BD3" w:rsidRDefault="00E11D2F" w:rsidP="00E11D2F">
            <w:pPr>
              <w:rPr>
                <w:sz w:val="20"/>
                <w:lang w:val="es-ES"/>
              </w:rPr>
            </w:pPr>
            <w:r w:rsidRPr="00E21BD3">
              <w:rPr>
                <w:sz w:val="20"/>
                <w:lang w:val="es-ES"/>
              </w:rPr>
              <w:t>void actualizar_pantalla_</w:t>
            </w:r>
            <w:proofErr w:type="gramStart"/>
            <w:r w:rsidRPr="00E21BD3">
              <w:rPr>
                <w:sz w:val="20"/>
                <w:lang w:val="es-ES"/>
              </w:rPr>
              <w:t>VIP(</w:t>
            </w:r>
            <w:proofErr w:type="gramEnd"/>
            <w:r w:rsidRPr="00E21BD3">
              <w:rPr>
                <w:sz w:val="20"/>
                <w:lang w:val="es-ES"/>
              </w:rPr>
              <w:t>int tiempo, int tiempo_en_proceso);</w:t>
            </w:r>
          </w:p>
          <w:p w14:paraId="1ECB4C4B" w14:textId="77777777" w:rsidR="00E11D2F" w:rsidRPr="00E21BD3" w:rsidRDefault="00E11D2F" w:rsidP="00E11D2F">
            <w:pPr>
              <w:rPr>
                <w:lang w:val="es-ES"/>
              </w:rPr>
            </w:pPr>
            <w:r w:rsidRPr="00E21BD3">
              <w:rPr>
                <w:sz w:val="20"/>
                <w:lang w:val="es-ES"/>
              </w:rPr>
              <w:t>void actualizar_pantalla_no_</w:t>
            </w:r>
            <w:proofErr w:type="gramStart"/>
            <w:r w:rsidRPr="00E21BD3">
              <w:rPr>
                <w:sz w:val="20"/>
                <w:lang w:val="es-ES"/>
              </w:rPr>
              <w:t>registrado(</w:t>
            </w:r>
            <w:proofErr w:type="gramEnd"/>
            <w:r w:rsidRPr="00E21BD3">
              <w:rPr>
                <w:sz w:val="20"/>
                <w:lang w:val="es-ES"/>
              </w:rPr>
              <w:t>int tiempo, int * tiempo_en_proceso);</w:t>
            </w:r>
          </w:p>
        </w:tc>
      </w:tr>
    </w:tbl>
    <w:tbl>
      <w:tblPr>
        <w:tblStyle w:val="TableGrid"/>
        <w:tblpPr w:leftFromText="181" w:rightFromText="181" w:vertAnchor="text" w:horzAnchor="page" w:tblpX="380" w:tblpY="1863"/>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817"/>
      </w:tblGrid>
      <w:tr w:rsidR="00F35C16" w:rsidRPr="00E21BD3" w14:paraId="17C391ED" w14:textId="77777777" w:rsidTr="00F35C16">
        <w:trPr>
          <w:trHeight w:val="172"/>
        </w:trPr>
        <w:tc>
          <w:tcPr>
            <w:tcW w:w="2817" w:type="dxa"/>
          </w:tcPr>
          <w:p w14:paraId="0DB5EFF7" w14:textId="77777777" w:rsidR="00F35C16" w:rsidRPr="00E21BD3" w:rsidRDefault="00F35C16" w:rsidP="00F35C16">
            <w:pPr>
              <w:pStyle w:val="Heading2"/>
              <w:outlineLvl w:val="1"/>
              <w:rPr>
                <w:sz w:val="20"/>
                <w:lang w:val="es-ES"/>
              </w:rPr>
            </w:pPr>
            <w:bookmarkStart w:id="47" w:name="OLE_LINK25"/>
            <w:r w:rsidRPr="00E21BD3">
              <w:rPr>
                <w:sz w:val="20"/>
                <w:lang w:val="es-ES"/>
              </w:rPr>
              <w:t>Cola</w:t>
            </w:r>
          </w:p>
        </w:tc>
      </w:tr>
      <w:tr w:rsidR="00F35C16" w:rsidRPr="00917E30" w14:paraId="216EDD03" w14:textId="77777777" w:rsidTr="00F35C16">
        <w:tc>
          <w:tcPr>
            <w:tcW w:w="2817" w:type="dxa"/>
          </w:tcPr>
          <w:p w14:paraId="44C1F79B" w14:textId="77777777" w:rsidR="00F35C16" w:rsidRPr="00E21BD3" w:rsidRDefault="00F35C16" w:rsidP="00F35C16">
            <w:pPr>
              <w:pStyle w:val="Heading3"/>
              <w:outlineLvl w:val="2"/>
              <w:rPr>
                <w:sz w:val="20"/>
                <w:lang w:val="es-ES"/>
              </w:rPr>
            </w:pPr>
            <w:r w:rsidRPr="00E21BD3">
              <w:rPr>
                <w:sz w:val="20"/>
                <w:lang w:val="es-ES"/>
              </w:rPr>
              <w:t>Publico:</w:t>
            </w:r>
          </w:p>
          <w:p w14:paraId="6044CC39" w14:textId="77777777" w:rsidR="00F35C16" w:rsidRPr="00E21BD3" w:rsidRDefault="00F35C16" w:rsidP="00F35C16">
            <w:pPr>
              <w:rPr>
                <w:sz w:val="20"/>
                <w:lang w:val="es-ES"/>
              </w:rPr>
            </w:pPr>
            <w:r w:rsidRPr="00E21BD3">
              <w:rPr>
                <w:sz w:val="20"/>
                <w:lang w:val="es-ES"/>
              </w:rPr>
              <w:t>void insertar (Cliente c);</w:t>
            </w:r>
          </w:p>
          <w:p w14:paraId="4A5B9B85" w14:textId="77777777" w:rsidR="00F35C16" w:rsidRPr="00E21BD3" w:rsidRDefault="00F35C16" w:rsidP="00F35C16">
            <w:pPr>
              <w:rPr>
                <w:sz w:val="20"/>
                <w:lang w:val="es-ES"/>
              </w:rPr>
            </w:pPr>
            <w:r w:rsidRPr="00E21BD3">
              <w:rPr>
                <w:sz w:val="20"/>
                <w:lang w:val="es-ES"/>
              </w:rPr>
              <w:t>Cliente eliminar ();</w:t>
            </w:r>
          </w:p>
          <w:p w14:paraId="376A1DFA" w14:textId="77777777" w:rsidR="00F35C16" w:rsidRPr="00E21BD3" w:rsidRDefault="00F35C16" w:rsidP="00F35C16">
            <w:pPr>
              <w:rPr>
                <w:sz w:val="20"/>
                <w:lang w:val="es-ES"/>
              </w:rPr>
            </w:pPr>
            <w:r w:rsidRPr="00E21BD3">
              <w:rPr>
                <w:sz w:val="20"/>
                <w:lang w:val="es-ES"/>
              </w:rPr>
              <w:t>void mostrar ();</w:t>
            </w:r>
          </w:p>
          <w:p w14:paraId="7D0CBF6E" w14:textId="77777777" w:rsidR="00F35C16" w:rsidRPr="00E21BD3" w:rsidRDefault="00F35C16" w:rsidP="00F35C16">
            <w:pPr>
              <w:rPr>
                <w:sz w:val="20"/>
                <w:lang w:val="es-ES"/>
              </w:rPr>
            </w:pPr>
            <w:r w:rsidRPr="00E21BD3">
              <w:rPr>
                <w:sz w:val="20"/>
                <w:lang w:val="es-ES"/>
              </w:rPr>
              <w:t>bool es_vacia ();</w:t>
            </w:r>
          </w:p>
          <w:p w14:paraId="6D18E754" w14:textId="77777777" w:rsidR="00F35C16" w:rsidRPr="00E21BD3" w:rsidRDefault="00F35C16" w:rsidP="00F35C16">
            <w:pPr>
              <w:rPr>
                <w:sz w:val="20"/>
                <w:lang w:val="es-ES"/>
              </w:rPr>
            </w:pPr>
            <w:r w:rsidRPr="00E21BD3">
              <w:rPr>
                <w:sz w:val="20"/>
                <w:lang w:val="es-ES"/>
              </w:rPr>
              <w:t>int cantidad_de_</w:t>
            </w:r>
            <w:proofErr w:type="gramStart"/>
            <w:r w:rsidRPr="00E21BD3">
              <w:rPr>
                <w:sz w:val="20"/>
                <w:lang w:val="es-ES"/>
              </w:rPr>
              <w:t>clientes(</w:t>
            </w:r>
            <w:proofErr w:type="gramEnd"/>
            <w:r w:rsidRPr="00E21BD3">
              <w:rPr>
                <w:sz w:val="20"/>
                <w:lang w:val="es-ES"/>
              </w:rPr>
              <w:t>);</w:t>
            </w:r>
          </w:p>
          <w:p w14:paraId="6F6F71D5" w14:textId="77777777" w:rsidR="00F35C16" w:rsidRPr="00E21BD3" w:rsidRDefault="00F35C16" w:rsidP="00F35C16">
            <w:pPr>
              <w:rPr>
                <w:sz w:val="20"/>
                <w:lang w:val="es-ES"/>
              </w:rPr>
            </w:pPr>
            <w:r w:rsidRPr="00E21BD3">
              <w:rPr>
                <w:sz w:val="20"/>
                <w:lang w:val="es-ES"/>
              </w:rPr>
              <w:t>Cliente ver_primero (void);</w:t>
            </w:r>
          </w:p>
        </w:tc>
      </w:tr>
      <w:tr w:rsidR="00F35C16" w:rsidRPr="00917E30" w14:paraId="6327EBC1" w14:textId="77777777" w:rsidTr="00F35C16">
        <w:tc>
          <w:tcPr>
            <w:tcW w:w="2817" w:type="dxa"/>
          </w:tcPr>
          <w:p w14:paraId="35216D78" w14:textId="77777777" w:rsidR="00F35C16" w:rsidRPr="00E21BD3" w:rsidRDefault="00F35C16" w:rsidP="00F35C16">
            <w:pPr>
              <w:pStyle w:val="Heading3"/>
              <w:outlineLvl w:val="2"/>
              <w:rPr>
                <w:sz w:val="20"/>
                <w:lang w:val="es-ES"/>
              </w:rPr>
            </w:pPr>
            <w:r w:rsidRPr="00E21BD3">
              <w:rPr>
                <w:sz w:val="20"/>
                <w:lang w:val="es-ES"/>
              </w:rPr>
              <w:t>Privado:</w:t>
            </w:r>
          </w:p>
          <w:p w14:paraId="5E7162F8" w14:textId="77777777" w:rsidR="00F35C16" w:rsidRPr="00E21BD3" w:rsidRDefault="00F35C16" w:rsidP="00F35C16">
            <w:pPr>
              <w:rPr>
                <w:sz w:val="20"/>
                <w:lang w:val="es-ES"/>
              </w:rPr>
            </w:pPr>
            <w:r w:rsidRPr="00E21BD3">
              <w:rPr>
                <w:sz w:val="20"/>
                <w:lang w:val="es-ES"/>
              </w:rPr>
              <w:t>pnodoCola primero, ultimo;</w:t>
            </w:r>
          </w:p>
          <w:p w14:paraId="3EEE9DC9" w14:textId="77777777" w:rsidR="00F35C16" w:rsidRPr="00E21BD3" w:rsidRDefault="00F35C16" w:rsidP="00F35C16">
            <w:pPr>
              <w:rPr>
                <w:sz w:val="20"/>
                <w:lang w:val="es-ES"/>
              </w:rPr>
            </w:pPr>
            <w:r w:rsidRPr="00E21BD3">
              <w:rPr>
                <w:sz w:val="20"/>
                <w:lang w:val="es-ES"/>
              </w:rPr>
              <w:t>int clientes_en_cola;</w:t>
            </w:r>
          </w:p>
        </w:tc>
      </w:tr>
    </w:tbl>
    <w:bookmarkEnd w:id="47"/>
    <w:p w14:paraId="39205DCF" w14:textId="52914721" w:rsidR="00E11D2F" w:rsidRDefault="00056C00">
      <w:pPr>
        <w:rPr>
          <w:lang w:val="es-ES"/>
        </w:rPr>
      </w:pPr>
      <w:r>
        <w:rPr>
          <w:noProof/>
          <w:sz w:val="20"/>
          <w:lang w:val="en-GB" w:eastAsia="en-GB"/>
        </w:rPr>
        <mc:AlternateContent>
          <mc:Choice Requires="wps">
            <w:drawing>
              <wp:anchor distT="0" distB="0" distL="114300" distR="114300" simplePos="0" relativeHeight="251673600" behindDoc="0" locked="0" layoutInCell="1" allowOverlap="1" wp14:anchorId="2A629F85" wp14:editId="27D3987E">
                <wp:simplePos x="0" y="0"/>
                <wp:positionH relativeFrom="column">
                  <wp:posOffset>29845</wp:posOffset>
                </wp:positionH>
                <wp:positionV relativeFrom="paragraph">
                  <wp:posOffset>4728210</wp:posOffset>
                </wp:positionV>
                <wp:extent cx="908050" cy="1714500"/>
                <wp:effectExtent l="0" t="50800" r="82550" b="38100"/>
                <wp:wrapNone/>
                <wp:docPr id="27" name="Straight Arrow Connector 27"/>
                <wp:cNvGraphicFramePr/>
                <a:graphic xmlns:a="http://schemas.openxmlformats.org/drawingml/2006/main">
                  <a:graphicData uri="http://schemas.microsoft.com/office/word/2010/wordprocessingShape">
                    <wps:wsp>
                      <wps:cNvCnPr/>
                      <wps:spPr>
                        <a:xfrm flipV="1">
                          <a:off x="0" y="0"/>
                          <a:ext cx="908050" cy="1714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EDED50" id="Straight Arrow Connector 27" o:spid="_x0000_s1026" type="#_x0000_t32" style="position:absolute;margin-left:2.35pt;margin-top:372.3pt;width:71.5pt;height:1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" strokecolor="black [3200]" strokeweight="1.5pt">
                <v:stroke endarrow="block" joinstyle="miter"/>
              </v:shape>
            </w:pict>
          </mc:Fallback>
        </mc:AlternateContent>
      </w:r>
      <w:r>
        <w:rPr>
          <w:noProof/>
          <w:sz w:val="20"/>
          <w:lang w:val="en-GB" w:eastAsia="en-GB"/>
        </w:rPr>
        <mc:AlternateContent>
          <mc:Choice Requires="wps">
            <w:drawing>
              <wp:anchor distT="0" distB="0" distL="114300" distR="114300" simplePos="0" relativeHeight="251671552" behindDoc="0" locked="0" layoutInCell="1" allowOverlap="1" wp14:anchorId="4301406A" wp14:editId="66E5DD19">
                <wp:simplePos x="0" y="0"/>
                <wp:positionH relativeFrom="column">
                  <wp:posOffset>4652565</wp:posOffset>
                </wp:positionH>
                <wp:positionV relativeFrom="paragraph">
                  <wp:posOffset>270510</wp:posOffset>
                </wp:positionV>
                <wp:extent cx="578405" cy="800454"/>
                <wp:effectExtent l="0" t="50800" r="82550" b="38100"/>
                <wp:wrapNone/>
                <wp:docPr id="25" name="Straight Arrow Connector 25"/>
                <wp:cNvGraphicFramePr/>
                <a:graphic xmlns:a="http://schemas.openxmlformats.org/drawingml/2006/main">
                  <a:graphicData uri="http://schemas.microsoft.com/office/word/2010/wordprocessingShape">
                    <wps:wsp>
                      <wps:cNvCnPr/>
                      <wps:spPr>
                        <a:xfrm flipV="1">
                          <a:off x="0" y="0"/>
                          <a:ext cx="578405" cy="8004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02D346B" id="Straight Arrow Connector 25" o:spid="_x0000_s1026" type="#_x0000_t32" style="position:absolute;margin-left:366.35pt;margin-top:21.3pt;width:45.55pt;height:63.05pt;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" strokecolor="black [3200]" strokeweight="1.5pt">
                <v:stroke endarrow="block" joinstyle="miter"/>
              </v:shape>
            </w:pict>
          </mc:Fallback>
        </mc:AlternateContent>
      </w:r>
      <w:r>
        <w:rPr>
          <w:noProof/>
          <w:sz w:val="20"/>
          <w:lang w:val="en-GB" w:eastAsia="en-GB"/>
        </w:rPr>
        <mc:AlternateContent>
          <mc:Choice Requires="wps">
            <w:drawing>
              <wp:anchor distT="0" distB="0" distL="114300" distR="114300" simplePos="0" relativeHeight="251669504" behindDoc="0" locked="0" layoutInCell="1" allowOverlap="1" wp14:anchorId="45A6C0AC" wp14:editId="205C03D2">
                <wp:simplePos x="0" y="0"/>
                <wp:positionH relativeFrom="column">
                  <wp:posOffset>-135890</wp:posOffset>
                </wp:positionH>
                <wp:positionV relativeFrom="paragraph">
                  <wp:posOffset>3014345</wp:posOffset>
                </wp:positionV>
                <wp:extent cx="1066800" cy="1256030"/>
                <wp:effectExtent l="50800" t="50800" r="25400" b="39370"/>
                <wp:wrapNone/>
                <wp:docPr id="23" name="Straight Arrow Connector 23"/>
                <wp:cNvGraphicFramePr/>
                <a:graphic xmlns:a="http://schemas.openxmlformats.org/drawingml/2006/main">
                  <a:graphicData uri="http://schemas.microsoft.com/office/word/2010/wordprocessingShape">
                    <wps:wsp>
                      <wps:cNvCnPr/>
                      <wps:spPr>
                        <a:xfrm flipH="1" flipV="1">
                          <a:off x="0" y="0"/>
                          <a:ext cx="1066800" cy="12560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CE681" id="Straight Arrow Connector 23" o:spid="_x0000_s1026" type="#_x0000_t32" style="position:absolute;margin-left:-10.7pt;margin-top:237.35pt;width:84pt;height:98.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50EB102E" wp14:editId="1023A4A3">
                <wp:simplePos x="0" y="0"/>
                <wp:positionH relativeFrom="column">
                  <wp:posOffset>277495</wp:posOffset>
                </wp:positionH>
                <wp:positionV relativeFrom="paragraph">
                  <wp:posOffset>727710</wp:posOffset>
                </wp:positionV>
                <wp:extent cx="0" cy="457200"/>
                <wp:effectExtent l="50800" t="50800" r="76200" b="25400"/>
                <wp:wrapNone/>
                <wp:docPr id="22" name="Straight Arrow Connector 22"/>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48F780" id="Straight Arrow Connector 22" o:spid="_x0000_s1026" type="#_x0000_t32" style="position:absolute;margin-left:21.85pt;margin-top:57.3pt;width:0;height:3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" strokecolor="black [3200]" strokeweight="1.5pt">
                <v:stroke endarrow="block" joinstyle="miter"/>
              </v:shape>
            </w:pict>
          </mc:Fallback>
        </mc:AlternateContent>
      </w:r>
      <w:r w:rsidR="00E11D2F">
        <w:rPr>
          <w:lang w:val="es-ES"/>
        </w:rPr>
        <w:br w:type="page"/>
      </w:r>
    </w:p>
    <w:p w14:paraId="3F738A0B" w14:textId="34F1BE5A" w:rsidR="00AB2BD7" w:rsidRDefault="00AB2BD7">
      <w:pPr>
        <w:rPr>
          <w:lang w:val="es-ES"/>
        </w:rPr>
      </w:pPr>
      <w:r>
        <w:rPr>
          <w:lang w:val="es-ES"/>
        </w:rPr>
        <w:lastRenderedPageBreak/>
        <w:br w:type="page"/>
      </w:r>
    </w:p>
    <w:p w14:paraId="2926D476" w14:textId="62462236" w:rsidR="00AB2BD7" w:rsidRDefault="00AB2BD7" w:rsidP="00AB2BD7">
      <w:pPr>
        <w:pStyle w:val="Heading1"/>
        <w:rPr>
          <w:lang w:val="es-ES"/>
        </w:rPr>
      </w:pPr>
      <w:bookmarkStart w:id="48" w:name="_CóDIGO_FUENTE"/>
      <w:bookmarkStart w:id="49" w:name="_CóDIGO_FUENTE_1"/>
      <w:bookmarkEnd w:id="48"/>
      <w:bookmarkEnd w:id="49"/>
      <w:r>
        <w:rPr>
          <w:lang w:val="es-ES"/>
        </w:rPr>
        <w:lastRenderedPageBreak/>
        <w:t>CóDIGO FUENTE</w:t>
      </w:r>
    </w:p>
    <w:p w14:paraId="1884A8E1" w14:textId="58A92489" w:rsidR="00D95333" w:rsidRDefault="00D95333" w:rsidP="00D95333">
      <w:pPr>
        <w:pStyle w:val="Heading2"/>
        <w:rPr>
          <w:sz w:val="32"/>
          <w:lang w:val="es-ES"/>
        </w:rPr>
      </w:pPr>
      <w:bookmarkStart w:id="50" w:name="_NodoLista.hpp"/>
      <w:bookmarkEnd w:id="50"/>
      <w:r w:rsidRPr="00D95333">
        <w:rPr>
          <w:sz w:val="32"/>
          <w:lang w:val="es-ES"/>
        </w:rPr>
        <w:t>NodoLista.hpp</w:t>
      </w:r>
    </w:p>
    <w:p w14:paraId="2B15C829" w14:textId="77777777" w:rsidR="00D95333" w:rsidRPr="00D95333" w:rsidRDefault="00D95333" w:rsidP="00D95333">
      <w:pPr>
        <w:spacing w:after="0" w:line="240" w:lineRule="auto"/>
        <w:rPr>
          <w:sz w:val="24"/>
          <w:lang w:val="es-ES"/>
        </w:rPr>
      </w:pPr>
      <w:r w:rsidRPr="00D95333">
        <w:rPr>
          <w:sz w:val="21"/>
          <w:lang w:val="es-ES"/>
        </w:rPr>
        <w:t>#</w:t>
      </w:r>
      <w:r w:rsidRPr="00D95333">
        <w:rPr>
          <w:sz w:val="24"/>
          <w:lang w:val="es-ES"/>
        </w:rPr>
        <w:t>ifndef NODOLISTA_HPP</w:t>
      </w:r>
    </w:p>
    <w:p w14:paraId="7DAC98A5" w14:textId="77777777" w:rsidR="00D95333" w:rsidRPr="00D95333" w:rsidRDefault="00D95333" w:rsidP="00D95333">
      <w:pPr>
        <w:spacing w:after="0" w:line="240" w:lineRule="auto"/>
        <w:rPr>
          <w:sz w:val="24"/>
          <w:lang w:val="en-GB"/>
        </w:rPr>
      </w:pPr>
      <w:r w:rsidRPr="00D95333">
        <w:rPr>
          <w:sz w:val="24"/>
          <w:lang w:val="en-GB"/>
        </w:rPr>
        <w:t>#define NODOLISTA_HPP</w:t>
      </w:r>
    </w:p>
    <w:p w14:paraId="6168E448" w14:textId="77777777" w:rsidR="00D95333" w:rsidRPr="00D95333" w:rsidRDefault="00D95333" w:rsidP="00D95333">
      <w:pPr>
        <w:spacing w:after="0" w:line="240" w:lineRule="auto"/>
        <w:rPr>
          <w:sz w:val="24"/>
          <w:lang w:val="en-GB"/>
        </w:rPr>
      </w:pPr>
    </w:p>
    <w:p w14:paraId="100A7F31" w14:textId="77777777" w:rsidR="00D95333" w:rsidRPr="00D95333" w:rsidRDefault="00D95333" w:rsidP="00D95333">
      <w:pPr>
        <w:spacing w:after="0" w:line="240" w:lineRule="auto"/>
        <w:rPr>
          <w:sz w:val="24"/>
          <w:lang w:val="en-GB"/>
        </w:rPr>
      </w:pPr>
      <w:r w:rsidRPr="00D95333">
        <w:rPr>
          <w:sz w:val="24"/>
          <w:lang w:val="en-GB"/>
        </w:rPr>
        <w:t>#include &lt;iostream&gt;</w:t>
      </w:r>
    </w:p>
    <w:p w14:paraId="7DBE36E4" w14:textId="77777777" w:rsidR="00D95333" w:rsidRPr="00D95333" w:rsidRDefault="00D95333" w:rsidP="00D95333">
      <w:pPr>
        <w:spacing w:after="0" w:line="240" w:lineRule="auto"/>
        <w:rPr>
          <w:sz w:val="24"/>
          <w:lang w:val="en-GB"/>
        </w:rPr>
      </w:pPr>
      <w:r w:rsidRPr="00D95333">
        <w:rPr>
          <w:sz w:val="24"/>
          <w:lang w:val="en-GB"/>
        </w:rPr>
        <w:t>#include "Cliente.hpp"</w:t>
      </w:r>
    </w:p>
    <w:p w14:paraId="054CBC99" w14:textId="77777777" w:rsidR="00D95333" w:rsidRPr="00D95333" w:rsidRDefault="00D95333" w:rsidP="00D95333">
      <w:pPr>
        <w:spacing w:after="0" w:line="240" w:lineRule="auto"/>
        <w:rPr>
          <w:sz w:val="24"/>
          <w:lang w:val="en-GB"/>
        </w:rPr>
      </w:pPr>
      <w:r w:rsidRPr="00D95333">
        <w:rPr>
          <w:sz w:val="24"/>
          <w:lang w:val="en-GB"/>
        </w:rPr>
        <w:t>using namespace std;</w:t>
      </w:r>
    </w:p>
    <w:p w14:paraId="6BEBDF1E" w14:textId="77777777" w:rsidR="00D95333" w:rsidRPr="00D95333" w:rsidRDefault="00D95333" w:rsidP="00D95333">
      <w:pPr>
        <w:spacing w:after="0" w:line="240" w:lineRule="auto"/>
        <w:rPr>
          <w:sz w:val="24"/>
          <w:lang w:val="en-GB"/>
        </w:rPr>
      </w:pPr>
    </w:p>
    <w:p w14:paraId="52DB822D" w14:textId="77777777" w:rsidR="00D95333" w:rsidRPr="00D95333" w:rsidRDefault="00D95333" w:rsidP="00D95333">
      <w:pPr>
        <w:spacing w:after="0" w:line="240" w:lineRule="auto"/>
        <w:rPr>
          <w:sz w:val="24"/>
          <w:lang w:val="en-GB"/>
        </w:rPr>
      </w:pPr>
      <w:r w:rsidRPr="00D95333">
        <w:rPr>
          <w:sz w:val="24"/>
          <w:lang w:val="en-GB"/>
        </w:rPr>
        <w:t>class NodoLista</w:t>
      </w:r>
    </w:p>
    <w:p w14:paraId="4A1DD0FD" w14:textId="77777777" w:rsidR="00D95333" w:rsidRPr="00D95333" w:rsidRDefault="00D95333" w:rsidP="00D95333">
      <w:pPr>
        <w:spacing w:after="0" w:line="240" w:lineRule="auto"/>
        <w:rPr>
          <w:sz w:val="24"/>
          <w:lang w:val="en-GB"/>
        </w:rPr>
      </w:pPr>
      <w:r w:rsidRPr="00D95333">
        <w:rPr>
          <w:sz w:val="24"/>
          <w:lang w:val="en-GB"/>
        </w:rPr>
        <w:t>{</w:t>
      </w:r>
    </w:p>
    <w:p w14:paraId="74E74F2D" w14:textId="77777777" w:rsidR="00D95333" w:rsidRPr="00D95333" w:rsidRDefault="00D95333" w:rsidP="00D95333">
      <w:pPr>
        <w:spacing w:after="0" w:line="240" w:lineRule="auto"/>
        <w:rPr>
          <w:sz w:val="24"/>
          <w:lang w:val="es-ES"/>
        </w:rPr>
      </w:pPr>
      <w:r w:rsidRPr="00D95333">
        <w:rPr>
          <w:sz w:val="24"/>
          <w:lang w:val="en-GB"/>
        </w:rPr>
        <w:tab/>
      </w:r>
      <w:r w:rsidRPr="00D95333">
        <w:rPr>
          <w:sz w:val="24"/>
          <w:lang w:val="es-ES"/>
        </w:rPr>
        <w:t>public:</w:t>
      </w:r>
    </w:p>
    <w:p w14:paraId="68D5664F"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roofErr w:type="gramStart"/>
      <w:r w:rsidRPr="00D95333">
        <w:rPr>
          <w:sz w:val="24"/>
          <w:lang w:val="es-ES"/>
        </w:rPr>
        <w:t>NodoLista(</w:t>
      </w:r>
      <w:proofErr w:type="gramEnd"/>
      <w:r w:rsidRPr="00D95333">
        <w:rPr>
          <w:sz w:val="24"/>
          <w:lang w:val="es-ES"/>
        </w:rPr>
        <w:t>Cliente c, NodoLista *sig = NULL, NodoLista *ant = NULL);</w:t>
      </w:r>
    </w:p>
    <w:p w14:paraId="5DC2D35E"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w:t>
      </w:r>
      <w:proofErr w:type="gramStart"/>
      <w:r w:rsidRPr="00D95333">
        <w:rPr>
          <w:sz w:val="24"/>
          <w:lang w:val="es-ES"/>
        </w:rPr>
        <w:t>NodoLista(</w:t>
      </w:r>
      <w:proofErr w:type="gramEnd"/>
      <w:r w:rsidRPr="00D95333">
        <w:rPr>
          <w:sz w:val="24"/>
          <w:lang w:val="es-ES"/>
        </w:rPr>
        <w:t>);</w:t>
      </w:r>
    </w:p>
    <w:p w14:paraId="1633A1DB" w14:textId="77777777" w:rsidR="00D95333" w:rsidRPr="00D95333" w:rsidRDefault="00D95333" w:rsidP="00D95333">
      <w:pPr>
        <w:spacing w:after="0" w:line="240" w:lineRule="auto"/>
        <w:rPr>
          <w:sz w:val="24"/>
          <w:lang w:val="es-ES"/>
        </w:rPr>
      </w:pPr>
      <w:r w:rsidRPr="00D95333">
        <w:rPr>
          <w:sz w:val="24"/>
          <w:lang w:val="es-ES"/>
        </w:rPr>
        <w:tab/>
        <w:t>private:</w:t>
      </w:r>
    </w:p>
    <w:p w14:paraId="55D506D4"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Cliente cliente;</w:t>
      </w:r>
    </w:p>
    <w:p w14:paraId="6873DCAA"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NodoLista *siguiente;</w:t>
      </w:r>
    </w:p>
    <w:p w14:paraId="3FE543F1"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NodoLista *anterior;</w:t>
      </w:r>
    </w:p>
    <w:p w14:paraId="596C5AC0"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2CE26EAA"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friend class Lista;</w:t>
      </w:r>
    </w:p>
    <w:p w14:paraId="05BC2D5A" w14:textId="77777777" w:rsidR="00D95333" w:rsidRPr="00D95333" w:rsidRDefault="00D95333" w:rsidP="00D95333">
      <w:pPr>
        <w:spacing w:after="0" w:line="240" w:lineRule="auto"/>
        <w:rPr>
          <w:sz w:val="24"/>
          <w:lang w:val="es-ES"/>
        </w:rPr>
      </w:pPr>
      <w:r w:rsidRPr="00D95333">
        <w:rPr>
          <w:sz w:val="24"/>
          <w:lang w:val="es-ES"/>
        </w:rPr>
        <w:t>};</w:t>
      </w:r>
    </w:p>
    <w:p w14:paraId="1F249503" w14:textId="77777777" w:rsidR="00D95333" w:rsidRPr="00D95333" w:rsidRDefault="00D95333" w:rsidP="00D95333">
      <w:pPr>
        <w:spacing w:after="0" w:line="240" w:lineRule="auto"/>
        <w:rPr>
          <w:sz w:val="24"/>
          <w:lang w:val="es-ES"/>
        </w:rPr>
      </w:pPr>
    </w:p>
    <w:p w14:paraId="59755A39" w14:textId="77777777" w:rsidR="00D95333" w:rsidRPr="00D95333" w:rsidRDefault="00D95333" w:rsidP="00D95333">
      <w:pPr>
        <w:spacing w:after="0" w:line="240" w:lineRule="auto"/>
        <w:rPr>
          <w:sz w:val="24"/>
          <w:lang w:val="es-ES"/>
        </w:rPr>
      </w:pPr>
      <w:r w:rsidRPr="00D95333">
        <w:rPr>
          <w:sz w:val="24"/>
          <w:lang w:val="es-ES"/>
        </w:rPr>
        <w:t>typedef NodoLista* pnodoLista;</w:t>
      </w:r>
    </w:p>
    <w:p w14:paraId="06131726" w14:textId="77777777" w:rsidR="00D95333" w:rsidRPr="00D95333" w:rsidRDefault="00D95333" w:rsidP="00D95333">
      <w:pPr>
        <w:spacing w:after="0" w:line="240" w:lineRule="auto"/>
        <w:rPr>
          <w:sz w:val="24"/>
          <w:lang w:val="es-ES"/>
        </w:rPr>
      </w:pPr>
    </w:p>
    <w:p w14:paraId="6BEB84D1" w14:textId="256BC980" w:rsidR="00D95333" w:rsidRDefault="00D95333" w:rsidP="00D95333">
      <w:pPr>
        <w:spacing w:after="0" w:line="240" w:lineRule="auto"/>
        <w:rPr>
          <w:sz w:val="24"/>
          <w:lang w:val="es-ES"/>
        </w:rPr>
      </w:pPr>
      <w:r w:rsidRPr="00D95333">
        <w:rPr>
          <w:sz w:val="24"/>
          <w:lang w:val="es-ES"/>
        </w:rPr>
        <w:t>#endif // NODOLISTA_HPP</w:t>
      </w:r>
    </w:p>
    <w:p w14:paraId="30753CF4" w14:textId="505C477D" w:rsidR="00D95333" w:rsidRPr="00D95333" w:rsidRDefault="00D95333" w:rsidP="00D95333">
      <w:pPr>
        <w:rPr>
          <w:sz w:val="24"/>
          <w:lang w:val="es-ES"/>
        </w:rPr>
      </w:pPr>
      <w:r>
        <w:rPr>
          <w:sz w:val="24"/>
          <w:lang w:val="es-ES"/>
        </w:rPr>
        <w:br w:type="page"/>
      </w:r>
      <w:r w:rsidR="00D13473">
        <w:rPr>
          <w:sz w:val="24"/>
          <w:lang w:val="es-ES"/>
        </w:rPr>
        <w:lastRenderedPageBreak/>
        <w:br w:type="page"/>
      </w:r>
    </w:p>
    <w:p w14:paraId="344F905D" w14:textId="1A9EC99C" w:rsidR="00D95333" w:rsidRDefault="00D95333" w:rsidP="00D95333">
      <w:pPr>
        <w:pStyle w:val="Heading2"/>
        <w:rPr>
          <w:sz w:val="32"/>
          <w:lang w:val="es-ES"/>
        </w:rPr>
      </w:pPr>
      <w:bookmarkStart w:id="51" w:name="_NodoLista.cpp"/>
      <w:bookmarkEnd w:id="51"/>
      <w:r w:rsidRPr="00D95333">
        <w:rPr>
          <w:sz w:val="32"/>
          <w:lang w:val="es-ES"/>
        </w:rPr>
        <w:lastRenderedPageBreak/>
        <w:t>NodoLista.cpp</w:t>
      </w:r>
    </w:p>
    <w:p w14:paraId="6ACEE4D3" w14:textId="77777777" w:rsidR="00D95333" w:rsidRPr="00D95333" w:rsidRDefault="00D95333" w:rsidP="00D95333">
      <w:pPr>
        <w:spacing w:after="0" w:line="240" w:lineRule="auto"/>
        <w:rPr>
          <w:sz w:val="24"/>
          <w:lang w:val="es-ES"/>
        </w:rPr>
      </w:pPr>
      <w:r w:rsidRPr="00D95333">
        <w:rPr>
          <w:sz w:val="24"/>
          <w:lang w:val="es-ES"/>
        </w:rPr>
        <w:t>#include "NodoLista.hpp"</w:t>
      </w:r>
    </w:p>
    <w:p w14:paraId="1E2D7481" w14:textId="77777777" w:rsidR="00D95333" w:rsidRPr="00D95333" w:rsidRDefault="00D95333" w:rsidP="00D95333">
      <w:pPr>
        <w:spacing w:after="0" w:line="240" w:lineRule="auto"/>
        <w:rPr>
          <w:sz w:val="24"/>
          <w:lang w:val="es-ES"/>
        </w:rPr>
      </w:pPr>
    </w:p>
    <w:p w14:paraId="50DB4A76" w14:textId="77777777" w:rsidR="00D95333" w:rsidRPr="00D95333" w:rsidRDefault="00D95333" w:rsidP="00D95333">
      <w:pPr>
        <w:spacing w:after="0" w:line="240" w:lineRule="auto"/>
        <w:rPr>
          <w:sz w:val="24"/>
          <w:lang w:val="es-ES"/>
        </w:rPr>
      </w:pPr>
      <w:proofErr w:type="gramStart"/>
      <w:r w:rsidRPr="00D95333">
        <w:rPr>
          <w:sz w:val="24"/>
          <w:lang w:val="es-ES"/>
        </w:rPr>
        <w:t>NodoLista::</w:t>
      </w:r>
      <w:proofErr w:type="gramEnd"/>
      <w:r w:rsidRPr="00D95333">
        <w:rPr>
          <w:sz w:val="24"/>
          <w:lang w:val="es-ES"/>
        </w:rPr>
        <w:t>NodoLista(Cliente c, NodoLista* sig, NodoLista* ant)</w:t>
      </w:r>
    </w:p>
    <w:p w14:paraId="07C4634B" w14:textId="77777777" w:rsidR="00D95333" w:rsidRPr="00D95333" w:rsidRDefault="00D95333" w:rsidP="00D95333">
      <w:pPr>
        <w:spacing w:after="0" w:line="240" w:lineRule="auto"/>
        <w:rPr>
          <w:sz w:val="24"/>
          <w:lang w:val="es-ES"/>
        </w:rPr>
      </w:pPr>
      <w:r w:rsidRPr="00D95333">
        <w:rPr>
          <w:sz w:val="24"/>
          <w:lang w:val="es-ES"/>
        </w:rPr>
        <w:t>{</w:t>
      </w:r>
    </w:p>
    <w:p w14:paraId="1421E03B" w14:textId="77777777" w:rsidR="00D95333" w:rsidRPr="00D95333" w:rsidRDefault="00D95333" w:rsidP="00D95333">
      <w:pPr>
        <w:spacing w:after="0" w:line="240" w:lineRule="auto"/>
        <w:rPr>
          <w:sz w:val="24"/>
          <w:lang w:val="es-ES"/>
        </w:rPr>
      </w:pPr>
      <w:r w:rsidRPr="00D95333">
        <w:rPr>
          <w:sz w:val="24"/>
          <w:lang w:val="es-ES"/>
        </w:rPr>
        <w:tab/>
        <w:t>cliente = c;</w:t>
      </w:r>
    </w:p>
    <w:p w14:paraId="72A402CF" w14:textId="77777777" w:rsidR="00D95333" w:rsidRPr="00D95333" w:rsidRDefault="00D95333" w:rsidP="00D95333">
      <w:pPr>
        <w:spacing w:after="0" w:line="240" w:lineRule="auto"/>
        <w:rPr>
          <w:sz w:val="24"/>
          <w:lang w:val="es-ES"/>
        </w:rPr>
      </w:pPr>
      <w:r w:rsidRPr="00D95333">
        <w:rPr>
          <w:sz w:val="24"/>
          <w:lang w:val="es-ES"/>
        </w:rPr>
        <w:tab/>
        <w:t>siguiente = sig;</w:t>
      </w:r>
    </w:p>
    <w:p w14:paraId="190CB510" w14:textId="77777777" w:rsidR="00D95333" w:rsidRPr="00D95333" w:rsidRDefault="00D95333" w:rsidP="00D95333">
      <w:pPr>
        <w:spacing w:after="0" w:line="240" w:lineRule="auto"/>
        <w:rPr>
          <w:sz w:val="24"/>
          <w:lang w:val="es-ES"/>
        </w:rPr>
      </w:pPr>
      <w:r w:rsidRPr="00D95333">
        <w:rPr>
          <w:sz w:val="24"/>
          <w:lang w:val="es-ES"/>
        </w:rPr>
        <w:tab/>
        <w:t>anterior = ant;</w:t>
      </w:r>
    </w:p>
    <w:p w14:paraId="178AF604" w14:textId="77777777" w:rsidR="00D95333" w:rsidRPr="00D95333" w:rsidRDefault="00D95333" w:rsidP="00D95333">
      <w:pPr>
        <w:spacing w:after="0" w:line="240" w:lineRule="auto"/>
        <w:rPr>
          <w:sz w:val="24"/>
          <w:lang w:val="es-ES"/>
        </w:rPr>
      </w:pPr>
      <w:r w:rsidRPr="00D95333">
        <w:rPr>
          <w:sz w:val="24"/>
          <w:lang w:val="es-ES"/>
        </w:rPr>
        <w:t>}</w:t>
      </w:r>
    </w:p>
    <w:p w14:paraId="490CAAB4" w14:textId="77777777" w:rsidR="00D95333" w:rsidRPr="00D95333" w:rsidRDefault="00D95333" w:rsidP="00D95333">
      <w:pPr>
        <w:spacing w:after="0" w:line="240" w:lineRule="auto"/>
        <w:rPr>
          <w:sz w:val="24"/>
          <w:lang w:val="es-ES"/>
        </w:rPr>
      </w:pPr>
    </w:p>
    <w:p w14:paraId="05FD9E86" w14:textId="77777777" w:rsidR="00D95333" w:rsidRPr="00D95333" w:rsidRDefault="00D95333" w:rsidP="00D95333">
      <w:pPr>
        <w:spacing w:after="0" w:line="240" w:lineRule="auto"/>
        <w:rPr>
          <w:sz w:val="24"/>
          <w:lang w:val="es-ES"/>
        </w:rPr>
      </w:pPr>
      <w:proofErr w:type="gramStart"/>
      <w:r w:rsidRPr="00D95333">
        <w:rPr>
          <w:sz w:val="24"/>
          <w:lang w:val="es-ES"/>
        </w:rPr>
        <w:t>NodoLista::</w:t>
      </w:r>
      <w:proofErr w:type="gramEnd"/>
      <w:r w:rsidRPr="00D95333">
        <w:rPr>
          <w:sz w:val="24"/>
          <w:lang w:val="es-ES"/>
        </w:rPr>
        <w:t>~NodoLista()</w:t>
      </w:r>
    </w:p>
    <w:p w14:paraId="6DB73A11" w14:textId="77777777" w:rsidR="00D95333" w:rsidRPr="00D95333" w:rsidRDefault="00D95333" w:rsidP="00D95333">
      <w:pPr>
        <w:spacing w:after="0" w:line="240" w:lineRule="auto"/>
        <w:rPr>
          <w:sz w:val="24"/>
          <w:lang w:val="es-ES"/>
        </w:rPr>
      </w:pPr>
      <w:r w:rsidRPr="00D95333">
        <w:rPr>
          <w:sz w:val="24"/>
          <w:lang w:val="es-ES"/>
        </w:rPr>
        <w:t>{</w:t>
      </w:r>
    </w:p>
    <w:p w14:paraId="2999364F" w14:textId="7EC288F0" w:rsidR="00D95333" w:rsidRDefault="00D95333" w:rsidP="00D95333">
      <w:pPr>
        <w:spacing w:after="0" w:line="240" w:lineRule="auto"/>
        <w:rPr>
          <w:sz w:val="24"/>
          <w:lang w:val="es-ES"/>
        </w:rPr>
      </w:pPr>
      <w:r w:rsidRPr="00D95333">
        <w:rPr>
          <w:sz w:val="24"/>
          <w:lang w:val="es-ES"/>
        </w:rPr>
        <w:t>}</w:t>
      </w:r>
    </w:p>
    <w:p w14:paraId="2AEE0EFC" w14:textId="7F2F66C4" w:rsidR="00D95333" w:rsidRPr="00D95333" w:rsidRDefault="00D95333" w:rsidP="00D95333">
      <w:pPr>
        <w:rPr>
          <w:sz w:val="24"/>
          <w:lang w:val="es-ES"/>
        </w:rPr>
      </w:pPr>
      <w:r>
        <w:rPr>
          <w:sz w:val="24"/>
          <w:lang w:val="es-ES"/>
        </w:rPr>
        <w:br w:type="page"/>
      </w:r>
      <w:r w:rsidR="00D13473">
        <w:rPr>
          <w:sz w:val="24"/>
          <w:lang w:val="es-ES"/>
        </w:rPr>
        <w:lastRenderedPageBreak/>
        <w:br w:type="page"/>
      </w:r>
    </w:p>
    <w:p w14:paraId="6B620458" w14:textId="6D596C5B" w:rsidR="00D95333" w:rsidRDefault="00D95333" w:rsidP="00D95333">
      <w:pPr>
        <w:pStyle w:val="Heading2"/>
        <w:rPr>
          <w:sz w:val="32"/>
          <w:lang w:val="es-ES"/>
        </w:rPr>
      </w:pPr>
      <w:bookmarkStart w:id="52" w:name="_Lista.hpp"/>
      <w:bookmarkEnd w:id="52"/>
      <w:r w:rsidRPr="00D95333">
        <w:rPr>
          <w:sz w:val="32"/>
          <w:lang w:val="es-ES"/>
        </w:rPr>
        <w:lastRenderedPageBreak/>
        <w:t>Lista.hpp</w:t>
      </w:r>
    </w:p>
    <w:p w14:paraId="5B6423C5" w14:textId="77777777" w:rsidR="00D95333" w:rsidRPr="00D95333" w:rsidRDefault="00D95333" w:rsidP="00D95333">
      <w:pPr>
        <w:spacing w:after="0" w:line="240" w:lineRule="auto"/>
        <w:rPr>
          <w:sz w:val="24"/>
          <w:lang w:val="es-ES"/>
        </w:rPr>
      </w:pPr>
      <w:r w:rsidRPr="00D95333">
        <w:rPr>
          <w:sz w:val="24"/>
          <w:lang w:val="es-ES"/>
        </w:rPr>
        <w:t>#ifndef LISTA_HPP</w:t>
      </w:r>
    </w:p>
    <w:p w14:paraId="2BBD30B5" w14:textId="77777777" w:rsidR="00D95333" w:rsidRPr="00D95333" w:rsidRDefault="00D95333" w:rsidP="00D95333">
      <w:pPr>
        <w:spacing w:after="0" w:line="240" w:lineRule="auto"/>
        <w:rPr>
          <w:sz w:val="24"/>
          <w:lang w:val="es-ES"/>
        </w:rPr>
      </w:pPr>
      <w:r w:rsidRPr="00D95333">
        <w:rPr>
          <w:sz w:val="24"/>
          <w:lang w:val="es-ES"/>
        </w:rPr>
        <w:t>#define LISTA_HPP</w:t>
      </w:r>
    </w:p>
    <w:p w14:paraId="14025810" w14:textId="77777777" w:rsidR="00D95333" w:rsidRPr="00D95333" w:rsidRDefault="00D95333" w:rsidP="00D95333">
      <w:pPr>
        <w:spacing w:after="0" w:line="240" w:lineRule="auto"/>
        <w:rPr>
          <w:sz w:val="24"/>
          <w:lang w:val="es-ES"/>
        </w:rPr>
      </w:pPr>
    </w:p>
    <w:p w14:paraId="38F91C27" w14:textId="77777777" w:rsidR="00D95333" w:rsidRPr="001F77A4" w:rsidRDefault="00D95333" w:rsidP="00D95333">
      <w:pPr>
        <w:spacing w:after="0" w:line="240" w:lineRule="auto"/>
        <w:rPr>
          <w:sz w:val="24"/>
          <w:lang w:val="es-ES"/>
        </w:rPr>
      </w:pPr>
      <w:r w:rsidRPr="001F77A4">
        <w:rPr>
          <w:sz w:val="24"/>
          <w:lang w:val="es-ES"/>
        </w:rPr>
        <w:t>#include "NodoLista.hpp"</w:t>
      </w:r>
    </w:p>
    <w:p w14:paraId="47B9E2CD" w14:textId="77777777" w:rsidR="00D95333" w:rsidRPr="001F77A4" w:rsidRDefault="00D95333" w:rsidP="00D95333">
      <w:pPr>
        <w:spacing w:after="0" w:line="240" w:lineRule="auto"/>
        <w:rPr>
          <w:sz w:val="24"/>
          <w:lang w:val="es-ES"/>
        </w:rPr>
      </w:pPr>
    </w:p>
    <w:p w14:paraId="413EBC1F" w14:textId="77777777" w:rsidR="00D95333" w:rsidRPr="001F77A4" w:rsidRDefault="00D95333" w:rsidP="00D95333">
      <w:pPr>
        <w:spacing w:after="0" w:line="240" w:lineRule="auto"/>
        <w:rPr>
          <w:sz w:val="24"/>
          <w:lang w:val="es-ES"/>
        </w:rPr>
      </w:pPr>
      <w:r w:rsidRPr="001F77A4">
        <w:rPr>
          <w:sz w:val="24"/>
          <w:lang w:val="es-ES"/>
        </w:rPr>
        <w:t>class Lista</w:t>
      </w:r>
    </w:p>
    <w:p w14:paraId="1EC3CF73" w14:textId="77777777" w:rsidR="00D95333" w:rsidRPr="001F77A4" w:rsidRDefault="00D95333" w:rsidP="00D95333">
      <w:pPr>
        <w:spacing w:after="0" w:line="240" w:lineRule="auto"/>
        <w:rPr>
          <w:sz w:val="24"/>
          <w:lang w:val="es-ES"/>
        </w:rPr>
      </w:pPr>
      <w:r w:rsidRPr="001F77A4">
        <w:rPr>
          <w:sz w:val="24"/>
          <w:lang w:val="es-ES"/>
        </w:rPr>
        <w:t>{</w:t>
      </w:r>
    </w:p>
    <w:p w14:paraId="58FA2E9D" w14:textId="77777777" w:rsidR="00D95333" w:rsidRPr="00D95333" w:rsidRDefault="00D95333" w:rsidP="00D95333">
      <w:pPr>
        <w:spacing w:after="0" w:line="240" w:lineRule="auto"/>
        <w:rPr>
          <w:sz w:val="24"/>
          <w:lang w:val="es-ES"/>
        </w:rPr>
      </w:pPr>
      <w:r w:rsidRPr="001F77A4">
        <w:rPr>
          <w:sz w:val="24"/>
          <w:lang w:val="es-ES"/>
        </w:rPr>
        <w:tab/>
      </w:r>
      <w:r w:rsidRPr="00D95333">
        <w:rPr>
          <w:sz w:val="24"/>
          <w:lang w:val="es-ES"/>
        </w:rPr>
        <w:t>public:</w:t>
      </w:r>
    </w:p>
    <w:p w14:paraId="10DB33F3"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roofErr w:type="gramStart"/>
      <w:r w:rsidRPr="00D95333">
        <w:rPr>
          <w:sz w:val="24"/>
          <w:lang w:val="es-ES"/>
        </w:rPr>
        <w:t>Lista(</w:t>
      </w:r>
      <w:proofErr w:type="gramEnd"/>
      <w:r w:rsidRPr="00D95333">
        <w:rPr>
          <w:sz w:val="24"/>
          <w:lang w:val="es-ES"/>
        </w:rPr>
        <w:t>);</w:t>
      </w:r>
    </w:p>
    <w:p w14:paraId="4464AEDE"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w:t>
      </w:r>
      <w:proofErr w:type="gramStart"/>
      <w:r w:rsidRPr="00D95333">
        <w:rPr>
          <w:sz w:val="24"/>
          <w:lang w:val="es-ES"/>
        </w:rPr>
        <w:t>Lista(</w:t>
      </w:r>
      <w:proofErr w:type="gramEnd"/>
      <w:r w:rsidRPr="00D95333">
        <w:rPr>
          <w:sz w:val="24"/>
          <w:lang w:val="es-ES"/>
        </w:rPr>
        <w:t>);</w:t>
      </w:r>
    </w:p>
    <w:p w14:paraId="65956053"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2E9D3CA6"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void insertar (Cliente c);</w:t>
      </w:r>
    </w:p>
    <w:p w14:paraId="612C86BE"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Cliente eliminar ();</w:t>
      </w:r>
    </w:p>
    <w:p w14:paraId="043A0A15"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void mostrar ();</w:t>
      </w:r>
    </w:p>
    <w:p w14:paraId="41A1800D"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bool es_vacia ();</w:t>
      </w:r>
    </w:p>
    <w:p w14:paraId="6BBA43F1"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int cantidad_de_</w:t>
      </w:r>
      <w:proofErr w:type="gramStart"/>
      <w:r w:rsidRPr="00D95333">
        <w:rPr>
          <w:sz w:val="24"/>
          <w:lang w:val="es-ES"/>
        </w:rPr>
        <w:t>clientes(</w:t>
      </w:r>
      <w:proofErr w:type="gramEnd"/>
      <w:r w:rsidRPr="00D95333">
        <w:rPr>
          <w:sz w:val="24"/>
          <w:lang w:val="es-ES"/>
        </w:rPr>
        <w:t>);</w:t>
      </w:r>
    </w:p>
    <w:p w14:paraId="63CD70DB"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5B6F6895" w14:textId="77777777" w:rsidR="00D95333" w:rsidRPr="00D95333" w:rsidRDefault="00D95333" w:rsidP="00D95333">
      <w:pPr>
        <w:spacing w:after="0" w:line="240" w:lineRule="auto"/>
        <w:rPr>
          <w:sz w:val="24"/>
          <w:lang w:val="es-ES"/>
        </w:rPr>
      </w:pPr>
      <w:r w:rsidRPr="00D95333">
        <w:rPr>
          <w:sz w:val="24"/>
          <w:lang w:val="es-ES"/>
        </w:rPr>
        <w:tab/>
        <w:t>private:</w:t>
      </w:r>
    </w:p>
    <w:p w14:paraId="5C0C12F7"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pnodoLista puntero, primero;</w:t>
      </w:r>
    </w:p>
    <w:p w14:paraId="56406AB7"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int clientes_en_lista;</w:t>
      </w:r>
    </w:p>
    <w:p w14:paraId="004AD849"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void insertar_</w:t>
      </w:r>
      <w:proofErr w:type="gramStart"/>
      <w:r w:rsidRPr="00D95333">
        <w:rPr>
          <w:sz w:val="24"/>
          <w:lang w:val="es-ES"/>
        </w:rPr>
        <w:t>delante(</w:t>
      </w:r>
      <w:proofErr w:type="gramEnd"/>
      <w:r w:rsidRPr="00D95333">
        <w:rPr>
          <w:sz w:val="24"/>
          <w:lang w:val="es-ES"/>
        </w:rPr>
        <w:t>pnodoLista n);</w:t>
      </w:r>
    </w:p>
    <w:p w14:paraId="525807EA"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void insertar_</w:t>
      </w:r>
      <w:proofErr w:type="gramStart"/>
      <w:r w:rsidRPr="00D95333">
        <w:rPr>
          <w:sz w:val="24"/>
          <w:lang w:val="es-ES"/>
        </w:rPr>
        <w:t>detras(</w:t>
      </w:r>
      <w:proofErr w:type="gramEnd"/>
      <w:r w:rsidRPr="00D95333">
        <w:rPr>
          <w:sz w:val="24"/>
          <w:lang w:val="es-ES"/>
        </w:rPr>
        <w:t>pnodoLista n);</w:t>
      </w:r>
    </w:p>
    <w:p w14:paraId="163479F9"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void insertar_</w:t>
      </w:r>
      <w:proofErr w:type="gramStart"/>
      <w:r w:rsidRPr="00D95333">
        <w:rPr>
          <w:sz w:val="24"/>
          <w:lang w:val="es-ES"/>
        </w:rPr>
        <w:t>primero(</w:t>
      </w:r>
      <w:proofErr w:type="gramEnd"/>
      <w:r w:rsidRPr="00D95333">
        <w:rPr>
          <w:sz w:val="24"/>
          <w:lang w:val="es-ES"/>
        </w:rPr>
        <w:t>pnodoLista n);</w:t>
      </w:r>
    </w:p>
    <w:p w14:paraId="7637FEC6" w14:textId="77777777" w:rsidR="00D95333" w:rsidRPr="00D95333" w:rsidRDefault="00D95333" w:rsidP="00D95333">
      <w:pPr>
        <w:spacing w:after="0" w:line="240" w:lineRule="auto"/>
        <w:rPr>
          <w:sz w:val="24"/>
          <w:lang w:val="es-ES"/>
        </w:rPr>
      </w:pPr>
    </w:p>
    <w:p w14:paraId="5D35F068" w14:textId="77777777" w:rsidR="00D95333" w:rsidRPr="00D95333" w:rsidRDefault="00D95333" w:rsidP="00D95333">
      <w:pPr>
        <w:spacing w:after="0" w:line="240" w:lineRule="auto"/>
        <w:rPr>
          <w:sz w:val="24"/>
          <w:lang w:val="es-ES"/>
        </w:rPr>
      </w:pPr>
      <w:r w:rsidRPr="00D95333">
        <w:rPr>
          <w:sz w:val="24"/>
          <w:lang w:val="es-ES"/>
        </w:rPr>
        <w:t>};</w:t>
      </w:r>
    </w:p>
    <w:p w14:paraId="7954B6FF" w14:textId="77777777" w:rsidR="00D95333" w:rsidRPr="00D95333" w:rsidRDefault="00D95333" w:rsidP="00D95333">
      <w:pPr>
        <w:spacing w:after="0" w:line="240" w:lineRule="auto"/>
        <w:rPr>
          <w:sz w:val="24"/>
          <w:lang w:val="es-ES"/>
        </w:rPr>
      </w:pPr>
    </w:p>
    <w:p w14:paraId="6F29D579" w14:textId="099CC09A" w:rsidR="00D95333" w:rsidRDefault="00D95333" w:rsidP="00D95333">
      <w:pPr>
        <w:spacing w:after="0" w:line="240" w:lineRule="auto"/>
        <w:rPr>
          <w:sz w:val="24"/>
          <w:lang w:val="es-ES"/>
        </w:rPr>
      </w:pPr>
      <w:r w:rsidRPr="00D95333">
        <w:rPr>
          <w:sz w:val="24"/>
          <w:lang w:val="es-ES"/>
        </w:rPr>
        <w:t>#endif // LISTA_HPP</w:t>
      </w:r>
    </w:p>
    <w:p w14:paraId="637997C3" w14:textId="58865DAB" w:rsidR="00D95333" w:rsidRPr="00D95333" w:rsidRDefault="00D95333" w:rsidP="00D95333">
      <w:pPr>
        <w:rPr>
          <w:sz w:val="24"/>
          <w:lang w:val="es-ES"/>
        </w:rPr>
      </w:pPr>
      <w:r>
        <w:rPr>
          <w:sz w:val="24"/>
          <w:lang w:val="es-ES"/>
        </w:rPr>
        <w:br w:type="page"/>
      </w:r>
      <w:r w:rsidR="00D13473">
        <w:rPr>
          <w:sz w:val="24"/>
          <w:lang w:val="es-ES"/>
        </w:rPr>
        <w:lastRenderedPageBreak/>
        <w:br w:type="page"/>
      </w:r>
    </w:p>
    <w:p w14:paraId="2A4D8587" w14:textId="0A2CA242" w:rsidR="00D95333" w:rsidRDefault="00D95333" w:rsidP="00D95333">
      <w:pPr>
        <w:pStyle w:val="Heading2"/>
        <w:rPr>
          <w:sz w:val="32"/>
          <w:lang w:val="es-ES"/>
        </w:rPr>
      </w:pPr>
      <w:bookmarkStart w:id="53" w:name="_Lista.cpp"/>
      <w:bookmarkEnd w:id="53"/>
      <w:r w:rsidRPr="00D95333">
        <w:rPr>
          <w:sz w:val="32"/>
          <w:lang w:val="es-ES"/>
        </w:rPr>
        <w:lastRenderedPageBreak/>
        <w:t>Lista.cpp</w:t>
      </w:r>
    </w:p>
    <w:p w14:paraId="526CB90C" w14:textId="77777777" w:rsidR="00D95333" w:rsidRPr="00D95333" w:rsidRDefault="00D95333" w:rsidP="00D95333">
      <w:pPr>
        <w:spacing w:after="0" w:line="240" w:lineRule="auto"/>
        <w:rPr>
          <w:sz w:val="24"/>
          <w:lang w:val="es-ES"/>
        </w:rPr>
      </w:pPr>
      <w:r w:rsidRPr="00D95333">
        <w:rPr>
          <w:sz w:val="24"/>
          <w:lang w:val="es-ES"/>
        </w:rPr>
        <w:t>#include "Lista.hpp"</w:t>
      </w:r>
    </w:p>
    <w:p w14:paraId="3003E251" w14:textId="77777777" w:rsidR="00D95333" w:rsidRPr="00D95333" w:rsidRDefault="00D95333" w:rsidP="00D95333">
      <w:pPr>
        <w:spacing w:after="0" w:line="240" w:lineRule="auto"/>
        <w:rPr>
          <w:sz w:val="24"/>
          <w:lang w:val="es-ES"/>
        </w:rPr>
      </w:pPr>
    </w:p>
    <w:p w14:paraId="200E18EA" w14:textId="77777777" w:rsidR="00D95333" w:rsidRPr="00D95333" w:rsidRDefault="00D95333" w:rsidP="00D95333">
      <w:pPr>
        <w:spacing w:after="0" w:line="240" w:lineRule="auto"/>
        <w:rPr>
          <w:sz w:val="24"/>
          <w:lang w:val="es-ES"/>
        </w:rPr>
      </w:pPr>
      <w:proofErr w:type="gramStart"/>
      <w:r w:rsidRPr="00D95333">
        <w:rPr>
          <w:sz w:val="24"/>
          <w:lang w:val="es-ES"/>
        </w:rPr>
        <w:t>Lista::</w:t>
      </w:r>
      <w:proofErr w:type="gramEnd"/>
      <w:r w:rsidRPr="00D95333">
        <w:rPr>
          <w:sz w:val="24"/>
          <w:lang w:val="es-ES"/>
        </w:rPr>
        <w:t>Lista()</w:t>
      </w:r>
    </w:p>
    <w:p w14:paraId="57DE9A87" w14:textId="77777777" w:rsidR="00D95333" w:rsidRPr="00D95333" w:rsidRDefault="00D95333" w:rsidP="00D95333">
      <w:pPr>
        <w:spacing w:after="0" w:line="240" w:lineRule="auto"/>
        <w:rPr>
          <w:sz w:val="24"/>
          <w:lang w:val="es-ES"/>
        </w:rPr>
      </w:pPr>
      <w:r w:rsidRPr="00D95333">
        <w:rPr>
          <w:sz w:val="24"/>
          <w:lang w:val="es-ES"/>
        </w:rPr>
        <w:t>{</w:t>
      </w:r>
    </w:p>
    <w:p w14:paraId="11DB1EDD" w14:textId="77777777" w:rsidR="00D95333" w:rsidRPr="00D95333" w:rsidRDefault="00D95333" w:rsidP="00D95333">
      <w:pPr>
        <w:spacing w:after="0" w:line="240" w:lineRule="auto"/>
        <w:rPr>
          <w:sz w:val="24"/>
          <w:lang w:val="es-ES"/>
        </w:rPr>
      </w:pPr>
      <w:r w:rsidRPr="00D95333">
        <w:rPr>
          <w:sz w:val="24"/>
          <w:lang w:val="es-ES"/>
        </w:rPr>
        <w:tab/>
        <w:t>primero = NULL;</w:t>
      </w:r>
    </w:p>
    <w:p w14:paraId="1E3BB464" w14:textId="77777777" w:rsidR="00D95333" w:rsidRPr="00D95333" w:rsidRDefault="00D95333" w:rsidP="00D95333">
      <w:pPr>
        <w:spacing w:after="0" w:line="240" w:lineRule="auto"/>
        <w:rPr>
          <w:sz w:val="24"/>
          <w:lang w:val="es-ES"/>
        </w:rPr>
      </w:pPr>
      <w:r w:rsidRPr="00D95333">
        <w:rPr>
          <w:sz w:val="24"/>
          <w:lang w:val="es-ES"/>
        </w:rPr>
        <w:tab/>
        <w:t>puntero = NULL;</w:t>
      </w:r>
    </w:p>
    <w:p w14:paraId="73842B54" w14:textId="77777777" w:rsidR="00D95333" w:rsidRPr="00D95333" w:rsidRDefault="00D95333" w:rsidP="00D95333">
      <w:pPr>
        <w:spacing w:after="0" w:line="240" w:lineRule="auto"/>
        <w:rPr>
          <w:sz w:val="24"/>
          <w:lang w:val="es-ES"/>
        </w:rPr>
      </w:pPr>
      <w:r w:rsidRPr="00D95333">
        <w:rPr>
          <w:sz w:val="24"/>
          <w:lang w:val="es-ES"/>
        </w:rPr>
        <w:tab/>
        <w:t>clientes_en_lista = 0;</w:t>
      </w:r>
    </w:p>
    <w:p w14:paraId="307F2EE7" w14:textId="77777777" w:rsidR="00D95333" w:rsidRPr="00D95333" w:rsidRDefault="00D95333" w:rsidP="00D95333">
      <w:pPr>
        <w:spacing w:after="0" w:line="240" w:lineRule="auto"/>
        <w:rPr>
          <w:sz w:val="24"/>
          <w:lang w:val="es-ES"/>
        </w:rPr>
      </w:pPr>
      <w:r w:rsidRPr="00D95333">
        <w:rPr>
          <w:sz w:val="24"/>
          <w:lang w:val="es-ES"/>
        </w:rPr>
        <w:t>}</w:t>
      </w:r>
    </w:p>
    <w:p w14:paraId="1A371149" w14:textId="77777777" w:rsidR="00D95333" w:rsidRPr="00D95333" w:rsidRDefault="00D95333" w:rsidP="00D95333">
      <w:pPr>
        <w:spacing w:after="0" w:line="240" w:lineRule="auto"/>
        <w:rPr>
          <w:sz w:val="24"/>
          <w:lang w:val="es-ES"/>
        </w:rPr>
      </w:pPr>
    </w:p>
    <w:p w14:paraId="4D9EEE4B" w14:textId="77777777" w:rsidR="00D95333" w:rsidRPr="00D95333" w:rsidRDefault="00D95333" w:rsidP="00D95333">
      <w:pPr>
        <w:spacing w:after="0" w:line="240" w:lineRule="auto"/>
        <w:rPr>
          <w:sz w:val="24"/>
          <w:lang w:val="es-ES"/>
        </w:rPr>
      </w:pPr>
      <w:r w:rsidRPr="00D95333">
        <w:rPr>
          <w:sz w:val="24"/>
          <w:lang w:val="es-ES"/>
        </w:rPr>
        <w:t xml:space="preserve">void </w:t>
      </w:r>
      <w:proofErr w:type="gramStart"/>
      <w:r w:rsidRPr="00D95333">
        <w:rPr>
          <w:sz w:val="24"/>
          <w:lang w:val="es-ES"/>
        </w:rPr>
        <w:t>Lista::</w:t>
      </w:r>
      <w:proofErr w:type="gramEnd"/>
      <w:r w:rsidRPr="00D95333">
        <w:rPr>
          <w:sz w:val="24"/>
          <w:lang w:val="es-ES"/>
        </w:rPr>
        <w:t>insertar(Cliente c)</w:t>
      </w:r>
    </w:p>
    <w:p w14:paraId="652885BD" w14:textId="77777777" w:rsidR="00D95333" w:rsidRPr="00D95333" w:rsidRDefault="00D95333" w:rsidP="00D95333">
      <w:pPr>
        <w:spacing w:after="0" w:line="240" w:lineRule="auto"/>
        <w:rPr>
          <w:sz w:val="24"/>
          <w:lang w:val="es-ES"/>
        </w:rPr>
      </w:pPr>
      <w:r w:rsidRPr="00D95333">
        <w:rPr>
          <w:sz w:val="24"/>
          <w:lang w:val="es-ES"/>
        </w:rPr>
        <w:t>{</w:t>
      </w:r>
    </w:p>
    <w:p w14:paraId="5E9FA356" w14:textId="77777777" w:rsidR="00D95333" w:rsidRPr="00D95333" w:rsidRDefault="00D95333" w:rsidP="00D95333">
      <w:pPr>
        <w:spacing w:after="0" w:line="240" w:lineRule="auto"/>
        <w:rPr>
          <w:sz w:val="24"/>
          <w:lang w:val="es-ES"/>
        </w:rPr>
      </w:pPr>
      <w:r w:rsidRPr="00D95333">
        <w:rPr>
          <w:sz w:val="24"/>
          <w:lang w:val="es-ES"/>
        </w:rPr>
        <w:tab/>
        <w:t>pnodoLista nuevo;</w:t>
      </w:r>
    </w:p>
    <w:p w14:paraId="2D4A07DD" w14:textId="77777777" w:rsidR="00D95333" w:rsidRPr="00D95333" w:rsidRDefault="00D95333" w:rsidP="00D95333">
      <w:pPr>
        <w:spacing w:after="0" w:line="240" w:lineRule="auto"/>
        <w:rPr>
          <w:sz w:val="24"/>
          <w:lang w:val="es-ES"/>
        </w:rPr>
      </w:pPr>
      <w:r w:rsidRPr="00D95333">
        <w:rPr>
          <w:sz w:val="24"/>
          <w:lang w:val="es-ES"/>
        </w:rPr>
        <w:tab/>
        <w:t>nuevo = new NodoLista(c);</w:t>
      </w:r>
    </w:p>
    <w:p w14:paraId="0C1C792A" w14:textId="77777777" w:rsidR="00D95333" w:rsidRPr="00D95333" w:rsidRDefault="00D95333" w:rsidP="00D95333">
      <w:pPr>
        <w:spacing w:after="0" w:line="240" w:lineRule="auto"/>
        <w:rPr>
          <w:sz w:val="24"/>
          <w:lang w:val="es-ES"/>
        </w:rPr>
      </w:pPr>
      <w:r w:rsidRPr="00D95333">
        <w:rPr>
          <w:sz w:val="24"/>
          <w:lang w:val="es-ES"/>
        </w:rPr>
        <w:tab/>
        <w:t>long identificador_cliente = c.get_identificador_de_</w:t>
      </w:r>
      <w:proofErr w:type="gramStart"/>
      <w:r w:rsidRPr="00D95333">
        <w:rPr>
          <w:sz w:val="24"/>
          <w:lang w:val="es-ES"/>
        </w:rPr>
        <w:t>entrada(</w:t>
      </w:r>
      <w:proofErr w:type="gramEnd"/>
      <w:r w:rsidRPr="00D95333">
        <w:rPr>
          <w:sz w:val="24"/>
          <w:lang w:val="es-ES"/>
        </w:rPr>
        <w:t>);</w:t>
      </w:r>
    </w:p>
    <w:p w14:paraId="3B60E57F" w14:textId="77777777" w:rsidR="00D95333" w:rsidRPr="00D95333" w:rsidRDefault="00D95333" w:rsidP="00D95333">
      <w:pPr>
        <w:spacing w:after="0" w:line="240" w:lineRule="auto"/>
        <w:rPr>
          <w:sz w:val="24"/>
          <w:lang w:val="es-ES"/>
        </w:rPr>
      </w:pPr>
      <w:r w:rsidRPr="00D95333">
        <w:rPr>
          <w:sz w:val="24"/>
          <w:lang w:val="es-ES"/>
        </w:rPr>
        <w:tab/>
        <w:t>puntero = primero;</w:t>
      </w:r>
    </w:p>
    <w:p w14:paraId="0F511D8B" w14:textId="77777777" w:rsidR="00D95333" w:rsidRPr="00D95333" w:rsidRDefault="00D95333" w:rsidP="00D95333">
      <w:pPr>
        <w:spacing w:after="0" w:line="240" w:lineRule="auto"/>
        <w:rPr>
          <w:sz w:val="24"/>
          <w:lang w:val="es-ES"/>
        </w:rPr>
      </w:pPr>
      <w:r w:rsidRPr="00D95333">
        <w:rPr>
          <w:sz w:val="24"/>
          <w:lang w:val="es-ES"/>
        </w:rPr>
        <w:tab/>
      </w:r>
    </w:p>
    <w:p w14:paraId="35E72042" w14:textId="77777777" w:rsidR="00D95333" w:rsidRPr="00D95333" w:rsidRDefault="00D95333" w:rsidP="00D95333">
      <w:pPr>
        <w:spacing w:after="0" w:line="240" w:lineRule="auto"/>
        <w:rPr>
          <w:sz w:val="24"/>
          <w:lang w:val="es-ES"/>
        </w:rPr>
      </w:pPr>
      <w:r w:rsidRPr="00D95333">
        <w:rPr>
          <w:sz w:val="24"/>
          <w:lang w:val="es-ES"/>
        </w:rPr>
        <w:tab/>
        <w:t xml:space="preserve">if </w:t>
      </w:r>
      <w:proofErr w:type="gramStart"/>
      <w:r w:rsidRPr="00D95333">
        <w:rPr>
          <w:sz w:val="24"/>
          <w:lang w:val="es-ES"/>
        </w:rPr>
        <w:t>(!primero</w:t>
      </w:r>
      <w:proofErr w:type="gramEnd"/>
      <w:r w:rsidRPr="00D95333">
        <w:rPr>
          <w:sz w:val="24"/>
          <w:lang w:val="es-ES"/>
        </w:rPr>
        <w:t>)</w:t>
      </w:r>
    </w:p>
    <w:p w14:paraId="7ECD57BE"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primero = nuevo;</w:t>
      </w:r>
    </w:p>
    <w:p w14:paraId="26AC1713" w14:textId="77777777" w:rsidR="00D95333" w:rsidRPr="00D95333" w:rsidRDefault="00D95333" w:rsidP="00D95333">
      <w:pPr>
        <w:spacing w:after="0" w:line="240" w:lineRule="auto"/>
        <w:rPr>
          <w:sz w:val="24"/>
          <w:lang w:val="es-ES"/>
        </w:rPr>
      </w:pPr>
      <w:r w:rsidRPr="00D95333">
        <w:rPr>
          <w:sz w:val="24"/>
          <w:lang w:val="es-ES"/>
        </w:rPr>
        <w:tab/>
        <w:t>else</w:t>
      </w:r>
    </w:p>
    <w:p w14:paraId="32FE01E7" w14:textId="77777777" w:rsidR="00D95333" w:rsidRPr="00D95333" w:rsidRDefault="00D95333" w:rsidP="00D95333">
      <w:pPr>
        <w:spacing w:after="0" w:line="240" w:lineRule="auto"/>
        <w:rPr>
          <w:sz w:val="24"/>
          <w:lang w:val="es-ES"/>
        </w:rPr>
      </w:pPr>
      <w:r w:rsidRPr="00D95333">
        <w:rPr>
          <w:sz w:val="24"/>
          <w:lang w:val="es-ES"/>
        </w:rPr>
        <w:tab/>
        <w:t>{</w:t>
      </w:r>
    </w:p>
    <w:p w14:paraId="559BD821"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while(puntero-&gt;siguiente and puntero-&gt;siguiente-&gt;cliente.get_identificador_de_</w:t>
      </w:r>
      <w:proofErr w:type="gramStart"/>
      <w:r w:rsidRPr="00D95333">
        <w:rPr>
          <w:sz w:val="24"/>
          <w:lang w:val="es-ES"/>
        </w:rPr>
        <w:t>entrada(</w:t>
      </w:r>
      <w:proofErr w:type="gramEnd"/>
      <w:r w:rsidRPr="00D95333">
        <w:rPr>
          <w:sz w:val="24"/>
          <w:lang w:val="es-ES"/>
        </w:rPr>
        <w:t>) &lt; identificador_cliente)</w:t>
      </w:r>
    </w:p>
    <w:p w14:paraId="56BF4254"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t>puntero = puntero-&gt;siguiente;</w:t>
      </w:r>
    </w:p>
    <w:p w14:paraId="02607047"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48C00C83"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if</w:t>
      </w:r>
      <w:proofErr w:type="gramStart"/>
      <w:r w:rsidRPr="00D95333">
        <w:rPr>
          <w:sz w:val="24"/>
          <w:lang w:val="es-ES"/>
        </w:rPr>
        <w:t>(!puntero</w:t>
      </w:r>
      <w:proofErr w:type="gramEnd"/>
      <w:r w:rsidRPr="00D95333">
        <w:rPr>
          <w:sz w:val="24"/>
          <w:lang w:val="es-ES"/>
        </w:rPr>
        <w:t>-&gt;siguiente)</w:t>
      </w:r>
    </w:p>
    <w:p w14:paraId="0AACEAB1"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t>if(puntero-&gt;cliente.get_identificador_de_</w:t>
      </w:r>
      <w:proofErr w:type="gramStart"/>
      <w:r w:rsidRPr="00D95333">
        <w:rPr>
          <w:sz w:val="24"/>
          <w:lang w:val="es-ES"/>
        </w:rPr>
        <w:t>entrada(</w:t>
      </w:r>
      <w:proofErr w:type="gramEnd"/>
      <w:r w:rsidRPr="00D95333">
        <w:rPr>
          <w:sz w:val="24"/>
          <w:lang w:val="es-ES"/>
        </w:rPr>
        <w:t>) &gt; identificador_cliente)</w:t>
      </w:r>
    </w:p>
    <w:p w14:paraId="26B43E67"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r>
      <w:r w:rsidRPr="00D95333">
        <w:rPr>
          <w:sz w:val="24"/>
          <w:lang w:val="es-ES"/>
        </w:rPr>
        <w:tab/>
        <w:t>insertar_detras(nuevo);</w:t>
      </w:r>
    </w:p>
    <w:p w14:paraId="6BCAAE70"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t>else</w:t>
      </w:r>
    </w:p>
    <w:p w14:paraId="5992E14B"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r>
      <w:r w:rsidRPr="00D95333">
        <w:rPr>
          <w:sz w:val="24"/>
          <w:lang w:val="es-ES"/>
        </w:rPr>
        <w:tab/>
        <w:t>insertar_primero(nuevo);</w:t>
      </w:r>
    </w:p>
    <w:p w14:paraId="72D9D595"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r>
      <w:r w:rsidRPr="00D95333">
        <w:rPr>
          <w:sz w:val="24"/>
          <w:lang w:val="es-ES"/>
        </w:rPr>
        <w:tab/>
      </w:r>
    </w:p>
    <w:p w14:paraId="29E39F14"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 xml:space="preserve">else </w:t>
      </w:r>
    </w:p>
    <w:p w14:paraId="1C5A961D"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t>if(puntero-&gt;cliente.get_identificador_de_</w:t>
      </w:r>
      <w:proofErr w:type="gramStart"/>
      <w:r w:rsidRPr="00D95333">
        <w:rPr>
          <w:sz w:val="24"/>
          <w:lang w:val="es-ES"/>
        </w:rPr>
        <w:t>entrada(</w:t>
      </w:r>
      <w:proofErr w:type="gramEnd"/>
      <w:r w:rsidRPr="00D95333">
        <w:rPr>
          <w:sz w:val="24"/>
          <w:lang w:val="es-ES"/>
        </w:rPr>
        <w:t>) &gt; identificador_cliente)</w:t>
      </w:r>
    </w:p>
    <w:p w14:paraId="5A3D93D3"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r>
      <w:r w:rsidRPr="00D95333">
        <w:rPr>
          <w:sz w:val="24"/>
          <w:lang w:val="es-ES"/>
        </w:rPr>
        <w:tab/>
        <w:t>insertar_detras(nuevo);</w:t>
      </w:r>
    </w:p>
    <w:p w14:paraId="075CF5D3"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t>else</w:t>
      </w:r>
    </w:p>
    <w:p w14:paraId="144F4FE9"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r w:rsidRPr="00D95333">
        <w:rPr>
          <w:sz w:val="24"/>
          <w:lang w:val="es-ES"/>
        </w:rPr>
        <w:tab/>
      </w:r>
      <w:r w:rsidRPr="00D95333">
        <w:rPr>
          <w:sz w:val="24"/>
          <w:lang w:val="es-ES"/>
        </w:rPr>
        <w:tab/>
        <w:t>insertar_delante(nuevo);</w:t>
      </w:r>
    </w:p>
    <w:p w14:paraId="41B95039" w14:textId="77777777" w:rsidR="00D95333" w:rsidRPr="00D95333" w:rsidRDefault="00D95333" w:rsidP="00D95333">
      <w:pPr>
        <w:spacing w:after="0" w:line="240" w:lineRule="auto"/>
        <w:rPr>
          <w:sz w:val="24"/>
          <w:lang w:val="es-ES"/>
        </w:rPr>
      </w:pPr>
      <w:r w:rsidRPr="00D95333">
        <w:rPr>
          <w:sz w:val="24"/>
          <w:lang w:val="es-ES"/>
        </w:rPr>
        <w:tab/>
        <w:t>}</w:t>
      </w:r>
    </w:p>
    <w:p w14:paraId="7D47657B" w14:textId="77777777" w:rsidR="00D95333" w:rsidRPr="00D95333" w:rsidRDefault="00D95333" w:rsidP="00D95333">
      <w:pPr>
        <w:spacing w:after="0" w:line="240" w:lineRule="auto"/>
        <w:rPr>
          <w:sz w:val="24"/>
          <w:lang w:val="es-ES"/>
        </w:rPr>
      </w:pPr>
      <w:r w:rsidRPr="00D95333">
        <w:rPr>
          <w:sz w:val="24"/>
          <w:lang w:val="es-ES"/>
        </w:rPr>
        <w:tab/>
      </w:r>
    </w:p>
    <w:p w14:paraId="370D2A87" w14:textId="77777777" w:rsidR="00D95333" w:rsidRPr="00D95333" w:rsidRDefault="00D95333" w:rsidP="00D95333">
      <w:pPr>
        <w:spacing w:after="0" w:line="240" w:lineRule="auto"/>
        <w:rPr>
          <w:sz w:val="24"/>
          <w:lang w:val="es-ES"/>
        </w:rPr>
      </w:pPr>
      <w:r w:rsidRPr="00D95333">
        <w:rPr>
          <w:sz w:val="24"/>
          <w:lang w:val="es-ES"/>
        </w:rPr>
        <w:tab/>
        <w:t>clientes_en_lista ++;</w:t>
      </w:r>
    </w:p>
    <w:p w14:paraId="0F2546DA" w14:textId="77777777" w:rsidR="00D95333" w:rsidRPr="00D95333" w:rsidRDefault="00D95333" w:rsidP="00D95333">
      <w:pPr>
        <w:spacing w:after="0" w:line="240" w:lineRule="auto"/>
        <w:rPr>
          <w:sz w:val="24"/>
          <w:lang w:val="es-ES"/>
        </w:rPr>
      </w:pPr>
      <w:r w:rsidRPr="00D95333">
        <w:rPr>
          <w:sz w:val="24"/>
          <w:lang w:val="es-ES"/>
        </w:rPr>
        <w:t>}</w:t>
      </w:r>
    </w:p>
    <w:p w14:paraId="241BC973" w14:textId="77777777" w:rsidR="00D95333" w:rsidRPr="00D95333" w:rsidRDefault="00D95333" w:rsidP="00D95333">
      <w:pPr>
        <w:spacing w:after="0" w:line="240" w:lineRule="auto"/>
        <w:rPr>
          <w:sz w:val="24"/>
          <w:lang w:val="es-ES"/>
        </w:rPr>
      </w:pPr>
    </w:p>
    <w:p w14:paraId="590C19B7" w14:textId="77777777" w:rsidR="00D95333" w:rsidRPr="00D95333" w:rsidRDefault="00D95333" w:rsidP="00D95333">
      <w:pPr>
        <w:spacing w:after="0" w:line="240" w:lineRule="auto"/>
        <w:rPr>
          <w:sz w:val="24"/>
          <w:lang w:val="es-ES"/>
        </w:rPr>
      </w:pPr>
      <w:r w:rsidRPr="00D95333">
        <w:rPr>
          <w:sz w:val="24"/>
          <w:lang w:val="es-ES"/>
        </w:rPr>
        <w:t xml:space="preserve">void </w:t>
      </w:r>
      <w:proofErr w:type="gramStart"/>
      <w:r w:rsidRPr="00D95333">
        <w:rPr>
          <w:sz w:val="24"/>
          <w:lang w:val="es-ES"/>
        </w:rPr>
        <w:t>Lista::</w:t>
      </w:r>
      <w:proofErr w:type="gramEnd"/>
      <w:r w:rsidRPr="00D95333">
        <w:rPr>
          <w:sz w:val="24"/>
          <w:lang w:val="es-ES"/>
        </w:rPr>
        <w:t>insertar_delante(pnodoLista n)</w:t>
      </w:r>
    </w:p>
    <w:p w14:paraId="4043729F" w14:textId="77777777" w:rsidR="00D95333" w:rsidRPr="00D95333" w:rsidRDefault="00D95333" w:rsidP="00D95333">
      <w:pPr>
        <w:spacing w:after="0" w:line="240" w:lineRule="auto"/>
        <w:rPr>
          <w:sz w:val="24"/>
          <w:lang w:val="es-ES"/>
        </w:rPr>
      </w:pPr>
      <w:r w:rsidRPr="00D95333">
        <w:rPr>
          <w:sz w:val="24"/>
          <w:lang w:val="es-ES"/>
        </w:rPr>
        <w:t>{</w:t>
      </w:r>
    </w:p>
    <w:p w14:paraId="7691223D" w14:textId="77777777" w:rsidR="00D95333" w:rsidRPr="00D95333" w:rsidRDefault="00D95333" w:rsidP="00D95333">
      <w:pPr>
        <w:spacing w:after="0" w:line="240" w:lineRule="auto"/>
        <w:rPr>
          <w:sz w:val="24"/>
          <w:lang w:val="es-ES"/>
        </w:rPr>
      </w:pPr>
      <w:r w:rsidRPr="00D95333">
        <w:rPr>
          <w:sz w:val="24"/>
          <w:lang w:val="es-ES"/>
        </w:rPr>
        <w:tab/>
        <w:t>pnodoLista aux;</w:t>
      </w:r>
    </w:p>
    <w:p w14:paraId="38DB6E41" w14:textId="77777777" w:rsidR="00D95333" w:rsidRPr="00D95333" w:rsidRDefault="00D95333" w:rsidP="00D95333">
      <w:pPr>
        <w:spacing w:after="0" w:line="240" w:lineRule="auto"/>
        <w:rPr>
          <w:sz w:val="24"/>
          <w:lang w:val="es-ES"/>
        </w:rPr>
      </w:pPr>
      <w:r w:rsidRPr="00D95333">
        <w:rPr>
          <w:sz w:val="24"/>
          <w:lang w:val="es-ES"/>
        </w:rPr>
        <w:tab/>
      </w:r>
    </w:p>
    <w:p w14:paraId="55218343" w14:textId="77777777" w:rsidR="00D95333" w:rsidRPr="00D95333" w:rsidRDefault="00D95333" w:rsidP="00D95333">
      <w:pPr>
        <w:spacing w:after="0" w:line="240" w:lineRule="auto"/>
        <w:rPr>
          <w:sz w:val="24"/>
          <w:lang w:val="es-ES"/>
        </w:rPr>
      </w:pPr>
      <w:r w:rsidRPr="00D95333">
        <w:rPr>
          <w:sz w:val="24"/>
          <w:lang w:val="es-ES"/>
        </w:rPr>
        <w:tab/>
        <w:t>aux = puntero-&gt;siguiente;</w:t>
      </w:r>
    </w:p>
    <w:p w14:paraId="01B57E68" w14:textId="77777777" w:rsidR="00D95333" w:rsidRPr="00D95333" w:rsidRDefault="00D95333" w:rsidP="00D95333">
      <w:pPr>
        <w:spacing w:after="0" w:line="240" w:lineRule="auto"/>
        <w:rPr>
          <w:sz w:val="24"/>
          <w:lang w:val="es-ES"/>
        </w:rPr>
      </w:pPr>
      <w:r w:rsidRPr="00D95333">
        <w:rPr>
          <w:sz w:val="24"/>
          <w:lang w:val="es-ES"/>
        </w:rPr>
        <w:tab/>
        <w:t>puntero-&gt;siguiente = n;</w:t>
      </w:r>
    </w:p>
    <w:p w14:paraId="2ABEFFD3" w14:textId="77777777" w:rsidR="00D95333" w:rsidRPr="00D95333" w:rsidRDefault="00D95333" w:rsidP="00D95333">
      <w:pPr>
        <w:spacing w:after="0" w:line="240" w:lineRule="auto"/>
        <w:rPr>
          <w:sz w:val="24"/>
          <w:lang w:val="es-ES"/>
        </w:rPr>
      </w:pPr>
      <w:r w:rsidRPr="00D95333">
        <w:rPr>
          <w:sz w:val="24"/>
          <w:lang w:val="es-ES"/>
        </w:rPr>
        <w:tab/>
        <w:t>n-&gt;siguiente = aux;</w:t>
      </w:r>
    </w:p>
    <w:p w14:paraId="7C69034A" w14:textId="77777777" w:rsidR="00D95333" w:rsidRPr="00D95333" w:rsidRDefault="00D95333" w:rsidP="00D95333">
      <w:pPr>
        <w:spacing w:after="0" w:line="240" w:lineRule="auto"/>
        <w:rPr>
          <w:sz w:val="24"/>
          <w:lang w:val="es-ES"/>
        </w:rPr>
      </w:pPr>
      <w:r w:rsidRPr="00D95333">
        <w:rPr>
          <w:sz w:val="24"/>
          <w:lang w:val="es-ES"/>
        </w:rPr>
        <w:tab/>
        <w:t>n-&gt;anterior = puntero;</w:t>
      </w:r>
    </w:p>
    <w:p w14:paraId="63B02338" w14:textId="77777777" w:rsidR="00D95333" w:rsidRPr="00D95333" w:rsidRDefault="00D95333" w:rsidP="00D95333">
      <w:pPr>
        <w:spacing w:after="0" w:line="240" w:lineRule="auto"/>
        <w:rPr>
          <w:sz w:val="24"/>
          <w:lang w:val="es-ES"/>
        </w:rPr>
      </w:pPr>
      <w:r w:rsidRPr="00D95333">
        <w:rPr>
          <w:sz w:val="24"/>
          <w:lang w:val="es-ES"/>
        </w:rPr>
        <w:lastRenderedPageBreak/>
        <w:t>}</w:t>
      </w:r>
    </w:p>
    <w:p w14:paraId="77440690" w14:textId="77777777" w:rsidR="00D95333" w:rsidRPr="00D95333" w:rsidRDefault="00D95333" w:rsidP="00D95333">
      <w:pPr>
        <w:spacing w:after="0" w:line="240" w:lineRule="auto"/>
        <w:rPr>
          <w:sz w:val="24"/>
          <w:lang w:val="es-ES"/>
        </w:rPr>
      </w:pPr>
    </w:p>
    <w:p w14:paraId="07BCBFBF" w14:textId="77777777" w:rsidR="00D95333" w:rsidRPr="00D95333" w:rsidRDefault="00D95333" w:rsidP="00D95333">
      <w:pPr>
        <w:spacing w:after="0" w:line="240" w:lineRule="auto"/>
        <w:rPr>
          <w:sz w:val="24"/>
          <w:lang w:val="es-ES"/>
        </w:rPr>
      </w:pPr>
      <w:r w:rsidRPr="00D95333">
        <w:rPr>
          <w:sz w:val="24"/>
          <w:lang w:val="es-ES"/>
        </w:rPr>
        <w:t xml:space="preserve">void </w:t>
      </w:r>
      <w:proofErr w:type="gramStart"/>
      <w:r w:rsidRPr="00D95333">
        <w:rPr>
          <w:sz w:val="24"/>
          <w:lang w:val="es-ES"/>
        </w:rPr>
        <w:t>Lista::</w:t>
      </w:r>
      <w:proofErr w:type="gramEnd"/>
      <w:r w:rsidRPr="00D95333">
        <w:rPr>
          <w:sz w:val="24"/>
          <w:lang w:val="es-ES"/>
        </w:rPr>
        <w:t>insertar_detras(pnodoLista n)</w:t>
      </w:r>
    </w:p>
    <w:p w14:paraId="6F14B88F" w14:textId="77777777" w:rsidR="00D95333" w:rsidRPr="00D95333" w:rsidRDefault="00D95333" w:rsidP="00D95333">
      <w:pPr>
        <w:spacing w:after="0" w:line="240" w:lineRule="auto"/>
        <w:rPr>
          <w:sz w:val="24"/>
          <w:lang w:val="es-ES"/>
        </w:rPr>
      </w:pPr>
      <w:r w:rsidRPr="00D95333">
        <w:rPr>
          <w:sz w:val="24"/>
          <w:lang w:val="es-ES"/>
        </w:rPr>
        <w:t>{</w:t>
      </w:r>
    </w:p>
    <w:p w14:paraId="08F92C4E" w14:textId="77777777" w:rsidR="00D95333" w:rsidRPr="00D95333" w:rsidRDefault="00D95333" w:rsidP="00D95333">
      <w:pPr>
        <w:spacing w:after="0" w:line="240" w:lineRule="auto"/>
        <w:rPr>
          <w:sz w:val="24"/>
          <w:lang w:val="es-ES"/>
        </w:rPr>
      </w:pPr>
      <w:r w:rsidRPr="00D95333">
        <w:rPr>
          <w:sz w:val="24"/>
          <w:lang w:val="es-ES"/>
        </w:rPr>
        <w:tab/>
        <w:t>pnodoLista aux;</w:t>
      </w:r>
    </w:p>
    <w:p w14:paraId="5A25649B" w14:textId="77777777" w:rsidR="00D95333" w:rsidRPr="00D95333" w:rsidRDefault="00D95333" w:rsidP="00D95333">
      <w:pPr>
        <w:spacing w:after="0" w:line="240" w:lineRule="auto"/>
        <w:rPr>
          <w:sz w:val="24"/>
          <w:lang w:val="es-ES"/>
        </w:rPr>
      </w:pPr>
      <w:r w:rsidRPr="00D95333">
        <w:rPr>
          <w:sz w:val="24"/>
          <w:lang w:val="es-ES"/>
        </w:rPr>
        <w:tab/>
      </w:r>
    </w:p>
    <w:p w14:paraId="679177F5" w14:textId="77777777" w:rsidR="00D95333" w:rsidRPr="00D95333" w:rsidRDefault="00D95333" w:rsidP="00D95333">
      <w:pPr>
        <w:spacing w:after="0" w:line="240" w:lineRule="auto"/>
        <w:rPr>
          <w:sz w:val="24"/>
          <w:lang w:val="es-ES"/>
        </w:rPr>
      </w:pPr>
      <w:r w:rsidRPr="00D95333">
        <w:rPr>
          <w:sz w:val="24"/>
          <w:lang w:val="es-ES"/>
        </w:rPr>
        <w:tab/>
        <w:t>aux = puntero-&gt;anterior;</w:t>
      </w:r>
    </w:p>
    <w:p w14:paraId="52B3D030" w14:textId="77777777" w:rsidR="00D95333" w:rsidRPr="00D95333" w:rsidRDefault="00D95333" w:rsidP="00D95333">
      <w:pPr>
        <w:spacing w:after="0" w:line="240" w:lineRule="auto"/>
        <w:rPr>
          <w:sz w:val="24"/>
          <w:lang w:val="es-ES"/>
        </w:rPr>
      </w:pPr>
      <w:r w:rsidRPr="00D95333">
        <w:rPr>
          <w:sz w:val="24"/>
          <w:lang w:val="es-ES"/>
        </w:rPr>
        <w:tab/>
        <w:t>puntero-&gt;anterior = n;</w:t>
      </w:r>
    </w:p>
    <w:p w14:paraId="5746A7A3" w14:textId="77777777" w:rsidR="00D95333" w:rsidRPr="00D95333" w:rsidRDefault="00D95333" w:rsidP="00D95333">
      <w:pPr>
        <w:spacing w:after="0" w:line="240" w:lineRule="auto"/>
        <w:rPr>
          <w:sz w:val="24"/>
          <w:lang w:val="es-ES"/>
        </w:rPr>
      </w:pPr>
      <w:r w:rsidRPr="00D95333">
        <w:rPr>
          <w:sz w:val="24"/>
          <w:lang w:val="es-ES"/>
        </w:rPr>
        <w:tab/>
        <w:t>n-&gt;anterior = aux;</w:t>
      </w:r>
    </w:p>
    <w:p w14:paraId="4C9A0F20" w14:textId="77777777" w:rsidR="00D95333" w:rsidRPr="00D95333" w:rsidRDefault="00D95333" w:rsidP="00D95333">
      <w:pPr>
        <w:spacing w:after="0" w:line="240" w:lineRule="auto"/>
        <w:rPr>
          <w:sz w:val="24"/>
          <w:lang w:val="es-ES"/>
        </w:rPr>
      </w:pPr>
      <w:r w:rsidRPr="00D95333">
        <w:rPr>
          <w:sz w:val="24"/>
          <w:lang w:val="es-ES"/>
        </w:rPr>
        <w:tab/>
        <w:t>n-&gt;siguiente = puntero;</w:t>
      </w:r>
    </w:p>
    <w:p w14:paraId="4D432294" w14:textId="77777777" w:rsidR="00D95333" w:rsidRPr="00D95333" w:rsidRDefault="00D95333" w:rsidP="00D95333">
      <w:pPr>
        <w:spacing w:after="0" w:line="240" w:lineRule="auto"/>
        <w:rPr>
          <w:sz w:val="24"/>
          <w:lang w:val="es-ES"/>
        </w:rPr>
      </w:pPr>
      <w:r w:rsidRPr="00D95333">
        <w:rPr>
          <w:sz w:val="24"/>
          <w:lang w:val="es-ES"/>
        </w:rPr>
        <w:tab/>
        <w:t>primero = n;</w:t>
      </w:r>
    </w:p>
    <w:p w14:paraId="23926D72" w14:textId="77777777" w:rsidR="00D95333" w:rsidRPr="00D95333" w:rsidRDefault="00D95333" w:rsidP="00D95333">
      <w:pPr>
        <w:spacing w:after="0" w:line="240" w:lineRule="auto"/>
        <w:rPr>
          <w:sz w:val="24"/>
          <w:lang w:val="es-ES"/>
        </w:rPr>
      </w:pPr>
      <w:r w:rsidRPr="00D95333">
        <w:rPr>
          <w:sz w:val="24"/>
          <w:lang w:val="es-ES"/>
        </w:rPr>
        <w:t>}</w:t>
      </w:r>
    </w:p>
    <w:p w14:paraId="437D748C" w14:textId="77777777" w:rsidR="00D95333" w:rsidRPr="00D95333" w:rsidRDefault="00D95333" w:rsidP="00D95333">
      <w:pPr>
        <w:spacing w:after="0" w:line="240" w:lineRule="auto"/>
        <w:rPr>
          <w:sz w:val="24"/>
          <w:lang w:val="es-ES"/>
        </w:rPr>
      </w:pPr>
    </w:p>
    <w:p w14:paraId="3EECF94C" w14:textId="77777777" w:rsidR="00D95333" w:rsidRPr="00D95333" w:rsidRDefault="00D95333" w:rsidP="00D95333">
      <w:pPr>
        <w:spacing w:after="0" w:line="240" w:lineRule="auto"/>
        <w:rPr>
          <w:sz w:val="24"/>
          <w:lang w:val="es-ES"/>
        </w:rPr>
      </w:pPr>
      <w:r w:rsidRPr="00D95333">
        <w:rPr>
          <w:sz w:val="24"/>
          <w:lang w:val="es-ES"/>
        </w:rPr>
        <w:t xml:space="preserve">void </w:t>
      </w:r>
      <w:proofErr w:type="gramStart"/>
      <w:r w:rsidRPr="00D95333">
        <w:rPr>
          <w:sz w:val="24"/>
          <w:lang w:val="es-ES"/>
        </w:rPr>
        <w:t>Lista::</w:t>
      </w:r>
      <w:proofErr w:type="gramEnd"/>
      <w:r w:rsidRPr="00D95333">
        <w:rPr>
          <w:sz w:val="24"/>
          <w:lang w:val="es-ES"/>
        </w:rPr>
        <w:t>insertar_primero(pnodoLista n)</w:t>
      </w:r>
    </w:p>
    <w:p w14:paraId="2424BBAB" w14:textId="77777777" w:rsidR="00D95333" w:rsidRPr="00D95333" w:rsidRDefault="00D95333" w:rsidP="00D95333">
      <w:pPr>
        <w:spacing w:after="0" w:line="240" w:lineRule="auto"/>
        <w:rPr>
          <w:sz w:val="24"/>
          <w:lang w:val="es-ES"/>
        </w:rPr>
      </w:pPr>
      <w:r w:rsidRPr="00D95333">
        <w:rPr>
          <w:sz w:val="24"/>
          <w:lang w:val="es-ES"/>
        </w:rPr>
        <w:t>{</w:t>
      </w:r>
    </w:p>
    <w:p w14:paraId="3040478B" w14:textId="77777777" w:rsidR="00D95333" w:rsidRPr="00D95333" w:rsidRDefault="00D95333" w:rsidP="00D95333">
      <w:pPr>
        <w:spacing w:after="0" w:line="240" w:lineRule="auto"/>
        <w:rPr>
          <w:sz w:val="24"/>
          <w:lang w:val="es-ES"/>
        </w:rPr>
      </w:pPr>
      <w:r w:rsidRPr="00D95333">
        <w:rPr>
          <w:sz w:val="24"/>
          <w:lang w:val="es-ES"/>
        </w:rPr>
        <w:tab/>
        <w:t>puntero-&gt;siguiente = n;</w:t>
      </w:r>
    </w:p>
    <w:p w14:paraId="2D0570B8" w14:textId="77777777" w:rsidR="00D95333" w:rsidRPr="00D95333" w:rsidRDefault="00D95333" w:rsidP="00D95333">
      <w:pPr>
        <w:spacing w:after="0" w:line="240" w:lineRule="auto"/>
        <w:rPr>
          <w:sz w:val="24"/>
          <w:lang w:val="es-ES"/>
        </w:rPr>
      </w:pPr>
      <w:r w:rsidRPr="00D95333">
        <w:rPr>
          <w:sz w:val="24"/>
          <w:lang w:val="es-ES"/>
        </w:rPr>
        <w:tab/>
        <w:t>n-&gt;anterior = puntero;</w:t>
      </w:r>
    </w:p>
    <w:p w14:paraId="44C218C9" w14:textId="77777777" w:rsidR="00D95333" w:rsidRPr="00D95333" w:rsidRDefault="00D95333" w:rsidP="00D95333">
      <w:pPr>
        <w:spacing w:after="0" w:line="240" w:lineRule="auto"/>
        <w:rPr>
          <w:sz w:val="24"/>
          <w:lang w:val="es-ES"/>
        </w:rPr>
      </w:pPr>
      <w:r w:rsidRPr="00D95333">
        <w:rPr>
          <w:sz w:val="24"/>
          <w:lang w:val="es-ES"/>
        </w:rPr>
        <w:t>}</w:t>
      </w:r>
    </w:p>
    <w:p w14:paraId="653DBDF8" w14:textId="77777777" w:rsidR="00D95333" w:rsidRPr="00D95333" w:rsidRDefault="00D95333" w:rsidP="00D95333">
      <w:pPr>
        <w:spacing w:after="0" w:line="240" w:lineRule="auto"/>
        <w:rPr>
          <w:sz w:val="24"/>
          <w:lang w:val="es-ES"/>
        </w:rPr>
      </w:pPr>
    </w:p>
    <w:p w14:paraId="0CADC2F7" w14:textId="77777777" w:rsidR="00D95333" w:rsidRPr="00D95333" w:rsidRDefault="00D95333" w:rsidP="00D95333">
      <w:pPr>
        <w:spacing w:after="0" w:line="240" w:lineRule="auto"/>
        <w:rPr>
          <w:sz w:val="24"/>
          <w:lang w:val="es-ES"/>
        </w:rPr>
      </w:pPr>
      <w:r w:rsidRPr="00D95333">
        <w:rPr>
          <w:sz w:val="24"/>
          <w:lang w:val="es-ES"/>
        </w:rPr>
        <w:t xml:space="preserve">Cliente </w:t>
      </w:r>
      <w:proofErr w:type="gramStart"/>
      <w:r w:rsidRPr="00D95333">
        <w:rPr>
          <w:sz w:val="24"/>
          <w:lang w:val="es-ES"/>
        </w:rPr>
        <w:t>Lista::</w:t>
      </w:r>
      <w:proofErr w:type="gramEnd"/>
      <w:r w:rsidRPr="00D95333">
        <w:rPr>
          <w:sz w:val="24"/>
          <w:lang w:val="es-ES"/>
        </w:rPr>
        <w:t>eliminar()</w:t>
      </w:r>
    </w:p>
    <w:p w14:paraId="011D387A" w14:textId="77777777" w:rsidR="00D95333" w:rsidRPr="00D95333" w:rsidRDefault="00D95333" w:rsidP="00D95333">
      <w:pPr>
        <w:spacing w:after="0" w:line="240" w:lineRule="auto"/>
        <w:rPr>
          <w:sz w:val="24"/>
          <w:lang w:val="es-ES"/>
        </w:rPr>
      </w:pPr>
      <w:r w:rsidRPr="00D95333">
        <w:rPr>
          <w:sz w:val="24"/>
          <w:lang w:val="es-ES"/>
        </w:rPr>
        <w:t>{</w:t>
      </w:r>
    </w:p>
    <w:p w14:paraId="590C6361" w14:textId="77777777" w:rsidR="00D95333" w:rsidRPr="00D95333" w:rsidRDefault="00D95333" w:rsidP="00D95333">
      <w:pPr>
        <w:spacing w:after="0" w:line="240" w:lineRule="auto"/>
        <w:rPr>
          <w:sz w:val="24"/>
          <w:lang w:val="es-ES"/>
        </w:rPr>
      </w:pPr>
      <w:r w:rsidRPr="00D95333">
        <w:rPr>
          <w:sz w:val="24"/>
          <w:lang w:val="es-ES"/>
        </w:rPr>
        <w:tab/>
        <w:t>pnodoLista nodo;</w:t>
      </w:r>
    </w:p>
    <w:p w14:paraId="4B4D6FE2" w14:textId="77777777" w:rsidR="00D95333" w:rsidRPr="00D95333" w:rsidRDefault="00D95333" w:rsidP="00D95333">
      <w:pPr>
        <w:spacing w:after="0" w:line="240" w:lineRule="auto"/>
        <w:rPr>
          <w:sz w:val="24"/>
          <w:lang w:val="es-ES"/>
        </w:rPr>
      </w:pPr>
      <w:r w:rsidRPr="00D95333">
        <w:rPr>
          <w:sz w:val="24"/>
          <w:lang w:val="es-ES"/>
        </w:rPr>
        <w:tab/>
        <w:t>Cliente c;</w:t>
      </w:r>
    </w:p>
    <w:p w14:paraId="74CA08C4" w14:textId="77777777" w:rsidR="00D95333" w:rsidRPr="00D95333" w:rsidRDefault="00D95333" w:rsidP="00D95333">
      <w:pPr>
        <w:spacing w:after="0" w:line="240" w:lineRule="auto"/>
        <w:rPr>
          <w:sz w:val="24"/>
          <w:lang w:val="es-ES"/>
        </w:rPr>
      </w:pPr>
      <w:r w:rsidRPr="00D95333">
        <w:rPr>
          <w:sz w:val="24"/>
          <w:lang w:val="es-ES"/>
        </w:rPr>
        <w:tab/>
        <w:t>nodo = primero;</w:t>
      </w:r>
    </w:p>
    <w:p w14:paraId="05BF34FA"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13601258" w14:textId="77777777" w:rsidR="00D95333" w:rsidRPr="00D95333" w:rsidRDefault="00D95333" w:rsidP="00D95333">
      <w:pPr>
        <w:spacing w:after="0" w:line="240" w:lineRule="auto"/>
        <w:rPr>
          <w:sz w:val="24"/>
          <w:lang w:val="es-ES"/>
        </w:rPr>
      </w:pPr>
      <w:r w:rsidRPr="00D95333">
        <w:rPr>
          <w:sz w:val="24"/>
          <w:lang w:val="es-ES"/>
        </w:rPr>
        <w:tab/>
        <w:t>primero = nodo -&gt; siguiente;</w:t>
      </w:r>
    </w:p>
    <w:p w14:paraId="67AC844C" w14:textId="77777777" w:rsidR="00D95333" w:rsidRPr="00D95333" w:rsidRDefault="00D95333" w:rsidP="00D95333">
      <w:pPr>
        <w:spacing w:after="0" w:line="240" w:lineRule="auto"/>
        <w:rPr>
          <w:sz w:val="24"/>
          <w:lang w:val="es-ES"/>
        </w:rPr>
      </w:pPr>
      <w:r w:rsidRPr="00D95333">
        <w:rPr>
          <w:sz w:val="24"/>
          <w:lang w:val="es-ES"/>
        </w:rPr>
        <w:tab/>
        <w:t>c = nodo -&gt; cliente;</w:t>
      </w:r>
    </w:p>
    <w:p w14:paraId="605C38A4" w14:textId="77777777" w:rsidR="00D95333" w:rsidRPr="00D95333" w:rsidRDefault="00D95333" w:rsidP="00D95333">
      <w:pPr>
        <w:spacing w:after="0" w:line="240" w:lineRule="auto"/>
        <w:rPr>
          <w:sz w:val="24"/>
          <w:lang w:val="es-ES"/>
        </w:rPr>
      </w:pPr>
      <w:r w:rsidRPr="00D95333">
        <w:rPr>
          <w:sz w:val="24"/>
          <w:lang w:val="es-ES"/>
        </w:rPr>
        <w:tab/>
        <w:t>delete nodo;</w:t>
      </w:r>
    </w:p>
    <w:p w14:paraId="4CF5CE09" w14:textId="77777777" w:rsidR="00D95333" w:rsidRPr="00D95333" w:rsidRDefault="00D95333" w:rsidP="00D95333">
      <w:pPr>
        <w:spacing w:after="0" w:line="240" w:lineRule="auto"/>
        <w:rPr>
          <w:sz w:val="24"/>
          <w:lang w:val="es-ES"/>
        </w:rPr>
      </w:pPr>
      <w:r w:rsidRPr="00D95333">
        <w:rPr>
          <w:sz w:val="24"/>
          <w:lang w:val="es-ES"/>
        </w:rPr>
        <w:tab/>
      </w:r>
    </w:p>
    <w:p w14:paraId="0CEDFCAD" w14:textId="77777777" w:rsidR="00D95333" w:rsidRPr="00D95333" w:rsidRDefault="00D95333" w:rsidP="00D95333">
      <w:pPr>
        <w:spacing w:after="0" w:line="240" w:lineRule="auto"/>
        <w:rPr>
          <w:sz w:val="24"/>
          <w:lang w:val="es-ES"/>
        </w:rPr>
      </w:pPr>
      <w:r w:rsidRPr="00D95333">
        <w:rPr>
          <w:sz w:val="24"/>
          <w:lang w:val="es-ES"/>
        </w:rPr>
        <w:tab/>
        <w:t>clientes_en_lista --;</w:t>
      </w:r>
    </w:p>
    <w:p w14:paraId="21031E50"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0FAEB603" w14:textId="77777777" w:rsidR="00D95333" w:rsidRPr="00D95333" w:rsidRDefault="00D95333" w:rsidP="00D95333">
      <w:pPr>
        <w:spacing w:after="0" w:line="240" w:lineRule="auto"/>
        <w:rPr>
          <w:sz w:val="24"/>
          <w:lang w:val="es-ES"/>
        </w:rPr>
      </w:pPr>
      <w:r w:rsidRPr="00D95333">
        <w:rPr>
          <w:sz w:val="24"/>
          <w:lang w:val="es-ES"/>
        </w:rPr>
        <w:tab/>
        <w:t>return c;</w:t>
      </w:r>
    </w:p>
    <w:p w14:paraId="3C89477D" w14:textId="77777777" w:rsidR="00D95333" w:rsidRPr="00D95333" w:rsidRDefault="00D95333" w:rsidP="00D95333">
      <w:pPr>
        <w:spacing w:after="0" w:line="240" w:lineRule="auto"/>
        <w:rPr>
          <w:sz w:val="24"/>
          <w:lang w:val="es-ES"/>
        </w:rPr>
      </w:pPr>
      <w:r w:rsidRPr="00D95333">
        <w:rPr>
          <w:sz w:val="24"/>
          <w:lang w:val="es-ES"/>
        </w:rPr>
        <w:t>}</w:t>
      </w:r>
    </w:p>
    <w:p w14:paraId="79885B4D" w14:textId="77777777" w:rsidR="00D95333" w:rsidRPr="00D95333" w:rsidRDefault="00D95333" w:rsidP="00D95333">
      <w:pPr>
        <w:spacing w:after="0" w:line="240" w:lineRule="auto"/>
        <w:rPr>
          <w:sz w:val="24"/>
          <w:lang w:val="es-ES"/>
        </w:rPr>
      </w:pPr>
    </w:p>
    <w:p w14:paraId="7F239174" w14:textId="77777777" w:rsidR="00D95333" w:rsidRPr="00D95333" w:rsidRDefault="00D95333" w:rsidP="00D95333">
      <w:pPr>
        <w:spacing w:after="0" w:line="240" w:lineRule="auto"/>
        <w:rPr>
          <w:sz w:val="24"/>
          <w:lang w:val="es-ES"/>
        </w:rPr>
      </w:pPr>
      <w:r w:rsidRPr="00D95333">
        <w:rPr>
          <w:sz w:val="24"/>
          <w:lang w:val="es-ES"/>
        </w:rPr>
        <w:t xml:space="preserve">bool </w:t>
      </w:r>
      <w:proofErr w:type="gramStart"/>
      <w:r w:rsidRPr="00D95333">
        <w:rPr>
          <w:sz w:val="24"/>
          <w:lang w:val="es-ES"/>
        </w:rPr>
        <w:t>Lista::</w:t>
      </w:r>
      <w:proofErr w:type="gramEnd"/>
      <w:r w:rsidRPr="00D95333">
        <w:rPr>
          <w:sz w:val="24"/>
          <w:lang w:val="es-ES"/>
        </w:rPr>
        <w:t>es_vacia()</w:t>
      </w:r>
    </w:p>
    <w:p w14:paraId="12901258" w14:textId="77777777" w:rsidR="00D95333" w:rsidRPr="00D95333" w:rsidRDefault="00D95333" w:rsidP="00D95333">
      <w:pPr>
        <w:spacing w:after="0" w:line="240" w:lineRule="auto"/>
        <w:rPr>
          <w:sz w:val="24"/>
          <w:lang w:val="es-ES"/>
        </w:rPr>
      </w:pPr>
      <w:r w:rsidRPr="00D95333">
        <w:rPr>
          <w:sz w:val="24"/>
          <w:lang w:val="es-ES"/>
        </w:rPr>
        <w:t>{</w:t>
      </w:r>
    </w:p>
    <w:p w14:paraId="3C1C6F8B" w14:textId="77777777" w:rsidR="00D95333" w:rsidRPr="00D95333" w:rsidRDefault="00D95333" w:rsidP="00D95333">
      <w:pPr>
        <w:spacing w:after="0" w:line="240" w:lineRule="auto"/>
        <w:rPr>
          <w:sz w:val="24"/>
          <w:lang w:val="es-ES"/>
        </w:rPr>
      </w:pPr>
      <w:r w:rsidRPr="00D95333">
        <w:rPr>
          <w:sz w:val="24"/>
          <w:lang w:val="es-ES"/>
        </w:rPr>
        <w:tab/>
        <w:t>return primero;</w:t>
      </w:r>
    </w:p>
    <w:p w14:paraId="29EFFC77" w14:textId="77777777" w:rsidR="00D95333" w:rsidRPr="00D95333" w:rsidRDefault="00D95333" w:rsidP="00D95333">
      <w:pPr>
        <w:spacing w:after="0" w:line="240" w:lineRule="auto"/>
        <w:rPr>
          <w:sz w:val="24"/>
          <w:lang w:val="es-ES"/>
        </w:rPr>
      </w:pPr>
      <w:r w:rsidRPr="00D95333">
        <w:rPr>
          <w:sz w:val="24"/>
          <w:lang w:val="es-ES"/>
        </w:rPr>
        <w:t>}</w:t>
      </w:r>
    </w:p>
    <w:p w14:paraId="76B53A51" w14:textId="77777777" w:rsidR="00D95333" w:rsidRPr="00D95333" w:rsidRDefault="00D95333" w:rsidP="00D95333">
      <w:pPr>
        <w:spacing w:after="0" w:line="240" w:lineRule="auto"/>
        <w:rPr>
          <w:sz w:val="24"/>
          <w:lang w:val="es-ES"/>
        </w:rPr>
      </w:pPr>
    </w:p>
    <w:p w14:paraId="218B3482" w14:textId="77777777" w:rsidR="00D95333" w:rsidRPr="00D95333" w:rsidRDefault="00D95333" w:rsidP="00D95333">
      <w:pPr>
        <w:spacing w:after="0" w:line="240" w:lineRule="auto"/>
        <w:rPr>
          <w:sz w:val="24"/>
          <w:lang w:val="es-ES"/>
        </w:rPr>
      </w:pPr>
      <w:r w:rsidRPr="00D95333">
        <w:rPr>
          <w:sz w:val="24"/>
          <w:lang w:val="es-ES"/>
        </w:rPr>
        <w:t xml:space="preserve">void </w:t>
      </w:r>
      <w:proofErr w:type="gramStart"/>
      <w:r w:rsidRPr="00D95333">
        <w:rPr>
          <w:sz w:val="24"/>
          <w:lang w:val="es-ES"/>
        </w:rPr>
        <w:t>Lista::</w:t>
      </w:r>
      <w:proofErr w:type="gramEnd"/>
      <w:r w:rsidRPr="00D95333">
        <w:rPr>
          <w:sz w:val="24"/>
          <w:lang w:val="es-ES"/>
        </w:rPr>
        <w:t>mostrar()</w:t>
      </w:r>
    </w:p>
    <w:p w14:paraId="746A1519" w14:textId="77777777" w:rsidR="00D95333" w:rsidRPr="00D95333" w:rsidRDefault="00D95333" w:rsidP="00D95333">
      <w:pPr>
        <w:spacing w:after="0" w:line="240" w:lineRule="auto"/>
        <w:rPr>
          <w:sz w:val="24"/>
          <w:lang w:val="es-ES"/>
        </w:rPr>
      </w:pPr>
      <w:r w:rsidRPr="00D95333">
        <w:rPr>
          <w:sz w:val="24"/>
          <w:lang w:val="es-ES"/>
        </w:rPr>
        <w:t>{</w:t>
      </w:r>
    </w:p>
    <w:p w14:paraId="24B850ED" w14:textId="77777777" w:rsidR="00D95333" w:rsidRPr="00D95333" w:rsidRDefault="00D95333" w:rsidP="00D95333">
      <w:pPr>
        <w:spacing w:after="0" w:line="240" w:lineRule="auto"/>
        <w:rPr>
          <w:sz w:val="24"/>
          <w:lang w:val="es-ES"/>
        </w:rPr>
      </w:pPr>
      <w:r w:rsidRPr="00D95333">
        <w:rPr>
          <w:sz w:val="24"/>
          <w:lang w:val="es-ES"/>
        </w:rPr>
        <w:tab/>
        <w:t>pnodoLista aux = primero;</w:t>
      </w:r>
    </w:p>
    <w:p w14:paraId="4E055CDA" w14:textId="77777777" w:rsidR="00D95333" w:rsidRPr="00D95333" w:rsidRDefault="00D95333" w:rsidP="00D95333">
      <w:pPr>
        <w:spacing w:after="0" w:line="240" w:lineRule="auto"/>
        <w:rPr>
          <w:sz w:val="24"/>
          <w:lang w:val="es-ES"/>
        </w:rPr>
      </w:pPr>
      <w:r w:rsidRPr="00D95333">
        <w:rPr>
          <w:sz w:val="24"/>
          <w:lang w:val="es-ES"/>
        </w:rPr>
        <w:tab/>
        <w:t>while(aux)</w:t>
      </w:r>
    </w:p>
    <w:p w14:paraId="3EC7FF59" w14:textId="77777777" w:rsidR="00D95333" w:rsidRPr="00D95333" w:rsidRDefault="00D95333" w:rsidP="00D95333">
      <w:pPr>
        <w:spacing w:after="0" w:line="240" w:lineRule="auto"/>
        <w:rPr>
          <w:sz w:val="24"/>
          <w:lang w:val="es-ES"/>
        </w:rPr>
      </w:pPr>
      <w:r w:rsidRPr="00D95333">
        <w:rPr>
          <w:sz w:val="24"/>
          <w:lang w:val="es-ES"/>
        </w:rPr>
        <w:tab/>
        <w:t>{</w:t>
      </w:r>
    </w:p>
    <w:p w14:paraId="199BBF3E"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 xml:space="preserve">aux -&gt; </w:t>
      </w:r>
      <w:proofErr w:type="gramStart"/>
      <w:r w:rsidRPr="00D95333">
        <w:rPr>
          <w:sz w:val="24"/>
          <w:lang w:val="es-ES"/>
        </w:rPr>
        <w:t>cliente.show</w:t>
      </w:r>
      <w:proofErr w:type="gramEnd"/>
      <w:r w:rsidRPr="00D95333">
        <w:rPr>
          <w:sz w:val="24"/>
          <w:lang w:val="es-ES"/>
        </w:rPr>
        <w:t>_cliente_completo();</w:t>
      </w:r>
    </w:p>
    <w:p w14:paraId="07047310"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aux = aux -&gt; siguiente;</w:t>
      </w:r>
    </w:p>
    <w:p w14:paraId="50BECF81" w14:textId="77777777" w:rsidR="00D95333" w:rsidRPr="00D95333" w:rsidRDefault="00D95333" w:rsidP="00D95333">
      <w:pPr>
        <w:spacing w:after="0" w:line="240" w:lineRule="auto"/>
        <w:rPr>
          <w:sz w:val="24"/>
          <w:lang w:val="es-ES"/>
        </w:rPr>
      </w:pPr>
      <w:r w:rsidRPr="00D95333">
        <w:rPr>
          <w:sz w:val="24"/>
          <w:lang w:val="es-ES"/>
        </w:rPr>
        <w:tab/>
        <w:t>}</w:t>
      </w:r>
    </w:p>
    <w:p w14:paraId="432B6586" w14:textId="77777777" w:rsidR="00D95333" w:rsidRPr="00D95333" w:rsidRDefault="00D95333" w:rsidP="00D95333">
      <w:pPr>
        <w:spacing w:after="0" w:line="240" w:lineRule="auto"/>
        <w:rPr>
          <w:sz w:val="24"/>
          <w:lang w:val="es-ES"/>
        </w:rPr>
      </w:pPr>
      <w:r w:rsidRPr="00D95333">
        <w:rPr>
          <w:sz w:val="24"/>
          <w:lang w:val="es-ES"/>
        </w:rPr>
        <w:t>}</w:t>
      </w:r>
    </w:p>
    <w:p w14:paraId="72E2A177" w14:textId="77777777" w:rsidR="00D95333" w:rsidRPr="00D95333" w:rsidRDefault="00D95333" w:rsidP="00D95333">
      <w:pPr>
        <w:spacing w:after="0" w:line="240" w:lineRule="auto"/>
        <w:rPr>
          <w:sz w:val="24"/>
          <w:lang w:val="es-ES"/>
        </w:rPr>
      </w:pPr>
    </w:p>
    <w:p w14:paraId="7B593F9F" w14:textId="77777777" w:rsidR="00D95333" w:rsidRPr="00D95333" w:rsidRDefault="00D95333" w:rsidP="00D95333">
      <w:pPr>
        <w:spacing w:after="0" w:line="240" w:lineRule="auto"/>
        <w:rPr>
          <w:sz w:val="24"/>
          <w:lang w:val="es-ES"/>
        </w:rPr>
      </w:pPr>
      <w:r w:rsidRPr="00D95333">
        <w:rPr>
          <w:sz w:val="24"/>
          <w:lang w:val="es-ES"/>
        </w:rPr>
        <w:t xml:space="preserve">int </w:t>
      </w:r>
      <w:proofErr w:type="gramStart"/>
      <w:r w:rsidRPr="00D95333">
        <w:rPr>
          <w:sz w:val="24"/>
          <w:lang w:val="es-ES"/>
        </w:rPr>
        <w:t>Lista::</w:t>
      </w:r>
      <w:proofErr w:type="gramEnd"/>
      <w:r w:rsidRPr="00D95333">
        <w:rPr>
          <w:sz w:val="24"/>
          <w:lang w:val="es-ES"/>
        </w:rPr>
        <w:t>cantidad_de_clientes()</w:t>
      </w:r>
    </w:p>
    <w:p w14:paraId="29EABE75" w14:textId="77777777" w:rsidR="00D95333" w:rsidRPr="00D95333" w:rsidRDefault="00D95333" w:rsidP="00D95333">
      <w:pPr>
        <w:spacing w:after="0" w:line="240" w:lineRule="auto"/>
        <w:rPr>
          <w:sz w:val="24"/>
          <w:lang w:val="es-ES"/>
        </w:rPr>
      </w:pPr>
      <w:r w:rsidRPr="00D95333">
        <w:rPr>
          <w:sz w:val="24"/>
          <w:lang w:val="es-ES"/>
        </w:rPr>
        <w:t>{</w:t>
      </w:r>
    </w:p>
    <w:p w14:paraId="2D99668C" w14:textId="77777777" w:rsidR="00D95333" w:rsidRPr="00D95333" w:rsidRDefault="00D95333" w:rsidP="00D95333">
      <w:pPr>
        <w:spacing w:after="0" w:line="240" w:lineRule="auto"/>
        <w:rPr>
          <w:sz w:val="24"/>
          <w:lang w:val="es-ES"/>
        </w:rPr>
      </w:pPr>
      <w:r w:rsidRPr="00D95333">
        <w:rPr>
          <w:sz w:val="24"/>
          <w:lang w:val="es-ES"/>
        </w:rPr>
        <w:tab/>
        <w:t>return clientes_en_lista;</w:t>
      </w:r>
    </w:p>
    <w:p w14:paraId="70FFCCBE" w14:textId="77777777" w:rsidR="00D95333" w:rsidRPr="00D95333" w:rsidRDefault="00D95333" w:rsidP="00D95333">
      <w:pPr>
        <w:spacing w:after="0" w:line="240" w:lineRule="auto"/>
        <w:rPr>
          <w:sz w:val="24"/>
          <w:lang w:val="es-ES"/>
        </w:rPr>
      </w:pPr>
      <w:r w:rsidRPr="00D95333">
        <w:rPr>
          <w:sz w:val="24"/>
          <w:lang w:val="es-ES"/>
        </w:rPr>
        <w:lastRenderedPageBreak/>
        <w:t>}</w:t>
      </w:r>
    </w:p>
    <w:p w14:paraId="205E8498" w14:textId="77777777" w:rsidR="00D95333" w:rsidRPr="00D95333" w:rsidRDefault="00D95333" w:rsidP="00D95333">
      <w:pPr>
        <w:spacing w:after="0" w:line="240" w:lineRule="auto"/>
        <w:rPr>
          <w:sz w:val="24"/>
          <w:lang w:val="es-ES"/>
        </w:rPr>
      </w:pPr>
    </w:p>
    <w:p w14:paraId="65118087" w14:textId="77777777" w:rsidR="00D95333" w:rsidRPr="00D95333" w:rsidRDefault="00D95333" w:rsidP="00D95333">
      <w:pPr>
        <w:spacing w:after="0" w:line="240" w:lineRule="auto"/>
        <w:rPr>
          <w:sz w:val="24"/>
          <w:lang w:val="es-ES"/>
        </w:rPr>
      </w:pPr>
      <w:proofErr w:type="gramStart"/>
      <w:r w:rsidRPr="00D95333">
        <w:rPr>
          <w:sz w:val="24"/>
          <w:lang w:val="es-ES"/>
        </w:rPr>
        <w:t>Lista::</w:t>
      </w:r>
      <w:proofErr w:type="gramEnd"/>
      <w:r w:rsidRPr="00D95333">
        <w:rPr>
          <w:sz w:val="24"/>
          <w:lang w:val="es-ES"/>
        </w:rPr>
        <w:t>~Lista()</w:t>
      </w:r>
    </w:p>
    <w:p w14:paraId="6B7C958E" w14:textId="77777777" w:rsidR="00D95333" w:rsidRPr="00D95333" w:rsidRDefault="00D95333" w:rsidP="00D95333">
      <w:pPr>
        <w:spacing w:after="0" w:line="240" w:lineRule="auto"/>
        <w:rPr>
          <w:sz w:val="24"/>
          <w:lang w:val="es-ES"/>
        </w:rPr>
      </w:pPr>
      <w:r w:rsidRPr="00D95333">
        <w:rPr>
          <w:sz w:val="24"/>
          <w:lang w:val="es-ES"/>
        </w:rPr>
        <w:t>{</w:t>
      </w:r>
    </w:p>
    <w:p w14:paraId="2582529D" w14:textId="77777777" w:rsidR="00D95333" w:rsidRPr="00D95333" w:rsidRDefault="00D95333" w:rsidP="00D95333">
      <w:pPr>
        <w:spacing w:after="0" w:line="240" w:lineRule="auto"/>
        <w:rPr>
          <w:sz w:val="24"/>
          <w:lang w:val="es-ES"/>
        </w:rPr>
      </w:pPr>
      <w:r w:rsidRPr="00D95333">
        <w:rPr>
          <w:sz w:val="24"/>
          <w:lang w:val="es-ES"/>
        </w:rPr>
        <w:tab/>
        <w:t>while (primero)</w:t>
      </w:r>
    </w:p>
    <w:p w14:paraId="13A8056A" w14:textId="77777777" w:rsidR="00D95333" w:rsidRPr="00D95333" w:rsidRDefault="00D95333" w:rsidP="00D95333">
      <w:pPr>
        <w:spacing w:after="0" w:line="240" w:lineRule="auto"/>
        <w:rPr>
          <w:sz w:val="24"/>
          <w:lang w:val="es-ES"/>
        </w:rPr>
      </w:pPr>
      <w:r w:rsidRPr="00D95333">
        <w:rPr>
          <w:sz w:val="24"/>
          <w:lang w:val="es-ES"/>
        </w:rPr>
        <w:tab/>
        <w:t>{</w:t>
      </w:r>
    </w:p>
    <w:p w14:paraId="2FE465B6"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roofErr w:type="gramStart"/>
      <w:r w:rsidRPr="00D95333">
        <w:rPr>
          <w:sz w:val="24"/>
          <w:lang w:val="es-ES"/>
        </w:rPr>
        <w:t>eliminar(</w:t>
      </w:r>
      <w:proofErr w:type="gramEnd"/>
      <w:r w:rsidRPr="00D95333">
        <w:rPr>
          <w:sz w:val="24"/>
          <w:lang w:val="es-ES"/>
        </w:rPr>
        <w:t>);</w:t>
      </w:r>
    </w:p>
    <w:p w14:paraId="681EC56A"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clientes_en_lista --;</w:t>
      </w:r>
    </w:p>
    <w:p w14:paraId="7F886C97" w14:textId="77777777" w:rsidR="00D95333" w:rsidRPr="00D95333" w:rsidRDefault="00D95333" w:rsidP="00D95333">
      <w:pPr>
        <w:spacing w:after="0" w:line="240" w:lineRule="auto"/>
        <w:rPr>
          <w:sz w:val="24"/>
          <w:lang w:val="es-ES"/>
        </w:rPr>
      </w:pPr>
      <w:r w:rsidRPr="00D95333">
        <w:rPr>
          <w:sz w:val="24"/>
          <w:lang w:val="es-ES"/>
        </w:rPr>
        <w:tab/>
        <w:t>}</w:t>
      </w:r>
    </w:p>
    <w:p w14:paraId="5CD09DD7" w14:textId="795E9365" w:rsidR="00D95333" w:rsidRDefault="00D95333" w:rsidP="00D95333">
      <w:pPr>
        <w:spacing w:after="0" w:line="240" w:lineRule="auto"/>
        <w:rPr>
          <w:sz w:val="24"/>
          <w:lang w:val="es-ES"/>
        </w:rPr>
      </w:pPr>
      <w:r w:rsidRPr="00D95333">
        <w:rPr>
          <w:sz w:val="24"/>
          <w:lang w:val="es-ES"/>
        </w:rPr>
        <w:t>}</w:t>
      </w:r>
    </w:p>
    <w:p w14:paraId="40E8740E" w14:textId="33AEB4D6" w:rsidR="00D95333" w:rsidRPr="00D95333" w:rsidRDefault="00D95333" w:rsidP="00D95333">
      <w:pPr>
        <w:rPr>
          <w:sz w:val="24"/>
          <w:lang w:val="es-ES"/>
        </w:rPr>
      </w:pPr>
      <w:r>
        <w:rPr>
          <w:sz w:val="24"/>
          <w:lang w:val="es-ES"/>
        </w:rPr>
        <w:br w:type="page"/>
      </w:r>
      <w:r w:rsidR="00D13473">
        <w:rPr>
          <w:sz w:val="24"/>
          <w:lang w:val="es-ES"/>
        </w:rPr>
        <w:lastRenderedPageBreak/>
        <w:br w:type="page"/>
      </w:r>
    </w:p>
    <w:p w14:paraId="7B0852B2" w14:textId="6E4FE5B7" w:rsidR="00D95333" w:rsidRDefault="00D95333" w:rsidP="00D95333">
      <w:pPr>
        <w:pStyle w:val="Heading2"/>
        <w:rPr>
          <w:sz w:val="32"/>
          <w:lang w:val="es-ES"/>
        </w:rPr>
      </w:pPr>
      <w:bookmarkStart w:id="54" w:name="_NodoCola.hpp"/>
      <w:bookmarkEnd w:id="54"/>
      <w:r w:rsidRPr="00D95333">
        <w:rPr>
          <w:sz w:val="32"/>
          <w:lang w:val="es-ES"/>
        </w:rPr>
        <w:lastRenderedPageBreak/>
        <w:t>NodoCola.hpp</w:t>
      </w:r>
    </w:p>
    <w:p w14:paraId="3418F8E6" w14:textId="77777777" w:rsidR="00D95333" w:rsidRPr="00D95333" w:rsidRDefault="00D95333" w:rsidP="00D95333">
      <w:pPr>
        <w:spacing w:after="0" w:line="240" w:lineRule="auto"/>
        <w:rPr>
          <w:sz w:val="24"/>
          <w:lang w:val="es-ES"/>
        </w:rPr>
      </w:pPr>
      <w:r w:rsidRPr="00D95333">
        <w:rPr>
          <w:sz w:val="24"/>
          <w:lang w:val="es-ES"/>
        </w:rPr>
        <w:t>#ifndef NODO_HPP</w:t>
      </w:r>
    </w:p>
    <w:p w14:paraId="3D117156" w14:textId="77777777" w:rsidR="00D95333" w:rsidRPr="001F77A4" w:rsidRDefault="00D95333" w:rsidP="00D95333">
      <w:pPr>
        <w:spacing w:after="0" w:line="240" w:lineRule="auto"/>
        <w:rPr>
          <w:sz w:val="24"/>
          <w:lang w:val="es-ES"/>
        </w:rPr>
      </w:pPr>
      <w:r w:rsidRPr="001F77A4">
        <w:rPr>
          <w:sz w:val="24"/>
          <w:lang w:val="es-ES"/>
        </w:rPr>
        <w:t>#define NODO_HPP</w:t>
      </w:r>
    </w:p>
    <w:p w14:paraId="6135CBA7" w14:textId="77777777" w:rsidR="00D95333" w:rsidRPr="001F77A4" w:rsidRDefault="00D95333" w:rsidP="00D95333">
      <w:pPr>
        <w:spacing w:after="0" w:line="240" w:lineRule="auto"/>
        <w:rPr>
          <w:sz w:val="24"/>
          <w:lang w:val="es-ES"/>
        </w:rPr>
      </w:pPr>
    </w:p>
    <w:p w14:paraId="67D2B695" w14:textId="77777777" w:rsidR="00D95333" w:rsidRPr="00D95333" w:rsidRDefault="00D95333" w:rsidP="00D95333">
      <w:pPr>
        <w:spacing w:after="0" w:line="240" w:lineRule="auto"/>
        <w:rPr>
          <w:sz w:val="24"/>
          <w:lang w:val="en-GB"/>
        </w:rPr>
      </w:pPr>
      <w:r w:rsidRPr="00D95333">
        <w:rPr>
          <w:sz w:val="24"/>
          <w:lang w:val="en-GB"/>
        </w:rPr>
        <w:t>#include &lt;iostream&gt;</w:t>
      </w:r>
    </w:p>
    <w:p w14:paraId="19B36812" w14:textId="77777777" w:rsidR="00D95333" w:rsidRPr="00D95333" w:rsidRDefault="00D95333" w:rsidP="00D95333">
      <w:pPr>
        <w:spacing w:after="0" w:line="240" w:lineRule="auto"/>
        <w:rPr>
          <w:sz w:val="24"/>
          <w:lang w:val="en-GB"/>
        </w:rPr>
      </w:pPr>
      <w:r w:rsidRPr="00D95333">
        <w:rPr>
          <w:sz w:val="24"/>
          <w:lang w:val="en-GB"/>
        </w:rPr>
        <w:t>#include "Cliente.hpp"</w:t>
      </w:r>
    </w:p>
    <w:p w14:paraId="12AC2A45" w14:textId="77777777" w:rsidR="00D95333" w:rsidRPr="00D95333" w:rsidRDefault="00D95333" w:rsidP="00D95333">
      <w:pPr>
        <w:spacing w:after="0" w:line="240" w:lineRule="auto"/>
        <w:rPr>
          <w:sz w:val="24"/>
          <w:lang w:val="en-GB"/>
        </w:rPr>
      </w:pPr>
      <w:r w:rsidRPr="00D95333">
        <w:rPr>
          <w:sz w:val="24"/>
          <w:lang w:val="en-GB"/>
        </w:rPr>
        <w:t>using namespace std;</w:t>
      </w:r>
    </w:p>
    <w:p w14:paraId="71DE6797" w14:textId="77777777" w:rsidR="00D95333" w:rsidRPr="00D95333" w:rsidRDefault="00D95333" w:rsidP="00D95333">
      <w:pPr>
        <w:spacing w:after="0" w:line="240" w:lineRule="auto"/>
        <w:rPr>
          <w:sz w:val="24"/>
          <w:lang w:val="en-GB"/>
        </w:rPr>
      </w:pPr>
    </w:p>
    <w:p w14:paraId="7C38F37A" w14:textId="77777777" w:rsidR="00D95333" w:rsidRPr="001F77A4" w:rsidRDefault="00D95333" w:rsidP="00D95333">
      <w:pPr>
        <w:spacing w:after="0" w:line="240" w:lineRule="auto"/>
        <w:rPr>
          <w:sz w:val="24"/>
          <w:lang w:val="en-GB"/>
        </w:rPr>
      </w:pPr>
      <w:r w:rsidRPr="001F77A4">
        <w:rPr>
          <w:sz w:val="24"/>
          <w:lang w:val="en-GB"/>
        </w:rPr>
        <w:t>class NodoCola</w:t>
      </w:r>
    </w:p>
    <w:p w14:paraId="2FE1979E" w14:textId="77777777" w:rsidR="00D95333" w:rsidRPr="001F77A4" w:rsidRDefault="00D95333" w:rsidP="00D95333">
      <w:pPr>
        <w:spacing w:after="0" w:line="240" w:lineRule="auto"/>
        <w:rPr>
          <w:sz w:val="24"/>
          <w:lang w:val="en-GB"/>
        </w:rPr>
      </w:pPr>
      <w:r w:rsidRPr="001F77A4">
        <w:rPr>
          <w:sz w:val="24"/>
          <w:lang w:val="en-GB"/>
        </w:rPr>
        <w:t>{</w:t>
      </w:r>
    </w:p>
    <w:p w14:paraId="7C824B75" w14:textId="77777777" w:rsidR="00D95333" w:rsidRPr="00D95333" w:rsidRDefault="00D95333" w:rsidP="00D95333">
      <w:pPr>
        <w:spacing w:after="0" w:line="240" w:lineRule="auto"/>
        <w:rPr>
          <w:sz w:val="24"/>
          <w:lang w:val="es-ES"/>
        </w:rPr>
      </w:pPr>
      <w:r w:rsidRPr="001F77A4">
        <w:rPr>
          <w:sz w:val="24"/>
          <w:lang w:val="en-GB"/>
        </w:rPr>
        <w:tab/>
      </w:r>
      <w:r w:rsidRPr="00D95333">
        <w:rPr>
          <w:sz w:val="24"/>
          <w:lang w:val="es-ES"/>
        </w:rPr>
        <w:t>public:</w:t>
      </w:r>
    </w:p>
    <w:p w14:paraId="2D95B726"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roofErr w:type="gramStart"/>
      <w:r w:rsidRPr="00D95333">
        <w:rPr>
          <w:sz w:val="24"/>
          <w:lang w:val="es-ES"/>
        </w:rPr>
        <w:t>NodoCola(</w:t>
      </w:r>
      <w:proofErr w:type="gramEnd"/>
      <w:r w:rsidRPr="00D95333">
        <w:rPr>
          <w:sz w:val="24"/>
          <w:lang w:val="es-ES"/>
        </w:rPr>
        <w:t>Cliente c, NodoCola *sig = NULL);</w:t>
      </w:r>
    </w:p>
    <w:p w14:paraId="639FF928"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w:t>
      </w:r>
      <w:proofErr w:type="gramStart"/>
      <w:r w:rsidRPr="00D95333">
        <w:rPr>
          <w:sz w:val="24"/>
          <w:lang w:val="es-ES"/>
        </w:rPr>
        <w:t>NodoCola(</w:t>
      </w:r>
      <w:proofErr w:type="gramEnd"/>
      <w:r w:rsidRPr="00D95333">
        <w:rPr>
          <w:sz w:val="24"/>
          <w:lang w:val="es-ES"/>
        </w:rPr>
        <w:t>);</w:t>
      </w:r>
    </w:p>
    <w:p w14:paraId="0B2650E5" w14:textId="77777777" w:rsidR="00D95333" w:rsidRPr="00D95333" w:rsidRDefault="00D95333" w:rsidP="00D95333">
      <w:pPr>
        <w:spacing w:after="0" w:line="240" w:lineRule="auto"/>
        <w:rPr>
          <w:sz w:val="24"/>
          <w:lang w:val="es-ES"/>
        </w:rPr>
      </w:pPr>
      <w:r w:rsidRPr="00D95333">
        <w:rPr>
          <w:sz w:val="24"/>
          <w:lang w:val="es-ES"/>
        </w:rPr>
        <w:tab/>
        <w:t>private:</w:t>
      </w:r>
    </w:p>
    <w:p w14:paraId="57FA211B"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Cliente cliente;</w:t>
      </w:r>
    </w:p>
    <w:p w14:paraId="31D4E053"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t>NodoCola *siguiente;</w:t>
      </w:r>
    </w:p>
    <w:p w14:paraId="4EAEAFFC" w14:textId="77777777" w:rsidR="00D95333" w:rsidRPr="00D95333" w:rsidRDefault="00D95333" w:rsidP="00D95333">
      <w:pPr>
        <w:spacing w:after="0" w:line="240" w:lineRule="auto"/>
        <w:rPr>
          <w:sz w:val="24"/>
          <w:lang w:val="es-ES"/>
        </w:rPr>
      </w:pPr>
      <w:r w:rsidRPr="00D95333">
        <w:rPr>
          <w:sz w:val="24"/>
          <w:lang w:val="es-ES"/>
        </w:rPr>
        <w:tab/>
      </w:r>
      <w:r w:rsidRPr="00D95333">
        <w:rPr>
          <w:sz w:val="24"/>
          <w:lang w:val="es-ES"/>
        </w:rPr>
        <w:tab/>
      </w:r>
    </w:p>
    <w:p w14:paraId="1EA23C9A" w14:textId="77777777" w:rsidR="00D95333" w:rsidRPr="00D95333" w:rsidRDefault="00D95333" w:rsidP="00D95333">
      <w:pPr>
        <w:spacing w:after="0" w:line="240" w:lineRule="auto"/>
        <w:rPr>
          <w:sz w:val="24"/>
          <w:lang w:val="en-GB"/>
        </w:rPr>
      </w:pPr>
      <w:r w:rsidRPr="00D95333">
        <w:rPr>
          <w:sz w:val="24"/>
          <w:lang w:val="es-ES"/>
        </w:rPr>
        <w:tab/>
      </w:r>
      <w:r w:rsidRPr="00D95333">
        <w:rPr>
          <w:sz w:val="24"/>
          <w:lang w:val="es-ES"/>
        </w:rPr>
        <w:tab/>
      </w:r>
      <w:r w:rsidRPr="00D95333">
        <w:rPr>
          <w:sz w:val="24"/>
          <w:lang w:val="en-GB"/>
        </w:rPr>
        <w:t>friend class Cola;</w:t>
      </w:r>
    </w:p>
    <w:p w14:paraId="50FBA28E" w14:textId="77777777" w:rsidR="00D95333" w:rsidRPr="00D95333" w:rsidRDefault="00D95333" w:rsidP="00D95333">
      <w:pPr>
        <w:spacing w:after="0" w:line="240" w:lineRule="auto"/>
        <w:rPr>
          <w:sz w:val="24"/>
          <w:lang w:val="en-GB"/>
        </w:rPr>
      </w:pPr>
    </w:p>
    <w:p w14:paraId="60980DC8" w14:textId="77777777" w:rsidR="00D95333" w:rsidRPr="00D95333" w:rsidRDefault="00D95333" w:rsidP="00D95333">
      <w:pPr>
        <w:spacing w:after="0" w:line="240" w:lineRule="auto"/>
        <w:rPr>
          <w:sz w:val="24"/>
          <w:lang w:val="en-GB"/>
        </w:rPr>
      </w:pPr>
      <w:r w:rsidRPr="00D95333">
        <w:rPr>
          <w:sz w:val="24"/>
          <w:lang w:val="en-GB"/>
        </w:rPr>
        <w:t>};</w:t>
      </w:r>
    </w:p>
    <w:p w14:paraId="44559696" w14:textId="77777777" w:rsidR="00D95333" w:rsidRPr="00D95333" w:rsidRDefault="00D95333" w:rsidP="00D95333">
      <w:pPr>
        <w:spacing w:after="0" w:line="240" w:lineRule="auto"/>
        <w:rPr>
          <w:sz w:val="24"/>
          <w:lang w:val="en-GB"/>
        </w:rPr>
      </w:pPr>
    </w:p>
    <w:p w14:paraId="227EC5AC" w14:textId="77777777" w:rsidR="00D95333" w:rsidRPr="00D95333" w:rsidRDefault="00D95333" w:rsidP="00D95333">
      <w:pPr>
        <w:spacing w:after="0" w:line="240" w:lineRule="auto"/>
        <w:rPr>
          <w:sz w:val="24"/>
          <w:lang w:val="en-GB"/>
        </w:rPr>
      </w:pPr>
      <w:r w:rsidRPr="00D95333">
        <w:rPr>
          <w:sz w:val="24"/>
          <w:lang w:val="en-GB"/>
        </w:rPr>
        <w:t>typedef NodoCola* pnodoCola;</w:t>
      </w:r>
    </w:p>
    <w:p w14:paraId="74720E67" w14:textId="77777777" w:rsidR="00D95333" w:rsidRPr="00D95333" w:rsidRDefault="00D95333" w:rsidP="00D95333">
      <w:pPr>
        <w:spacing w:after="0" w:line="240" w:lineRule="auto"/>
        <w:rPr>
          <w:sz w:val="24"/>
          <w:lang w:val="en-GB"/>
        </w:rPr>
      </w:pPr>
    </w:p>
    <w:p w14:paraId="345BEE23" w14:textId="5D3A83D5" w:rsidR="00D95333" w:rsidRPr="001F77A4" w:rsidRDefault="00D95333" w:rsidP="00D95333">
      <w:pPr>
        <w:spacing w:after="0" w:line="240" w:lineRule="auto"/>
        <w:rPr>
          <w:sz w:val="24"/>
          <w:lang w:val="en-GB"/>
        </w:rPr>
      </w:pPr>
      <w:r w:rsidRPr="001F77A4">
        <w:rPr>
          <w:sz w:val="24"/>
          <w:lang w:val="en-GB"/>
        </w:rPr>
        <w:t>#endif // NODO_HPP</w:t>
      </w:r>
    </w:p>
    <w:p w14:paraId="46AE9F69" w14:textId="35C45BB0" w:rsidR="00D95333" w:rsidRPr="001F77A4" w:rsidRDefault="00D95333" w:rsidP="00D95333">
      <w:pPr>
        <w:rPr>
          <w:sz w:val="24"/>
          <w:lang w:val="en-GB"/>
        </w:rPr>
      </w:pPr>
      <w:r w:rsidRPr="001F77A4">
        <w:rPr>
          <w:sz w:val="24"/>
          <w:lang w:val="en-GB"/>
        </w:rPr>
        <w:br w:type="page"/>
      </w:r>
      <w:r w:rsidR="00D13473" w:rsidRPr="001F77A4">
        <w:rPr>
          <w:sz w:val="24"/>
          <w:lang w:val="en-GB"/>
        </w:rPr>
        <w:lastRenderedPageBreak/>
        <w:br w:type="page"/>
      </w:r>
    </w:p>
    <w:p w14:paraId="095981E2" w14:textId="4E069A07" w:rsidR="00D95333" w:rsidRPr="001F77A4" w:rsidRDefault="00D95333" w:rsidP="00D95333">
      <w:pPr>
        <w:pStyle w:val="Heading2"/>
        <w:rPr>
          <w:sz w:val="32"/>
          <w:lang w:val="en-GB"/>
        </w:rPr>
      </w:pPr>
      <w:bookmarkStart w:id="55" w:name="_NodoCola.cpp"/>
      <w:bookmarkEnd w:id="55"/>
      <w:r w:rsidRPr="001F77A4">
        <w:rPr>
          <w:sz w:val="32"/>
          <w:lang w:val="en-GB"/>
        </w:rPr>
        <w:lastRenderedPageBreak/>
        <w:t>NodoCola.cpp</w:t>
      </w:r>
    </w:p>
    <w:p w14:paraId="7390E7E3" w14:textId="77777777" w:rsidR="00D95333" w:rsidRPr="001F77A4" w:rsidRDefault="00D95333" w:rsidP="00D95333">
      <w:pPr>
        <w:spacing w:after="0" w:line="240" w:lineRule="auto"/>
        <w:rPr>
          <w:sz w:val="24"/>
          <w:lang w:val="en-GB"/>
        </w:rPr>
      </w:pPr>
      <w:r w:rsidRPr="001F77A4">
        <w:rPr>
          <w:sz w:val="24"/>
          <w:lang w:val="en-GB"/>
        </w:rPr>
        <w:t>#include "NodoCola.hpp"</w:t>
      </w:r>
    </w:p>
    <w:p w14:paraId="191CE927" w14:textId="77777777" w:rsidR="00D95333" w:rsidRPr="001F77A4" w:rsidRDefault="00D95333" w:rsidP="00D95333">
      <w:pPr>
        <w:spacing w:after="0" w:line="240" w:lineRule="auto"/>
        <w:rPr>
          <w:sz w:val="24"/>
          <w:lang w:val="en-GB"/>
        </w:rPr>
      </w:pPr>
    </w:p>
    <w:p w14:paraId="0529300C" w14:textId="77777777" w:rsidR="00D95333" w:rsidRPr="00D95333" w:rsidRDefault="00D95333" w:rsidP="00D95333">
      <w:pPr>
        <w:spacing w:after="0" w:line="240" w:lineRule="auto"/>
        <w:rPr>
          <w:sz w:val="24"/>
          <w:lang w:val="es-ES"/>
        </w:rPr>
      </w:pPr>
      <w:proofErr w:type="gramStart"/>
      <w:r w:rsidRPr="00D95333">
        <w:rPr>
          <w:sz w:val="24"/>
          <w:lang w:val="es-ES"/>
        </w:rPr>
        <w:t>NodoCola::</w:t>
      </w:r>
      <w:proofErr w:type="gramEnd"/>
      <w:r w:rsidRPr="00D95333">
        <w:rPr>
          <w:sz w:val="24"/>
          <w:lang w:val="es-ES"/>
        </w:rPr>
        <w:t>NodoCola(Cliente c, NodoCola* sig)</w:t>
      </w:r>
    </w:p>
    <w:p w14:paraId="1824FCA7" w14:textId="77777777" w:rsidR="00D95333" w:rsidRPr="00D95333" w:rsidRDefault="00D95333" w:rsidP="00D95333">
      <w:pPr>
        <w:spacing w:after="0" w:line="240" w:lineRule="auto"/>
        <w:rPr>
          <w:sz w:val="24"/>
          <w:lang w:val="es-ES"/>
        </w:rPr>
      </w:pPr>
      <w:r w:rsidRPr="00D95333">
        <w:rPr>
          <w:sz w:val="24"/>
          <w:lang w:val="es-ES"/>
        </w:rPr>
        <w:t>{</w:t>
      </w:r>
    </w:p>
    <w:p w14:paraId="5DFD404C" w14:textId="77777777" w:rsidR="00D95333" w:rsidRPr="00D95333" w:rsidRDefault="00D95333" w:rsidP="00D95333">
      <w:pPr>
        <w:spacing w:after="0" w:line="240" w:lineRule="auto"/>
        <w:rPr>
          <w:sz w:val="24"/>
          <w:lang w:val="es-ES"/>
        </w:rPr>
      </w:pPr>
      <w:r w:rsidRPr="00D95333">
        <w:rPr>
          <w:sz w:val="24"/>
          <w:lang w:val="es-ES"/>
        </w:rPr>
        <w:tab/>
        <w:t>cliente = c;</w:t>
      </w:r>
    </w:p>
    <w:p w14:paraId="57989533" w14:textId="77777777" w:rsidR="00D95333" w:rsidRPr="00D95333" w:rsidRDefault="00D95333" w:rsidP="00D95333">
      <w:pPr>
        <w:spacing w:after="0" w:line="240" w:lineRule="auto"/>
        <w:rPr>
          <w:sz w:val="24"/>
          <w:lang w:val="es-ES"/>
        </w:rPr>
      </w:pPr>
      <w:r w:rsidRPr="00D95333">
        <w:rPr>
          <w:sz w:val="24"/>
          <w:lang w:val="es-ES"/>
        </w:rPr>
        <w:tab/>
        <w:t>siguiente = sig;</w:t>
      </w:r>
    </w:p>
    <w:p w14:paraId="13A0AD75" w14:textId="77777777" w:rsidR="00D95333" w:rsidRPr="00D95333" w:rsidRDefault="00D95333" w:rsidP="00D95333">
      <w:pPr>
        <w:spacing w:after="0" w:line="240" w:lineRule="auto"/>
        <w:rPr>
          <w:sz w:val="24"/>
          <w:lang w:val="es-ES"/>
        </w:rPr>
      </w:pPr>
      <w:r w:rsidRPr="00D95333">
        <w:rPr>
          <w:sz w:val="24"/>
          <w:lang w:val="es-ES"/>
        </w:rPr>
        <w:t>}</w:t>
      </w:r>
    </w:p>
    <w:p w14:paraId="162B1283" w14:textId="77777777" w:rsidR="00D95333" w:rsidRPr="00D95333" w:rsidRDefault="00D95333" w:rsidP="00D95333">
      <w:pPr>
        <w:spacing w:after="0" w:line="240" w:lineRule="auto"/>
        <w:rPr>
          <w:sz w:val="24"/>
          <w:lang w:val="es-ES"/>
        </w:rPr>
      </w:pPr>
    </w:p>
    <w:p w14:paraId="0D71D720" w14:textId="77777777" w:rsidR="00D95333" w:rsidRPr="00D95333" w:rsidRDefault="00D95333" w:rsidP="00D95333">
      <w:pPr>
        <w:spacing w:after="0" w:line="240" w:lineRule="auto"/>
        <w:rPr>
          <w:sz w:val="24"/>
          <w:lang w:val="es-ES"/>
        </w:rPr>
      </w:pPr>
      <w:proofErr w:type="gramStart"/>
      <w:r w:rsidRPr="00D95333">
        <w:rPr>
          <w:sz w:val="24"/>
          <w:lang w:val="es-ES"/>
        </w:rPr>
        <w:t>NodoCola::</w:t>
      </w:r>
      <w:proofErr w:type="gramEnd"/>
      <w:r w:rsidRPr="00D95333">
        <w:rPr>
          <w:sz w:val="24"/>
          <w:lang w:val="es-ES"/>
        </w:rPr>
        <w:t>~NodoCola()</w:t>
      </w:r>
    </w:p>
    <w:p w14:paraId="6356AE8E" w14:textId="77777777" w:rsidR="00D95333" w:rsidRPr="00917E30" w:rsidRDefault="00D95333" w:rsidP="00D95333">
      <w:pPr>
        <w:spacing w:after="0" w:line="240" w:lineRule="auto"/>
        <w:rPr>
          <w:sz w:val="24"/>
          <w:lang w:val="es-ES"/>
        </w:rPr>
      </w:pPr>
      <w:r w:rsidRPr="00917E30">
        <w:rPr>
          <w:sz w:val="24"/>
          <w:lang w:val="es-ES"/>
        </w:rPr>
        <w:t>{</w:t>
      </w:r>
    </w:p>
    <w:p w14:paraId="6B39D163" w14:textId="2DA86D53" w:rsidR="00D95333" w:rsidRPr="001F77A4" w:rsidRDefault="00D95333" w:rsidP="00D95333">
      <w:pPr>
        <w:spacing w:after="0" w:line="240" w:lineRule="auto"/>
        <w:rPr>
          <w:sz w:val="24"/>
          <w:lang w:val="en-GB"/>
        </w:rPr>
      </w:pPr>
      <w:r w:rsidRPr="001F77A4">
        <w:rPr>
          <w:sz w:val="24"/>
          <w:lang w:val="en-GB"/>
        </w:rPr>
        <w:t>}</w:t>
      </w:r>
    </w:p>
    <w:p w14:paraId="3C36A3FB" w14:textId="173DA9FB" w:rsidR="00D95333" w:rsidRPr="001F77A4" w:rsidRDefault="00D95333" w:rsidP="00D95333">
      <w:pPr>
        <w:rPr>
          <w:sz w:val="24"/>
          <w:lang w:val="en-GB"/>
        </w:rPr>
      </w:pPr>
      <w:r w:rsidRPr="001F77A4">
        <w:rPr>
          <w:sz w:val="24"/>
          <w:lang w:val="en-GB"/>
        </w:rPr>
        <w:br w:type="page"/>
      </w:r>
      <w:r w:rsidR="00D13473" w:rsidRPr="001F77A4">
        <w:rPr>
          <w:sz w:val="24"/>
          <w:lang w:val="en-GB"/>
        </w:rPr>
        <w:lastRenderedPageBreak/>
        <w:br w:type="page"/>
      </w:r>
    </w:p>
    <w:p w14:paraId="49D88175" w14:textId="4A2379DB" w:rsidR="00D95333" w:rsidRPr="001F77A4" w:rsidRDefault="00D95333" w:rsidP="00D95333">
      <w:pPr>
        <w:pStyle w:val="Heading2"/>
        <w:rPr>
          <w:sz w:val="32"/>
          <w:lang w:val="en-GB"/>
        </w:rPr>
      </w:pPr>
      <w:bookmarkStart w:id="56" w:name="_Cola.hpp"/>
      <w:bookmarkEnd w:id="56"/>
      <w:r w:rsidRPr="001F77A4">
        <w:rPr>
          <w:sz w:val="32"/>
          <w:lang w:val="en-GB"/>
        </w:rPr>
        <w:lastRenderedPageBreak/>
        <w:t>Cola.hpp</w:t>
      </w:r>
    </w:p>
    <w:p w14:paraId="769FBCE7" w14:textId="77777777" w:rsidR="00D95333" w:rsidRPr="001F77A4" w:rsidRDefault="00D95333" w:rsidP="00D95333">
      <w:pPr>
        <w:spacing w:after="0" w:line="240" w:lineRule="auto"/>
        <w:rPr>
          <w:sz w:val="24"/>
          <w:lang w:val="en-GB"/>
        </w:rPr>
      </w:pPr>
      <w:r w:rsidRPr="001F77A4">
        <w:rPr>
          <w:sz w:val="24"/>
          <w:lang w:val="en-GB"/>
        </w:rPr>
        <w:t>#ifndef COLA_HPP</w:t>
      </w:r>
    </w:p>
    <w:p w14:paraId="691ED91C" w14:textId="77777777" w:rsidR="00D95333" w:rsidRPr="00D95333" w:rsidRDefault="00D95333" w:rsidP="00D95333">
      <w:pPr>
        <w:spacing w:after="0" w:line="240" w:lineRule="auto"/>
        <w:rPr>
          <w:sz w:val="24"/>
          <w:lang w:val="en-GB"/>
        </w:rPr>
      </w:pPr>
      <w:r w:rsidRPr="00D95333">
        <w:rPr>
          <w:sz w:val="24"/>
          <w:lang w:val="en-GB"/>
        </w:rPr>
        <w:t>#define COLA_HPP</w:t>
      </w:r>
    </w:p>
    <w:p w14:paraId="5F7BF64A" w14:textId="77777777" w:rsidR="00D95333" w:rsidRPr="00D95333" w:rsidRDefault="00D95333" w:rsidP="00D95333">
      <w:pPr>
        <w:spacing w:after="0" w:line="240" w:lineRule="auto"/>
        <w:rPr>
          <w:sz w:val="24"/>
          <w:lang w:val="en-GB"/>
        </w:rPr>
      </w:pPr>
      <w:r w:rsidRPr="00D95333">
        <w:rPr>
          <w:sz w:val="24"/>
          <w:lang w:val="en-GB"/>
        </w:rPr>
        <w:t>#include "NodoCola.hpp"</w:t>
      </w:r>
    </w:p>
    <w:p w14:paraId="31A45D09" w14:textId="77777777" w:rsidR="00D95333" w:rsidRPr="00D95333" w:rsidRDefault="00D95333" w:rsidP="00D95333">
      <w:pPr>
        <w:spacing w:after="0" w:line="240" w:lineRule="auto"/>
        <w:rPr>
          <w:sz w:val="24"/>
          <w:lang w:val="en-GB"/>
        </w:rPr>
      </w:pPr>
    </w:p>
    <w:p w14:paraId="0991E82E" w14:textId="77777777" w:rsidR="00D95333" w:rsidRPr="00D95333" w:rsidRDefault="00D95333" w:rsidP="00D95333">
      <w:pPr>
        <w:spacing w:after="0" w:line="240" w:lineRule="auto"/>
        <w:rPr>
          <w:sz w:val="24"/>
          <w:lang w:val="en-GB"/>
        </w:rPr>
      </w:pPr>
      <w:r w:rsidRPr="00D95333">
        <w:rPr>
          <w:sz w:val="24"/>
          <w:lang w:val="en-GB"/>
        </w:rPr>
        <w:t>class Cola</w:t>
      </w:r>
    </w:p>
    <w:p w14:paraId="3D84F23F" w14:textId="77777777" w:rsidR="00D95333" w:rsidRPr="001F77A4" w:rsidRDefault="00D95333" w:rsidP="00D95333">
      <w:pPr>
        <w:spacing w:after="0" w:line="240" w:lineRule="auto"/>
        <w:rPr>
          <w:sz w:val="24"/>
          <w:lang w:val="en-GB"/>
        </w:rPr>
      </w:pPr>
      <w:r w:rsidRPr="001F77A4">
        <w:rPr>
          <w:sz w:val="24"/>
          <w:lang w:val="en-GB"/>
        </w:rPr>
        <w:t>{</w:t>
      </w:r>
    </w:p>
    <w:p w14:paraId="304E23F1" w14:textId="77777777" w:rsidR="00D95333" w:rsidRPr="001F77A4" w:rsidRDefault="00D95333" w:rsidP="00D95333">
      <w:pPr>
        <w:spacing w:after="0" w:line="240" w:lineRule="auto"/>
        <w:rPr>
          <w:sz w:val="24"/>
          <w:lang w:val="en-GB"/>
        </w:rPr>
      </w:pPr>
      <w:r w:rsidRPr="001F77A4">
        <w:rPr>
          <w:sz w:val="24"/>
          <w:lang w:val="en-GB"/>
        </w:rPr>
        <w:t>public:</w:t>
      </w:r>
    </w:p>
    <w:p w14:paraId="40C5B236" w14:textId="77777777" w:rsidR="00D95333" w:rsidRPr="00D95333" w:rsidRDefault="00D95333" w:rsidP="00D95333">
      <w:pPr>
        <w:spacing w:after="0" w:line="240" w:lineRule="auto"/>
        <w:rPr>
          <w:sz w:val="24"/>
          <w:lang w:val="es-ES"/>
        </w:rPr>
      </w:pPr>
      <w:r w:rsidRPr="001F77A4">
        <w:rPr>
          <w:sz w:val="24"/>
          <w:lang w:val="en-GB"/>
        </w:rPr>
        <w:tab/>
      </w:r>
      <w:proofErr w:type="gramStart"/>
      <w:r w:rsidRPr="00D95333">
        <w:rPr>
          <w:sz w:val="24"/>
          <w:lang w:val="es-ES"/>
        </w:rPr>
        <w:t>Cola(</w:t>
      </w:r>
      <w:proofErr w:type="gramEnd"/>
      <w:r w:rsidRPr="00D95333">
        <w:rPr>
          <w:sz w:val="24"/>
          <w:lang w:val="es-ES"/>
        </w:rPr>
        <w:t>);</w:t>
      </w:r>
    </w:p>
    <w:p w14:paraId="7B529D67" w14:textId="77777777" w:rsidR="00D95333" w:rsidRPr="00D95333" w:rsidRDefault="00D95333" w:rsidP="00D95333">
      <w:pPr>
        <w:spacing w:after="0" w:line="240" w:lineRule="auto"/>
        <w:rPr>
          <w:sz w:val="24"/>
          <w:lang w:val="es-ES"/>
        </w:rPr>
      </w:pPr>
      <w:r w:rsidRPr="00D95333">
        <w:rPr>
          <w:sz w:val="24"/>
          <w:lang w:val="es-ES"/>
        </w:rPr>
        <w:tab/>
        <w:t>~</w:t>
      </w:r>
      <w:proofErr w:type="gramStart"/>
      <w:r w:rsidRPr="00D95333">
        <w:rPr>
          <w:sz w:val="24"/>
          <w:lang w:val="es-ES"/>
        </w:rPr>
        <w:t>Cola(</w:t>
      </w:r>
      <w:proofErr w:type="gramEnd"/>
      <w:r w:rsidRPr="00D95333">
        <w:rPr>
          <w:sz w:val="24"/>
          <w:lang w:val="es-ES"/>
        </w:rPr>
        <w:t>);</w:t>
      </w:r>
    </w:p>
    <w:p w14:paraId="2B6D65D1" w14:textId="77777777" w:rsidR="00D95333" w:rsidRPr="00D95333" w:rsidRDefault="00D95333" w:rsidP="00D95333">
      <w:pPr>
        <w:spacing w:after="0" w:line="240" w:lineRule="auto"/>
        <w:rPr>
          <w:sz w:val="24"/>
          <w:lang w:val="es-ES"/>
        </w:rPr>
      </w:pPr>
    </w:p>
    <w:p w14:paraId="1EE7BDE6" w14:textId="77777777" w:rsidR="00D95333" w:rsidRPr="00D95333" w:rsidRDefault="00D95333" w:rsidP="00D95333">
      <w:pPr>
        <w:spacing w:after="0" w:line="240" w:lineRule="auto"/>
        <w:rPr>
          <w:sz w:val="24"/>
          <w:lang w:val="es-ES"/>
        </w:rPr>
      </w:pPr>
      <w:r w:rsidRPr="00D95333">
        <w:rPr>
          <w:sz w:val="24"/>
          <w:lang w:val="es-ES"/>
        </w:rPr>
        <w:tab/>
        <w:t>void insertar (Cliente c);</w:t>
      </w:r>
    </w:p>
    <w:p w14:paraId="3B6CD228" w14:textId="77777777" w:rsidR="00D95333" w:rsidRPr="00D95333" w:rsidRDefault="00D95333" w:rsidP="00D95333">
      <w:pPr>
        <w:spacing w:after="0" w:line="240" w:lineRule="auto"/>
        <w:rPr>
          <w:sz w:val="24"/>
          <w:lang w:val="es-ES"/>
        </w:rPr>
      </w:pPr>
      <w:r w:rsidRPr="00D95333">
        <w:rPr>
          <w:sz w:val="24"/>
          <w:lang w:val="es-ES"/>
        </w:rPr>
        <w:tab/>
        <w:t>Cliente eliminar ();</w:t>
      </w:r>
    </w:p>
    <w:p w14:paraId="58C72BCF" w14:textId="77777777" w:rsidR="00D95333" w:rsidRPr="00D95333" w:rsidRDefault="00D95333" w:rsidP="00D95333">
      <w:pPr>
        <w:spacing w:after="0" w:line="240" w:lineRule="auto"/>
        <w:rPr>
          <w:sz w:val="24"/>
          <w:lang w:val="es-ES"/>
        </w:rPr>
      </w:pPr>
      <w:r w:rsidRPr="00D95333">
        <w:rPr>
          <w:sz w:val="24"/>
          <w:lang w:val="es-ES"/>
        </w:rPr>
        <w:tab/>
        <w:t>void mostrar ();</w:t>
      </w:r>
    </w:p>
    <w:p w14:paraId="6BE897E3" w14:textId="77777777" w:rsidR="00D95333" w:rsidRPr="00D95333" w:rsidRDefault="00D95333" w:rsidP="00D95333">
      <w:pPr>
        <w:spacing w:after="0" w:line="240" w:lineRule="auto"/>
        <w:rPr>
          <w:sz w:val="24"/>
          <w:lang w:val="es-ES"/>
        </w:rPr>
      </w:pPr>
      <w:r w:rsidRPr="00D95333">
        <w:rPr>
          <w:sz w:val="24"/>
          <w:lang w:val="es-ES"/>
        </w:rPr>
        <w:tab/>
        <w:t>bool es_vacia ();</w:t>
      </w:r>
    </w:p>
    <w:p w14:paraId="5517CAB0" w14:textId="77777777" w:rsidR="00D95333" w:rsidRPr="00D95333" w:rsidRDefault="00D95333" w:rsidP="00D95333">
      <w:pPr>
        <w:spacing w:after="0" w:line="240" w:lineRule="auto"/>
        <w:rPr>
          <w:sz w:val="24"/>
          <w:lang w:val="es-ES"/>
        </w:rPr>
      </w:pPr>
      <w:r w:rsidRPr="00D95333">
        <w:rPr>
          <w:sz w:val="24"/>
          <w:lang w:val="es-ES"/>
        </w:rPr>
        <w:tab/>
        <w:t>int cantidad_de_</w:t>
      </w:r>
      <w:proofErr w:type="gramStart"/>
      <w:r w:rsidRPr="00D95333">
        <w:rPr>
          <w:sz w:val="24"/>
          <w:lang w:val="es-ES"/>
        </w:rPr>
        <w:t>clientes(</w:t>
      </w:r>
      <w:proofErr w:type="gramEnd"/>
      <w:r w:rsidRPr="00D95333">
        <w:rPr>
          <w:sz w:val="24"/>
          <w:lang w:val="es-ES"/>
        </w:rPr>
        <w:t>);</w:t>
      </w:r>
    </w:p>
    <w:p w14:paraId="0CC79915" w14:textId="77777777" w:rsidR="00D95333" w:rsidRPr="00D95333" w:rsidRDefault="00D95333" w:rsidP="00D95333">
      <w:pPr>
        <w:spacing w:after="0" w:line="240" w:lineRule="auto"/>
        <w:rPr>
          <w:sz w:val="24"/>
          <w:lang w:val="es-ES"/>
        </w:rPr>
      </w:pPr>
      <w:r w:rsidRPr="00D95333">
        <w:rPr>
          <w:sz w:val="24"/>
          <w:lang w:val="es-ES"/>
        </w:rPr>
        <w:tab/>
        <w:t>Cliente ver_primero (void);</w:t>
      </w:r>
    </w:p>
    <w:p w14:paraId="6048779E" w14:textId="77777777" w:rsidR="00D95333" w:rsidRPr="00D95333" w:rsidRDefault="00D95333" w:rsidP="00D95333">
      <w:pPr>
        <w:spacing w:after="0" w:line="240" w:lineRule="auto"/>
        <w:rPr>
          <w:sz w:val="24"/>
          <w:lang w:val="es-ES"/>
        </w:rPr>
      </w:pPr>
      <w:r w:rsidRPr="00D95333">
        <w:rPr>
          <w:sz w:val="24"/>
          <w:lang w:val="es-ES"/>
        </w:rPr>
        <w:tab/>
      </w:r>
    </w:p>
    <w:p w14:paraId="5721E30E" w14:textId="77777777" w:rsidR="00D95333" w:rsidRPr="00D95333" w:rsidRDefault="00D95333" w:rsidP="00D95333">
      <w:pPr>
        <w:spacing w:after="0" w:line="240" w:lineRule="auto"/>
        <w:rPr>
          <w:sz w:val="24"/>
          <w:lang w:val="es-ES"/>
        </w:rPr>
      </w:pPr>
      <w:r w:rsidRPr="00D95333">
        <w:rPr>
          <w:sz w:val="24"/>
          <w:lang w:val="es-ES"/>
        </w:rPr>
        <w:t>private:</w:t>
      </w:r>
    </w:p>
    <w:p w14:paraId="4A107730" w14:textId="77777777" w:rsidR="00D95333" w:rsidRPr="00D95333" w:rsidRDefault="00D95333" w:rsidP="00D95333">
      <w:pPr>
        <w:spacing w:after="0" w:line="240" w:lineRule="auto"/>
        <w:rPr>
          <w:sz w:val="24"/>
          <w:lang w:val="es-ES"/>
        </w:rPr>
      </w:pPr>
      <w:r w:rsidRPr="00D95333">
        <w:rPr>
          <w:sz w:val="24"/>
          <w:lang w:val="es-ES"/>
        </w:rPr>
        <w:tab/>
        <w:t>pnodoCola primero, ultimo;</w:t>
      </w:r>
    </w:p>
    <w:p w14:paraId="74B943E0" w14:textId="77777777" w:rsidR="00D95333" w:rsidRPr="00D95333" w:rsidRDefault="00D95333" w:rsidP="00D95333">
      <w:pPr>
        <w:spacing w:after="0" w:line="240" w:lineRule="auto"/>
        <w:rPr>
          <w:sz w:val="24"/>
          <w:lang w:val="es-ES"/>
        </w:rPr>
      </w:pPr>
      <w:r w:rsidRPr="00D95333">
        <w:rPr>
          <w:sz w:val="24"/>
          <w:lang w:val="es-ES"/>
        </w:rPr>
        <w:tab/>
        <w:t>int clientes_en_cola;</w:t>
      </w:r>
    </w:p>
    <w:p w14:paraId="026DE79B" w14:textId="77777777" w:rsidR="00D95333" w:rsidRPr="001F77A4" w:rsidRDefault="00D95333" w:rsidP="00D95333">
      <w:pPr>
        <w:spacing w:after="0" w:line="240" w:lineRule="auto"/>
        <w:rPr>
          <w:sz w:val="24"/>
          <w:lang w:val="en-GB"/>
        </w:rPr>
      </w:pPr>
      <w:r w:rsidRPr="001F77A4">
        <w:rPr>
          <w:sz w:val="24"/>
          <w:lang w:val="en-GB"/>
        </w:rPr>
        <w:t>};</w:t>
      </w:r>
    </w:p>
    <w:p w14:paraId="4D5AE945" w14:textId="77777777" w:rsidR="00D95333" w:rsidRPr="001F77A4" w:rsidRDefault="00D95333" w:rsidP="00D95333">
      <w:pPr>
        <w:spacing w:after="0" w:line="240" w:lineRule="auto"/>
        <w:rPr>
          <w:sz w:val="24"/>
          <w:lang w:val="en-GB"/>
        </w:rPr>
      </w:pPr>
    </w:p>
    <w:p w14:paraId="52F7E13E" w14:textId="30741D52" w:rsidR="00D13473" w:rsidRPr="001F77A4" w:rsidRDefault="00D95333" w:rsidP="00D95333">
      <w:pPr>
        <w:spacing w:after="0" w:line="240" w:lineRule="auto"/>
        <w:rPr>
          <w:sz w:val="24"/>
          <w:lang w:val="en-GB"/>
        </w:rPr>
      </w:pPr>
      <w:r w:rsidRPr="001F77A4">
        <w:rPr>
          <w:sz w:val="24"/>
          <w:lang w:val="en-GB"/>
        </w:rPr>
        <w:t>#endif // COLA_HPP</w:t>
      </w:r>
    </w:p>
    <w:p w14:paraId="7195934D" w14:textId="77777777" w:rsidR="00D13473" w:rsidRPr="001F77A4" w:rsidRDefault="00D13473">
      <w:pPr>
        <w:rPr>
          <w:sz w:val="24"/>
          <w:lang w:val="en-GB"/>
        </w:rPr>
      </w:pPr>
      <w:r w:rsidRPr="001F77A4">
        <w:rPr>
          <w:sz w:val="24"/>
          <w:lang w:val="en-GB"/>
        </w:rPr>
        <w:br w:type="page"/>
      </w:r>
    </w:p>
    <w:p w14:paraId="5CAB3DF1" w14:textId="77777777" w:rsidR="00D95333" w:rsidRPr="001F77A4" w:rsidRDefault="00D95333" w:rsidP="00D95333">
      <w:pPr>
        <w:spacing w:after="0" w:line="240" w:lineRule="auto"/>
        <w:rPr>
          <w:sz w:val="24"/>
          <w:lang w:val="en-GB"/>
        </w:rPr>
      </w:pPr>
    </w:p>
    <w:p w14:paraId="24E4D442" w14:textId="208D11A4" w:rsidR="00D95333" w:rsidRPr="001F77A4" w:rsidRDefault="00D95333" w:rsidP="00D95333">
      <w:pPr>
        <w:rPr>
          <w:sz w:val="24"/>
          <w:lang w:val="en-GB"/>
        </w:rPr>
      </w:pPr>
      <w:r w:rsidRPr="001F77A4">
        <w:rPr>
          <w:sz w:val="24"/>
          <w:lang w:val="en-GB"/>
        </w:rPr>
        <w:br w:type="page"/>
      </w:r>
    </w:p>
    <w:p w14:paraId="11EB54DA" w14:textId="543D2E3B" w:rsidR="00D95333" w:rsidRPr="001F77A4" w:rsidRDefault="00D95333" w:rsidP="00D95333">
      <w:pPr>
        <w:pStyle w:val="Heading2"/>
        <w:rPr>
          <w:sz w:val="32"/>
          <w:lang w:val="en-GB"/>
        </w:rPr>
      </w:pPr>
      <w:bookmarkStart w:id="57" w:name="_Cola.cpp"/>
      <w:bookmarkEnd w:id="57"/>
      <w:r w:rsidRPr="001F77A4">
        <w:rPr>
          <w:sz w:val="32"/>
          <w:lang w:val="en-GB"/>
        </w:rPr>
        <w:lastRenderedPageBreak/>
        <w:t>Cola.cpp</w:t>
      </w:r>
    </w:p>
    <w:p w14:paraId="7AABDE59" w14:textId="77777777" w:rsidR="007E4876" w:rsidRPr="001F77A4" w:rsidRDefault="007E4876" w:rsidP="007E4876">
      <w:pPr>
        <w:spacing w:after="0" w:line="240" w:lineRule="auto"/>
        <w:rPr>
          <w:sz w:val="24"/>
          <w:lang w:val="en-GB"/>
        </w:rPr>
      </w:pPr>
      <w:r w:rsidRPr="001F77A4">
        <w:rPr>
          <w:sz w:val="24"/>
          <w:lang w:val="en-GB"/>
        </w:rPr>
        <w:t>#include "Cola.hpp"</w:t>
      </w:r>
    </w:p>
    <w:p w14:paraId="2E7DED2D" w14:textId="77777777" w:rsidR="007E4876" w:rsidRPr="001F77A4" w:rsidRDefault="007E4876" w:rsidP="007E4876">
      <w:pPr>
        <w:spacing w:after="0" w:line="240" w:lineRule="auto"/>
        <w:rPr>
          <w:sz w:val="24"/>
          <w:lang w:val="en-GB"/>
        </w:rPr>
      </w:pPr>
    </w:p>
    <w:p w14:paraId="3000A01B" w14:textId="77777777" w:rsidR="007E4876" w:rsidRPr="007E4876" w:rsidRDefault="007E4876" w:rsidP="007E4876">
      <w:pPr>
        <w:spacing w:after="0" w:line="240" w:lineRule="auto"/>
        <w:rPr>
          <w:sz w:val="24"/>
          <w:lang w:val="es-ES"/>
        </w:rPr>
      </w:pPr>
      <w:proofErr w:type="gramStart"/>
      <w:r w:rsidRPr="007E4876">
        <w:rPr>
          <w:sz w:val="24"/>
          <w:lang w:val="es-ES"/>
        </w:rPr>
        <w:t>Cola::</w:t>
      </w:r>
      <w:proofErr w:type="gramEnd"/>
      <w:r w:rsidRPr="007E4876">
        <w:rPr>
          <w:sz w:val="24"/>
          <w:lang w:val="es-ES"/>
        </w:rPr>
        <w:t>Cola()</w:t>
      </w:r>
    </w:p>
    <w:p w14:paraId="230AED99" w14:textId="77777777" w:rsidR="007E4876" w:rsidRPr="007E4876" w:rsidRDefault="007E4876" w:rsidP="007E4876">
      <w:pPr>
        <w:spacing w:after="0" w:line="240" w:lineRule="auto"/>
        <w:rPr>
          <w:sz w:val="24"/>
          <w:lang w:val="es-ES"/>
        </w:rPr>
      </w:pPr>
      <w:r w:rsidRPr="007E4876">
        <w:rPr>
          <w:sz w:val="24"/>
          <w:lang w:val="es-ES"/>
        </w:rPr>
        <w:t>{</w:t>
      </w:r>
    </w:p>
    <w:p w14:paraId="7549CC7D" w14:textId="77777777" w:rsidR="007E4876" w:rsidRPr="007E4876" w:rsidRDefault="007E4876" w:rsidP="007E4876">
      <w:pPr>
        <w:spacing w:after="0" w:line="240" w:lineRule="auto"/>
        <w:rPr>
          <w:sz w:val="24"/>
          <w:lang w:val="es-ES"/>
        </w:rPr>
      </w:pPr>
      <w:r w:rsidRPr="007E4876">
        <w:rPr>
          <w:sz w:val="24"/>
          <w:lang w:val="es-ES"/>
        </w:rPr>
        <w:tab/>
        <w:t>primero = NULL;</w:t>
      </w:r>
    </w:p>
    <w:p w14:paraId="2B36C34F" w14:textId="77777777" w:rsidR="007E4876" w:rsidRPr="007E4876" w:rsidRDefault="007E4876" w:rsidP="007E4876">
      <w:pPr>
        <w:spacing w:after="0" w:line="240" w:lineRule="auto"/>
        <w:rPr>
          <w:sz w:val="24"/>
          <w:lang w:val="es-ES"/>
        </w:rPr>
      </w:pPr>
      <w:r w:rsidRPr="007E4876">
        <w:rPr>
          <w:sz w:val="24"/>
          <w:lang w:val="es-ES"/>
        </w:rPr>
        <w:tab/>
        <w:t>ultimo = NULL;</w:t>
      </w:r>
    </w:p>
    <w:p w14:paraId="6EEF76C0" w14:textId="77777777" w:rsidR="007E4876" w:rsidRPr="007E4876" w:rsidRDefault="007E4876" w:rsidP="007E4876">
      <w:pPr>
        <w:spacing w:after="0" w:line="240" w:lineRule="auto"/>
        <w:rPr>
          <w:sz w:val="24"/>
          <w:lang w:val="es-ES"/>
        </w:rPr>
      </w:pPr>
      <w:r w:rsidRPr="007E4876">
        <w:rPr>
          <w:sz w:val="24"/>
          <w:lang w:val="es-ES"/>
        </w:rPr>
        <w:tab/>
        <w:t>clientes_en_cola = 0;</w:t>
      </w:r>
    </w:p>
    <w:p w14:paraId="73ABA7C5" w14:textId="77777777" w:rsidR="007E4876" w:rsidRPr="007E4876" w:rsidRDefault="007E4876" w:rsidP="007E4876">
      <w:pPr>
        <w:spacing w:after="0" w:line="240" w:lineRule="auto"/>
        <w:rPr>
          <w:sz w:val="24"/>
          <w:lang w:val="es-ES"/>
        </w:rPr>
      </w:pPr>
      <w:r w:rsidRPr="007E4876">
        <w:rPr>
          <w:sz w:val="24"/>
          <w:lang w:val="es-ES"/>
        </w:rPr>
        <w:t>}</w:t>
      </w:r>
    </w:p>
    <w:p w14:paraId="1B5032DF" w14:textId="77777777" w:rsidR="007E4876" w:rsidRPr="007E4876" w:rsidRDefault="007E4876" w:rsidP="007E4876">
      <w:pPr>
        <w:spacing w:after="0" w:line="240" w:lineRule="auto"/>
        <w:rPr>
          <w:sz w:val="24"/>
          <w:lang w:val="es-ES"/>
        </w:rPr>
      </w:pPr>
    </w:p>
    <w:p w14:paraId="6EBC43B1"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Cola::</w:t>
      </w:r>
      <w:proofErr w:type="gramEnd"/>
      <w:r w:rsidRPr="007E4876">
        <w:rPr>
          <w:sz w:val="24"/>
          <w:lang w:val="es-ES"/>
        </w:rPr>
        <w:t>insertar(Cliente c)</w:t>
      </w:r>
    </w:p>
    <w:p w14:paraId="477DBD5C" w14:textId="77777777" w:rsidR="007E4876" w:rsidRPr="007E4876" w:rsidRDefault="007E4876" w:rsidP="007E4876">
      <w:pPr>
        <w:spacing w:after="0" w:line="240" w:lineRule="auto"/>
        <w:rPr>
          <w:sz w:val="24"/>
          <w:lang w:val="es-ES"/>
        </w:rPr>
      </w:pPr>
      <w:r w:rsidRPr="007E4876">
        <w:rPr>
          <w:sz w:val="24"/>
          <w:lang w:val="es-ES"/>
        </w:rPr>
        <w:t>{</w:t>
      </w:r>
    </w:p>
    <w:p w14:paraId="3DD6472B" w14:textId="77777777" w:rsidR="007E4876" w:rsidRPr="007E4876" w:rsidRDefault="007E4876" w:rsidP="007E4876">
      <w:pPr>
        <w:spacing w:after="0" w:line="240" w:lineRule="auto"/>
        <w:rPr>
          <w:sz w:val="24"/>
          <w:lang w:val="es-ES"/>
        </w:rPr>
      </w:pPr>
      <w:r w:rsidRPr="007E4876">
        <w:rPr>
          <w:sz w:val="24"/>
          <w:lang w:val="es-ES"/>
        </w:rPr>
        <w:tab/>
        <w:t>pnodoCola nuevo;</w:t>
      </w:r>
    </w:p>
    <w:p w14:paraId="607500CE" w14:textId="77777777" w:rsidR="007E4876" w:rsidRPr="007E4876" w:rsidRDefault="007E4876" w:rsidP="007E4876">
      <w:pPr>
        <w:spacing w:after="0" w:line="240" w:lineRule="auto"/>
        <w:rPr>
          <w:sz w:val="24"/>
          <w:lang w:val="es-ES"/>
        </w:rPr>
      </w:pPr>
      <w:r w:rsidRPr="007E4876">
        <w:rPr>
          <w:sz w:val="24"/>
          <w:lang w:val="es-ES"/>
        </w:rPr>
        <w:tab/>
        <w:t>nuevo = new NodoCola(c);</w:t>
      </w:r>
    </w:p>
    <w:p w14:paraId="03ACC3EB" w14:textId="77777777" w:rsidR="007E4876" w:rsidRPr="007E4876" w:rsidRDefault="007E4876" w:rsidP="007E4876">
      <w:pPr>
        <w:spacing w:after="0" w:line="240" w:lineRule="auto"/>
        <w:rPr>
          <w:sz w:val="24"/>
          <w:lang w:val="es-ES"/>
        </w:rPr>
      </w:pPr>
      <w:r w:rsidRPr="007E4876">
        <w:rPr>
          <w:sz w:val="24"/>
          <w:lang w:val="es-ES"/>
        </w:rPr>
        <w:tab/>
        <w:t>if (ultimo)</w:t>
      </w:r>
    </w:p>
    <w:p w14:paraId="15E4C32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ultimo -&gt; siguiente = nuevo;</w:t>
      </w:r>
    </w:p>
    <w:p w14:paraId="041E514F" w14:textId="77777777" w:rsidR="007E4876" w:rsidRPr="007E4876" w:rsidRDefault="007E4876" w:rsidP="007E4876">
      <w:pPr>
        <w:spacing w:after="0" w:line="240" w:lineRule="auto"/>
        <w:rPr>
          <w:sz w:val="24"/>
          <w:lang w:val="es-ES"/>
        </w:rPr>
      </w:pPr>
      <w:r w:rsidRPr="007E4876">
        <w:rPr>
          <w:sz w:val="24"/>
          <w:lang w:val="es-ES"/>
        </w:rPr>
        <w:tab/>
        <w:t>ultimo = nuevo;</w:t>
      </w:r>
    </w:p>
    <w:p w14:paraId="1A21FD66" w14:textId="77777777" w:rsidR="007E4876" w:rsidRPr="007E4876" w:rsidRDefault="007E4876" w:rsidP="007E4876">
      <w:pPr>
        <w:spacing w:after="0" w:line="240" w:lineRule="auto"/>
        <w:rPr>
          <w:sz w:val="24"/>
          <w:lang w:val="es-ES"/>
        </w:rPr>
      </w:pPr>
      <w:r w:rsidRPr="007E4876">
        <w:rPr>
          <w:sz w:val="24"/>
          <w:lang w:val="es-ES"/>
        </w:rPr>
        <w:tab/>
        <w:t xml:space="preserve">if </w:t>
      </w:r>
      <w:proofErr w:type="gramStart"/>
      <w:r w:rsidRPr="007E4876">
        <w:rPr>
          <w:sz w:val="24"/>
          <w:lang w:val="es-ES"/>
        </w:rPr>
        <w:t>(!primero</w:t>
      </w:r>
      <w:proofErr w:type="gramEnd"/>
      <w:r w:rsidRPr="007E4876">
        <w:rPr>
          <w:sz w:val="24"/>
          <w:lang w:val="es-ES"/>
        </w:rPr>
        <w:t>)</w:t>
      </w:r>
    </w:p>
    <w:p w14:paraId="2502E04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primero = nuevo;</w:t>
      </w:r>
    </w:p>
    <w:p w14:paraId="7A632D21" w14:textId="77777777" w:rsidR="007E4876" w:rsidRPr="007E4876" w:rsidRDefault="007E4876" w:rsidP="007E4876">
      <w:pPr>
        <w:spacing w:after="0" w:line="240" w:lineRule="auto"/>
        <w:rPr>
          <w:sz w:val="24"/>
          <w:lang w:val="es-ES"/>
        </w:rPr>
      </w:pPr>
      <w:r w:rsidRPr="007E4876">
        <w:rPr>
          <w:sz w:val="24"/>
          <w:lang w:val="es-ES"/>
        </w:rPr>
        <w:tab/>
        <w:t>clientes_en_cola ++;</w:t>
      </w:r>
    </w:p>
    <w:p w14:paraId="49C7384F" w14:textId="77777777" w:rsidR="007E4876" w:rsidRPr="007E4876" w:rsidRDefault="007E4876" w:rsidP="007E4876">
      <w:pPr>
        <w:spacing w:after="0" w:line="240" w:lineRule="auto"/>
        <w:rPr>
          <w:sz w:val="24"/>
          <w:lang w:val="es-ES"/>
        </w:rPr>
      </w:pPr>
      <w:r w:rsidRPr="007E4876">
        <w:rPr>
          <w:sz w:val="24"/>
          <w:lang w:val="es-ES"/>
        </w:rPr>
        <w:t>}</w:t>
      </w:r>
    </w:p>
    <w:p w14:paraId="7AC80922" w14:textId="77777777" w:rsidR="007E4876" w:rsidRPr="007E4876" w:rsidRDefault="007E4876" w:rsidP="007E4876">
      <w:pPr>
        <w:spacing w:after="0" w:line="240" w:lineRule="auto"/>
        <w:rPr>
          <w:sz w:val="24"/>
          <w:lang w:val="es-ES"/>
        </w:rPr>
      </w:pPr>
    </w:p>
    <w:p w14:paraId="671366C5" w14:textId="77777777" w:rsidR="007E4876" w:rsidRPr="007E4876" w:rsidRDefault="007E4876" w:rsidP="007E4876">
      <w:pPr>
        <w:spacing w:after="0" w:line="240" w:lineRule="auto"/>
        <w:rPr>
          <w:sz w:val="24"/>
          <w:lang w:val="es-ES"/>
        </w:rPr>
      </w:pPr>
      <w:r w:rsidRPr="007E4876">
        <w:rPr>
          <w:sz w:val="24"/>
          <w:lang w:val="es-ES"/>
        </w:rPr>
        <w:t xml:space="preserve">bool </w:t>
      </w:r>
      <w:proofErr w:type="gramStart"/>
      <w:r w:rsidRPr="007E4876">
        <w:rPr>
          <w:sz w:val="24"/>
          <w:lang w:val="es-ES"/>
        </w:rPr>
        <w:t>Cola::</w:t>
      </w:r>
      <w:proofErr w:type="gramEnd"/>
      <w:r w:rsidRPr="007E4876">
        <w:rPr>
          <w:sz w:val="24"/>
          <w:lang w:val="es-ES"/>
        </w:rPr>
        <w:t>es_vacia()</w:t>
      </w:r>
    </w:p>
    <w:p w14:paraId="6E5A7280" w14:textId="77777777" w:rsidR="007E4876" w:rsidRPr="007E4876" w:rsidRDefault="007E4876" w:rsidP="007E4876">
      <w:pPr>
        <w:spacing w:after="0" w:line="240" w:lineRule="auto"/>
        <w:rPr>
          <w:sz w:val="24"/>
          <w:lang w:val="es-ES"/>
        </w:rPr>
      </w:pPr>
      <w:r w:rsidRPr="007E4876">
        <w:rPr>
          <w:sz w:val="24"/>
          <w:lang w:val="es-ES"/>
        </w:rPr>
        <w:t>{</w:t>
      </w:r>
    </w:p>
    <w:p w14:paraId="1EE777A9" w14:textId="77777777" w:rsidR="007E4876" w:rsidRPr="007E4876" w:rsidRDefault="007E4876" w:rsidP="007E4876">
      <w:pPr>
        <w:spacing w:after="0" w:line="240" w:lineRule="auto"/>
        <w:rPr>
          <w:sz w:val="24"/>
          <w:lang w:val="es-ES"/>
        </w:rPr>
      </w:pPr>
      <w:r w:rsidRPr="007E4876">
        <w:rPr>
          <w:sz w:val="24"/>
          <w:lang w:val="es-ES"/>
        </w:rPr>
        <w:tab/>
        <w:t>return primero;</w:t>
      </w:r>
    </w:p>
    <w:p w14:paraId="30E65C3F" w14:textId="77777777" w:rsidR="007E4876" w:rsidRPr="007E4876" w:rsidRDefault="007E4876" w:rsidP="007E4876">
      <w:pPr>
        <w:spacing w:after="0" w:line="240" w:lineRule="auto"/>
        <w:rPr>
          <w:sz w:val="24"/>
          <w:lang w:val="es-ES"/>
        </w:rPr>
      </w:pPr>
      <w:r w:rsidRPr="007E4876">
        <w:rPr>
          <w:sz w:val="24"/>
          <w:lang w:val="es-ES"/>
        </w:rPr>
        <w:t>}</w:t>
      </w:r>
    </w:p>
    <w:p w14:paraId="106DAC2A" w14:textId="77777777" w:rsidR="007E4876" w:rsidRPr="007E4876" w:rsidRDefault="007E4876" w:rsidP="007E4876">
      <w:pPr>
        <w:spacing w:after="0" w:line="240" w:lineRule="auto"/>
        <w:rPr>
          <w:sz w:val="24"/>
          <w:lang w:val="es-ES"/>
        </w:rPr>
      </w:pPr>
    </w:p>
    <w:p w14:paraId="5A72817A" w14:textId="77777777" w:rsidR="007E4876" w:rsidRPr="007E4876" w:rsidRDefault="007E4876" w:rsidP="007E4876">
      <w:pPr>
        <w:spacing w:after="0" w:line="240" w:lineRule="auto"/>
        <w:rPr>
          <w:sz w:val="24"/>
          <w:lang w:val="es-ES"/>
        </w:rPr>
      </w:pPr>
      <w:r w:rsidRPr="007E4876">
        <w:rPr>
          <w:sz w:val="24"/>
          <w:lang w:val="es-ES"/>
        </w:rPr>
        <w:t xml:space="preserve">Cliente </w:t>
      </w:r>
      <w:proofErr w:type="gramStart"/>
      <w:r w:rsidRPr="007E4876">
        <w:rPr>
          <w:sz w:val="24"/>
          <w:lang w:val="es-ES"/>
        </w:rPr>
        <w:t>Cola::</w:t>
      </w:r>
      <w:proofErr w:type="gramEnd"/>
      <w:r w:rsidRPr="007E4876">
        <w:rPr>
          <w:sz w:val="24"/>
          <w:lang w:val="es-ES"/>
        </w:rPr>
        <w:t>eliminar()</w:t>
      </w:r>
    </w:p>
    <w:p w14:paraId="75DE0454" w14:textId="77777777" w:rsidR="007E4876" w:rsidRPr="007E4876" w:rsidRDefault="007E4876" w:rsidP="007E4876">
      <w:pPr>
        <w:spacing w:after="0" w:line="240" w:lineRule="auto"/>
        <w:rPr>
          <w:sz w:val="24"/>
          <w:lang w:val="es-ES"/>
        </w:rPr>
      </w:pPr>
      <w:r w:rsidRPr="007E4876">
        <w:rPr>
          <w:sz w:val="24"/>
          <w:lang w:val="es-ES"/>
        </w:rPr>
        <w:t>{</w:t>
      </w:r>
    </w:p>
    <w:p w14:paraId="6158F0A4" w14:textId="77777777" w:rsidR="007E4876" w:rsidRPr="007E4876" w:rsidRDefault="007E4876" w:rsidP="007E4876">
      <w:pPr>
        <w:spacing w:after="0" w:line="240" w:lineRule="auto"/>
        <w:rPr>
          <w:sz w:val="24"/>
          <w:lang w:val="es-ES"/>
        </w:rPr>
      </w:pPr>
      <w:r w:rsidRPr="007E4876">
        <w:rPr>
          <w:sz w:val="24"/>
          <w:lang w:val="es-ES"/>
        </w:rPr>
        <w:tab/>
        <w:t>pnodoCola nodo;</w:t>
      </w:r>
    </w:p>
    <w:p w14:paraId="2C14B399" w14:textId="77777777" w:rsidR="007E4876" w:rsidRPr="007E4876" w:rsidRDefault="007E4876" w:rsidP="007E4876">
      <w:pPr>
        <w:spacing w:after="0" w:line="240" w:lineRule="auto"/>
        <w:rPr>
          <w:sz w:val="24"/>
          <w:lang w:val="es-ES"/>
        </w:rPr>
      </w:pPr>
      <w:r w:rsidRPr="007E4876">
        <w:rPr>
          <w:sz w:val="24"/>
          <w:lang w:val="es-ES"/>
        </w:rPr>
        <w:tab/>
        <w:t>Cliente c;</w:t>
      </w:r>
    </w:p>
    <w:p w14:paraId="313ABD44" w14:textId="77777777" w:rsidR="007E4876" w:rsidRPr="007E4876" w:rsidRDefault="007E4876" w:rsidP="007E4876">
      <w:pPr>
        <w:spacing w:after="0" w:line="240" w:lineRule="auto"/>
        <w:rPr>
          <w:sz w:val="24"/>
          <w:lang w:val="es-ES"/>
        </w:rPr>
      </w:pPr>
      <w:r w:rsidRPr="007E4876">
        <w:rPr>
          <w:sz w:val="24"/>
          <w:lang w:val="es-ES"/>
        </w:rPr>
        <w:tab/>
        <w:t>nodo = primero;</w:t>
      </w:r>
    </w:p>
    <w:p w14:paraId="357B948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60FDA2B5" w14:textId="77777777" w:rsidR="007E4876" w:rsidRPr="007E4876" w:rsidRDefault="007E4876" w:rsidP="007E4876">
      <w:pPr>
        <w:spacing w:after="0" w:line="240" w:lineRule="auto"/>
        <w:rPr>
          <w:sz w:val="24"/>
          <w:lang w:val="es-ES"/>
        </w:rPr>
      </w:pPr>
      <w:r w:rsidRPr="007E4876">
        <w:rPr>
          <w:sz w:val="24"/>
          <w:lang w:val="es-ES"/>
        </w:rPr>
        <w:tab/>
        <w:t>primero = nodo -&gt; siguiente;</w:t>
      </w:r>
    </w:p>
    <w:p w14:paraId="7D57E546" w14:textId="77777777" w:rsidR="007E4876" w:rsidRPr="007E4876" w:rsidRDefault="007E4876" w:rsidP="007E4876">
      <w:pPr>
        <w:spacing w:after="0" w:line="240" w:lineRule="auto"/>
        <w:rPr>
          <w:sz w:val="24"/>
          <w:lang w:val="es-ES"/>
        </w:rPr>
      </w:pPr>
      <w:r w:rsidRPr="007E4876">
        <w:rPr>
          <w:sz w:val="24"/>
          <w:lang w:val="es-ES"/>
        </w:rPr>
        <w:tab/>
        <w:t>c = nodo -&gt; cliente;</w:t>
      </w:r>
    </w:p>
    <w:p w14:paraId="3003A15F" w14:textId="77777777" w:rsidR="007E4876" w:rsidRPr="007E4876" w:rsidRDefault="007E4876" w:rsidP="007E4876">
      <w:pPr>
        <w:spacing w:after="0" w:line="240" w:lineRule="auto"/>
        <w:rPr>
          <w:sz w:val="24"/>
          <w:lang w:val="es-ES"/>
        </w:rPr>
      </w:pPr>
      <w:r w:rsidRPr="007E4876">
        <w:rPr>
          <w:sz w:val="24"/>
          <w:lang w:val="es-ES"/>
        </w:rPr>
        <w:tab/>
        <w:t>delete nodo;</w:t>
      </w:r>
    </w:p>
    <w:p w14:paraId="16528591" w14:textId="77777777" w:rsidR="007E4876" w:rsidRPr="007E4876" w:rsidRDefault="007E4876" w:rsidP="007E4876">
      <w:pPr>
        <w:spacing w:after="0" w:line="240" w:lineRule="auto"/>
        <w:rPr>
          <w:sz w:val="24"/>
          <w:lang w:val="es-ES"/>
        </w:rPr>
      </w:pPr>
      <w:r w:rsidRPr="007E4876">
        <w:rPr>
          <w:sz w:val="24"/>
          <w:lang w:val="es-ES"/>
        </w:rPr>
        <w:tab/>
      </w:r>
    </w:p>
    <w:p w14:paraId="76DACD29" w14:textId="77777777" w:rsidR="007E4876" w:rsidRPr="007E4876" w:rsidRDefault="007E4876" w:rsidP="007E4876">
      <w:pPr>
        <w:spacing w:after="0" w:line="240" w:lineRule="auto"/>
        <w:rPr>
          <w:sz w:val="24"/>
          <w:lang w:val="es-ES"/>
        </w:rPr>
      </w:pPr>
      <w:r w:rsidRPr="007E4876">
        <w:rPr>
          <w:sz w:val="24"/>
          <w:lang w:val="es-ES"/>
        </w:rPr>
        <w:tab/>
        <w:t xml:space="preserve">if </w:t>
      </w:r>
      <w:proofErr w:type="gramStart"/>
      <w:r w:rsidRPr="007E4876">
        <w:rPr>
          <w:sz w:val="24"/>
          <w:lang w:val="es-ES"/>
        </w:rPr>
        <w:t>(!primero</w:t>
      </w:r>
      <w:proofErr w:type="gramEnd"/>
      <w:r w:rsidRPr="007E4876">
        <w:rPr>
          <w:sz w:val="24"/>
          <w:lang w:val="es-ES"/>
        </w:rPr>
        <w:t>)</w:t>
      </w:r>
    </w:p>
    <w:p w14:paraId="42FD94A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ultimo = NULL;</w:t>
      </w:r>
    </w:p>
    <w:p w14:paraId="153CC72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57AFE526" w14:textId="77777777" w:rsidR="007E4876" w:rsidRPr="007E4876" w:rsidRDefault="007E4876" w:rsidP="007E4876">
      <w:pPr>
        <w:spacing w:after="0" w:line="240" w:lineRule="auto"/>
        <w:rPr>
          <w:sz w:val="24"/>
          <w:lang w:val="es-ES"/>
        </w:rPr>
      </w:pPr>
      <w:r w:rsidRPr="007E4876">
        <w:rPr>
          <w:sz w:val="24"/>
          <w:lang w:val="es-ES"/>
        </w:rPr>
        <w:tab/>
        <w:t>clientes_en_cola --;</w:t>
      </w:r>
    </w:p>
    <w:p w14:paraId="11F6CA6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43C0BFD1" w14:textId="77777777" w:rsidR="007E4876" w:rsidRPr="007E4876" w:rsidRDefault="007E4876" w:rsidP="007E4876">
      <w:pPr>
        <w:spacing w:after="0" w:line="240" w:lineRule="auto"/>
        <w:rPr>
          <w:sz w:val="24"/>
          <w:lang w:val="es-ES"/>
        </w:rPr>
      </w:pPr>
      <w:r w:rsidRPr="007E4876">
        <w:rPr>
          <w:sz w:val="24"/>
          <w:lang w:val="es-ES"/>
        </w:rPr>
        <w:tab/>
        <w:t>return c;</w:t>
      </w:r>
    </w:p>
    <w:p w14:paraId="548B974E" w14:textId="77777777" w:rsidR="007E4876" w:rsidRPr="007E4876" w:rsidRDefault="007E4876" w:rsidP="007E4876">
      <w:pPr>
        <w:spacing w:after="0" w:line="240" w:lineRule="auto"/>
        <w:rPr>
          <w:sz w:val="24"/>
          <w:lang w:val="es-ES"/>
        </w:rPr>
      </w:pPr>
      <w:r w:rsidRPr="007E4876">
        <w:rPr>
          <w:sz w:val="24"/>
          <w:lang w:val="es-ES"/>
        </w:rPr>
        <w:t>}</w:t>
      </w:r>
    </w:p>
    <w:p w14:paraId="0A387823" w14:textId="77777777" w:rsidR="007E4876" w:rsidRPr="007E4876" w:rsidRDefault="007E4876" w:rsidP="007E4876">
      <w:pPr>
        <w:spacing w:after="0" w:line="240" w:lineRule="auto"/>
        <w:rPr>
          <w:sz w:val="24"/>
          <w:lang w:val="es-ES"/>
        </w:rPr>
      </w:pPr>
    </w:p>
    <w:p w14:paraId="3365804D" w14:textId="77777777" w:rsidR="007E4876" w:rsidRPr="007E4876" w:rsidRDefault="007E4876" w:rsidP="007E4876">
      <w:pPr>
        <w:spacing w:after="0" w:line="240" w:lineRule="auto"/>
        <w:rPr>
          <w:sz w:val="24"/>
          <w:lang w:val="es-ES"/>
        </w:rPr>
      </w:pPr>
      <w:r w:rsidRPr="007E4876">
        <w:rPr>
          <w:sz w:val="24"/>
          <w:lang w:val="es-ES"/>
        </w:rPr>
        <w:t xml:space="preserve">Cliente </w:t>
      </w:r>
      <w:proofErr w:type="gramStart"/>
      <w:r w:rsidRPr="007E4876">
        <w:rPr>
          <w:sz w:val="24"/>
          <w:lang w:val="es-ES"/>
        </w:rPr>
        <w:t>Cola::</w:t>
      </w:r>
      <w:proofErr w:type="gramEnd"/>
      <w:r w:rsidRPr="007E4876">
        <w:rPr>
          <w:sz w:val="24"/>
          <w:lang w:val="es-ES"/>
        </w:rPr>
        <w:t>ver_primero()</w:t>
      </w:r>
    </w:p>
    <w:p w14:paraId="57F7DC8B" w14:textId="77777777" w:rsidR="007E4876" w:rsidRPr="007E4876" w:rsidRDefault="007E4876" w:rsidP="007E4876">
      <w:pPr>
        <w:spacing w:after="0" w:line="240" w:lineRule="auto"/>
        <w:rPr>
          <w:sz w:val="24"/>
          <w:lang w:val="es-ES"/>
        </w:rPr>
      </w:pPr>
      <w:r w:rsidRPr="007E4876">
        <w:rPr>
          <w:sz w:val="24"/>
          <w:lang w:val="es-ES"/>
        </w:rPr>
        <w:t>{</w:t>
      </w:r>
    </w:p>
    <w:p w14:paraId="5AD4A0C7" w14:textId="77777777" w:rsidR="007E4876" w:rsidRPr="007E4876" w:rsidRDefault="007E4876" w:rsidP="007E4876">
      <w:pPr>
        <w:spacing w:after="0" w:line="240" w:lineRule="auto"/>
        <w:rPr>
          <w:sz w:val="24"/>
          <w:lang w:val="es-ES"/>
        </w:rPr>
      </w:pPr>
      <w:r w:rsidRPr="007E4876">
        <w:rPr>
          <w:sz w:val="24"/>
          <w:lang w:val="es-ES"/>
        </w:rPr>
        <w:tab/>
        <w:t>return primero-&gt;cliente;</w:t>
      </w:r>
    </w:p>
    <w:p w14:paraId="2A28DBCB" w14:textId="77777777" w:rsidR="007E4876" w:rsidRPr="007E4876" w:rsidRDefault="007E4876" w:rsidP="007E4876">
      <w:pPr>
        <w:spacing w:after="0" w:line="240" w:lineRule="auto"/>
        <w:rPr>
          <w:sz w:val="24"/>
          <w:lang w:val="es-ES"/>
        </w:rPr>
      </w:pPr>
      <w:r w:rsidRPr="007E4876">
        <w:rPr>
          <w:sz w:val="24"/>
          <w:lang w:val="es-ES"/>
        </w:rPr>
        <w:t>}</w:t>
      </w:r>
    </w:p>
    <w:p w14:paraId="7C84CAFE" w14:textId="77777777" w:rsidR="007E4876" w:rsidRPr="007E4876" w:rsidRDefault="007E4876" w:rsidP="007E4876">
      <w:pPr>
        <w:spacing w:after="0" w:line="240" w:lineRule="auto"/>
        <w:rPr>
          <w:sz w:val="24"/>
          <w:lang w:val="es-ES"/>
        </w:rPr>
      </w:pPr>
    </w:p>
    <w:p w14:paraId="0D6C60B9"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Cola::</w:t>
      </w:r>
      <w:proofErr w:type="gramEnd"/>
      <w:r w:rsidRPr="007E4876">
        <w:rPr>
          <w:sz w:val="24"/>
          <w:lang w:val="es-ES"/>
        </w:rPr>
        <w:t>mostrar()</w:t>
      </w:r>
    </w:p>
    <w:p w14:paraId="11C742CC" w14:textId="77777777" w:rsidR="007E4876" w:rsidRPr="007E4876" w:rsidRDefault="007E4876" w:rsidP="007E4876">
      <w:pPr>
        <w:spacing w:after="0" w:line="240" w:lineRule="auto"/>
        <w:rPr>
          <w:sz w:val="24"/>
          <w:lang w:val="es-ES"/>
        </w:rPr>
      </w:pPr>
      <w:r w:rsidRPr="007E4876">
        <w:rPr>
          <w:sz w:val="24"/>
          <w:lang w:val="es-ES"/>
        </w:rPr>
        <w:lastRenderedPageBreak/>
        <w:t>{</w:t>
      </w:r>
    </w:p>
    <w:p w14:paraId="245A3852" w14:textId="77777777" w:rsidR="007E4876" w:rsidRPr="007E4876" w:rsidRDefault="007E4876" w:rsidP="007E4876">
      <w:pPr>
        <w:spacing w:after="0" w:line="240" w:lineRule="auto"/>
        <w:rPr>
          <w:sz w:val="24"/>
          <w:lang w:val="es-ES"/>
        </w:rPr>
      </w:pPr>
      <w:r w:rsidRPr="007E4876">
        <w:rPr>
          <w:sz w:val="24"/>
          <w:lang w:val="es-ES"/>
        </w:rPr>
        <w:tab/>
        <w:t>pnodoCola aux = primero;</w:t>
      </w:r>
    </w:p>
    <w:p w14:paraId="342F5BB6" w14:textId="77777777" w:rsidR="007E4876" w:rsidRPr="00917E30" w:rsidRDefault="007E4876" w:rsidP="007E4876">
      <w:pPr>
        <w:spacing w:after="0" w:line="240" w:lineRule="auto"/>
        <w:rPr>
          <w:sz w:val="24"/>
          <w:lang w:val="es-ES"/>
        </w:rPr>
      </w:pPr>
      <w:r w:rsidRPr="007E4876">
        <w:rPr>
          <w:sz w:val="24"/>
          <w:lang w:val="es-ES"/>
        </w:rPr>
        <w:tab/>
      </w:r>
      <w:r w:rsidRPr="00917E30">
        <w:rPr>
          <w:sz w:val="24"/>
          <w:lang w:val="es-ES"/>
        </w:rPr>
        <w:t>while(aux)</w:t>
      </w:r>
    </w:p>
    <w:p w14:paraId="17DE1841" w14:textId="77777777" w:rsidR="007E4876" w:rsidRPr="00917E30" w:rsidRDefault="007E4876" w:rsidP="007E4876">
      <w:pPr>
        <w:spacing w:after="0" w:line="240" w:lineRule="auto"/>
        <w:rPr>
          <w:sz w:val="24"/>
          <w:lang w:val="es-ES"/>
        </w:rPr>
      </w:pPr>
      <w:r w:rsidRPr="00917E30">
        <w:rPr>
          <w:sz w:val="24"/>
          <w:lang w:val="es-ES"/>
        </w:rPr>
        <w:tab/>
        <w:t>{</w:t>
      </w:r>
    </w:p>
    <w:p w14:paraId="3E5545DD"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t>aux -&gt; cliente.show_cliente();</w:t>
      </w:r>
    </w:p>
    <w:p w14:paraId="6865F75D" w14:textId="77777777" w:rsidR="007E4876" w:rsidRPr="007E4876" w:rsidRDefault="007E4876" w:rsidP="007E4876">
      <w:pPr>
        <w:spacing w:after="0" w:line="240" w:lineRule="auto"/>
        <w:rPr>
          <w:sz w:val="24"/>
          <w:lang w:val="es-ES"/>
        </w:rPr>
      </w:pPr>
      <w:r w:rsidRPr="00917E30">
        <w:rPr>
          <w:sz w:val="24"/>
          <w:lang w:val="es-ES"/>
        </w:rPr>
        <w:tab/>
      </w:r>
      <w:r w:rsidRPr="00917E30">
        <w:rPr>
          <w:sz w:val="24"/>
          <w:lang w:val="es-ES"/>
        </w:rPr>
        <w:tab/>
      </w:r>
      <w:r w:rsidRPr="007E4876">
        <w:rPr>
          <w:sz w:val="24"/>
          <w:lang w:val="es-ES"/>
        </w:rPr>
        <w:t>aux = aux -&gt; siguiente;</w:t>
      </w:r>
    </w:p>
    <w:p w14:paraId="2ACFA0F3" w14:textId="77777777" w:rsidR="007E4876" w:rsidRPr="007E4876" w:rsidRDefault="007E4876" w:rsidP="007E4876">
      <w:pPr>
        <w:spacing w:after="0" w:line="240" w:lineRule="auto"/>
        <w:rPr>
          <w:sz w:val="24"/>
          <w:lang w:val="es-ES"/>
        </w:rPr>
      </w:pPr>
      <w:r w:rsidRPr="007E4876">
        <w:rPr>
          <w:sz w:val="24"/>
          <w:lang w:val="es-ES"/>
        </w:rPr>
        <w:tab/>
        <w:t>}</w:t>
      </w:r>
    </w:p>
    <w:p w14:paraId="7A5E4EE9" w14:textId="77777777" w:rsidR="007E4876" w:rsidRPr="007E4876" w:rsidRDefault="007E4876" w:rsidP="007E4876">
      <w:pPr>
        <w:spacing w:after="0" w:line="240" w:lineRule="auto"/>
        <w:rPr>
          <w:sz w:val="24"/>
          <w:lang w:val="es-ES"/>
        </w:rPr>
      </w:pPr>
      <w:r w:rsidRPr="007E4876">
        <w:rPr>
          <w:sz w:val="24"/>
          <w:lang w:val="es-ES"/>
        </w:rPr>
        <w:t>}</w:t>
      </w:r>
    </w:p>
    <w:p w14:paraId="0F06292C" w14:textId="77777777" w:rsidR="007E4876" w:rsidRPr="007E4876" w:rsidRDefault="007E4876" w:rsidP="007E4876">
      <w:pPr>
        <w:spacing w:after="0" w:line="240" w:lineRule="auto"/>
        <w:rPr>
          <w:sz w:val="24"/>
          <w:lang w:val="es-ES"/>
        </w:rPr>
      </w:pPr>
    </w:p>
    <w:p w14:paraId="7A663F71" w14:textId="77777777" w:rsidR="007E4876" w:rsidRPr="007E4876" w:rsidRDefault="007E4876" w:rsidP="007E4876">
      <w:pPr>
        <w:spacing w:after="0" w:line="240" w:lineRule="auto"/>
        <w:rPr>
          <w:sz w:val="24"/>
          <w:lang w:val="es-ES"/>
        </w:rPr>
      </w:pPr>
      <w:r w:rsidRPr="007E4876">
        <w:rPr>
          <w:sz w:val="24"/>
          <w:lang w:val="es-ES"/>
        </w:rPr>
        <w:t xml:space="preserve">int </w:t>
      </w:r>
      <w:proofErr w:type="gramStart"/>
      <w:r w:rsidRPr="007E4876">
        <w:rPr>
          <w:sz w:val="24"/>
          <w:lang w:val="es-ES"/>
        </w:rPr>
        <w:t>Cola::</w:t>
      </w:r>
      <w:proofErr w:type="gramEnd"/>
      <w:r w:rsidRPr="007E4876">
        <w:rPr>
          <w:sz w:val="24"/>
          <w:lang w:val="es-ES"/>
        </w:rPr>
        <w:t>cantidad_de_clientes()</w:t>
      </w:r>
    </w:p>
    <w:p w14:paraId="3F9CD6AD" w14:textId="77777777" w:rsidR="007E4876" w:rsidRPr="007E4876" w:rsidRDefault="007E4876" w:rsidP="007E4876">
      <w:pPr>
        <w:spacing w:after="0" w:line="240" w:lineRule="auto"/>
        <w:rPr>
          <w:sz w:val="24"/>
          <w:lang w:val="es-ES"/>
        </w:rPr>
      </w:pPr>
      <w:r w:rsidRPr="007E4876">
        <w:rPr>
          <w:sz w:val="24"/>
          <w:lang w:val="es-ES"/>
        </w:rPr>
        <w:t>{</w:t>
      </w:r>
    </w:p>
    <w:p w14:paraId="7EE471CD" w14:textId="77777777" w:rsidR="007E4876" w:rsidRPr="007E4876" w:rsidRDefault="007E4876" w:rsidP="007E4876">
      <w:pPr>
        <w:spacing w:after="0" w:line="240" w:lineRule="auto"/>
        <w:rPr>
          <w:sz w:val="24"/>
          <w:lang w:val="es-ES"/>
        </w:rPr>
      </w:pPr>
      <w:r w:rsidRPr="007E4876">
        <w:rPr>
          <w:sz w:val="24"/>
          <w:lang w:val="es-ES"/>
        </w:rPr>
        <w:tab/>
        <w:t>return clientes_en_cola;</w:t>
      </w:r>
    </w:p>
    <w:p w14:paraId="1CEEC634" w14:textId="77777777" w:rsidR="007E4876" w:rsidRPr="007E4876" w:rsidRDefault="007E4876" w:rsidP="007E4876">
      <w:pPr>
        <w:spacing w:after="0" w:line="240" w:lineRule="auto"/>
        <w:rPr>
          <w:sz w:val="24"/>
          <w:lang w:val="es-ES"/>
        </w:rPr>
      </w:pPr>
      <w:r w:rsidRPr="007E4876">
        <w:rPr>
          <w:sz w:val="24"/>
          <w:lang w:val="es-ES"/>
        </w:rPr>
        <w:t>}</w:t>
      </w:r>
    </w:p>
    <w:p w14:paraId="0F366EC4" w14:textId="77777777" w:rsidR="007E4876" w:rsidRPr="007E4876" w:rsidRDefault="007E4876" w:rsidP="007E4876">
      <w:pPr>
        <w:spacing w:after="0" w:line="240" w:lineRule="auto"/>
        <w:rPr>
          <w:sz w:val="24"/>
          <w:lang w:val="es-ES"/>
        </w:rPr>
      </w:pPr>
    </w:p>
    <w:p w14:paraId="36441FAF" w14:textId="77777777" w:rsidR="007E4876" w:rsidRPr="007E4876" w:rsidRDefault="007E4876" w:rsidP="007E4876">
      <w:pPr>
        <w:spacing w:after="0" w:line="240" w:lineRule="auto"/>
        <w:rPr>
          <w:sz w:val="24"/>
          <w:lang w:val="es-ES"/>
        </w:rPr>
      </w:pPr>
      <w:proofErr w:type="gramStart"/>
      <w:r w:rsidRPr="007E4876">
        <w:rPr>
          <w:sz w:val="24"/>
          <w:lang w:val="es-ES"/>
        </w:rPr>
        <w:t>Cola::</w:t>
      </w:r>
      <w:proofErr w:type="gramEnd"/>
      <w:r w:rsidRPr="007E4876">
        <w:rPr>
          <w:sz w:val="24"/>
          <w:lang w:val="es-ES"/>
        </w:rPr>
        <w:t>~Cola()</w:t>
      </w:r>
    </w:p>
    <w:p w14:paraId="6E80452D" w14:textId="77777777" w:rsidR="007E4876" w:rsidRPr="007E4876" w:rsidRDefault="007E4876" w:rsidP="007E4876">
      <w:pPr>
        <w:spacing w:after="0" w:line="240" w:lineRule="auto"/>
        <w:rPr>
          <w:sz w:val="24"/>
          <w:lang w:val="es-ES"/>
        </w:rPr>
      </w:pPr>
      <w:r w:rsidRPr="007E4876">
        <w:rPr>
          <w:sz w:val="24"/>
          <w:lang w:val="es-ES"/>
        </w:rPr>
        <w:t>{</w:t>
      </w:r>
    </w:p>
    <w:p w14:paraId="49EACFED" w14:textId="77777777" w:rsidR="007E4876" w:rsidRPr="007E4876" w:rsidRDefault="007E4876" w:rsidP="007E4876">
      <w:pPr>
        <w:spacing w:after="0" w:line="240" w:lineRule="auto"/>
        <w:rPr>
          <w:sz w:val="24"/>
          <w:lang w:val="es-ES"/>
        </w:rPr>
      </w:pPr>
      <w:r w:rsidRPr="007E4876">
        <w:rPr>
          <w:sz w:val="24"/>
          <w:lang w:val="es-ES"/>
        </w:rPr>
        <w:tab/>
        <w:t>while (primero)</w:t>
      </w:r>
    </w:p>
    <w:p w14:paraId="5037853F" w14:textId="77777777" w:rsidR="007E4876" w:rsidRPr="007E4876" w:rsidRDefault="007E4876" w:rsidP="007E4876">
      <w:pPr>
        <w:spacing w:after="0" w:line="240" w:lineRule="auto"/>
        <w:rPr>
          <w:sz w:val="24"/>
          <w:lang w:val="es-ES"/>
        </w:rPr>
      </w:pPr>
      <w:r w:rsidRPr="007E4876">
        <w:rPr>
          <w:sz w:val="24"/>
          <w:lang w:val="es-ES"/>
        </w:rPr>
        <w:tab/>
        <w:t>{</w:t>
      </w:r>
    </w:p>
    <w:p w14:paraId="7CFFAD0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roofErr w:type="gramStart"/>
      <w:r w:rsidRPr="007E4876">
        <w:rPr>
          <w:sz w:val="24"/>
          <w:lang w:val="es-ES"/>
        </w:rPr>
        <w:t>eliminar(</w:t>
      </w:r>
      <w:proofErr w:type="gramEnd"/>
      <w:r w:rsidRPr="007E4876">
        <w:rPr>
          <w:sz w:val="24"/>
          <w:lang w:val="es-ES"/>
        </w:rPr>
        <w:t>);</w:t>
      </w:r>
    </w:p>
    <w:p w14:paraId="779E025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clientes_en_cola --;</w:t>
      </w:r>
    </w:p>
    <w:p w14:paraId="03CDB0BC" w14:textId="77777777" w:rsidR="007E4876" w:rsidRPr="007E4876" w:rsidRDefault="007E4876" w:rsidP="007E4876">
      <w:pPr>
        <w:spacing w:after="0" w:line="240" w:lineRule="auto"/>
        <w:rPr>
          <w:sz w:val="24"/>
          <w:lang w:val="es-ES"/>
        </w:rPr>
      </w:pPr>
      <w:r w:rsidRPr="007E4876">
        <w:rPr>
          <w:sz w:val="24"/>
          <w:lang w:val="es-ES"/>
        </w:rPr>
        <w:tab/>
        <w:t>}</w:t>
      </w:r>
    </w:p>
    <w:p w14:paraId="5EEA7B05" w14:textId="717D9B43" w:rsidR="007E4876" w:rsidRDefault="007E4876" w:rsidP="007E4876">
      <w:pPr>
        <w:spacing w:after="0" w:line="240" w:lineRule="auto"/>
        <w:rPr>
          <w:sz w:val="24"/>
          <w:lang w:val="es-ES"/>
        </w:rPr>
      </w:pPr>
      <w:r w:rsidRPr="007E4876">
        <w:rPr>
          <w:sz w:val="24"/>
          <w:lang w:val="es-ES"/>
        </w:rPr>
        <w:t>}</w:t>
      </w:r>
    </w:p>
    <w:p w14:paraId="035BBD66" w14:textId="597A41B5" w:rsidR="00D95333" w:rsidRPr="007E4876" w:rsidRDefault="007E4876" w:rsidP="007E4876">
      <w:pPr>
        <w:rPr>
          <w:sz w:val="24"/>
          <w:lang w:val="es-ES"/>
        </w:rPr>
      </w:pPr>
      <w:r>
        <w:rPr>
          <w:sz w:val="24"/>
          <w:lang w:val="es-ES"/>
        </w:rPr>
        <w:br w:type="page"/>
      </w:r>
    </w:p>
    <w:p w14:paraId="0C22DF87" w14:textId="157C14F8" w:rsidR="00D95333" w:rsidRDefault="00D95333" w:rsidP="00D95333">
      <w:pPr>
        <w:pStyle w:val="Heading2"/>
        <w:rPr>
          <w:sz w:val="32"/>
          <w:lang w:val="es-ES"/>
        </w:rPr>
      </w:pPr>
      <w:bookmarkStart w:id="58" w:name="_Cliente.hpp"/>
      <w:bookmarkEnd w:id="58"/>
      <w:r w:rsidRPr="00D95333">
        <w:rPr>
          <w:sz w:val="32"/>
          <w:lang w:val="es-ES"/>
        </w:rPr>
        <w:lastRenderedPageBreak/>
        <w:t>Cliente.hpp</w:t>
      </w:r>
    </w:p>
    <w:p w14:paraId="0256BBAC" w14:textId="77777777" w:rsidR="007E4876" w:rsidRPr="007E4876" w:rsidRDefault="007E4876" w:rsidP="007E4876">
      <w:pPr>
        <w:spacing w:after="0" w:line="240" w:lineRule="auto"/>
        <w:rPr>
          <w:sz w:val="24"/>
          <w:lang w:val="es-ES"/>
        </w:rPr>
      </w:pPr>
      <w:r w:rsidRPr="007E4876">
        <w:rPr>
          <w:sz w:val="24"/>
          <w:lang w:val="es-ES"/>
        </w:rPr>
        <w:t>#ifndef CLIENTE_HPP</w:t>
      </w:r>
    </w:p>
    <w:p w14:paraId="546A709A" w14:textId="77777777" w:rsidR="007E4876" w:rsidRPr="007E4876" w:rsidRDefault="007E4876" w:rsidP="007E4876">
      <w:pPr>
        <w:spacing w:after="0" w:line="240" w:lineRule="auto"/>
        <w:rPr>
          <w:sz w:val="24"/>
          <w:lang w:val="es-ES"/>
        </w:rPr>
      </w:pPr>
      <w:r w:rsidRPr="007E4876">
        <w:rPr>
          <w:sz w:val="24"/>
          <w:lang w:val="es-ES"/>
        </w:rPr>
        <w:t>#define CLIENTE_HPP</w:t>
      </w:r>
    </w:p>
    <w:p w14:paraId="126EA9DA" w14:textId="77777777" w:rsidR="007E4876" w:rsidRPr="007E4876" w:rsidRDefault="007E4876" w:rsidP="007E4876">
      <w:pPr>
        <w:spacing w:after="0" w:line="240" w:lineRule="auto"/>
        <w:rPr>
          <w:sz w:val="24"/>
          <w:lang w:val="es-ES"/>
        </w:rPr>
      </w:pPr>
    </w:p>
    <w:p w14:paraId="3A76DBE0" w14:textId="77777777" w:rsidR="007E4876" w:rsidRPr="007E4876" w:rsidRDefault="007E4876" w:rsidP="007E4876">
      <w:pPr>
        <w:spacing w:after="0" w:line="240" w:lineRule="auto"/>
        <w:rPr>
          <w:sz w:val="24"/>
          <w:lang w:val="es-ES"/>
        </w:rPr>
      </w:pPr>
      <w:r w:rsidRPr="007E4876">
        <w:rPr>
          <w:sz w:val="24"/>
          <w:lang w:val="es-ES"/>
        </w:rPr>
        <w:t>#define HORA_DE_INICIO_NO_REGISTRADOS 120</w:t>
      </w:r>
    </w:p>
    <w:p w14:paraId="7CDDE561" w14:textId="77777777" w:rsidR="007E4876" w:rsidRPr="007E4876" w:rsidRDefault="007E4876" w:rsidP="007E4876">
      <w:pPr>
        <w:spacing w:after="0" w:line="240" w:lineRule="auto"/>
        <w:rPr>
          <w:sz w:val="24"/>
          <w:lang w:val="es-ES"/>
        </w:rPr>
      </w:pPr>
      <w:r w:rsidRPr="007E4876">
        <w:rPr>
          <w:sz w:val="24"/>
          <w:lang w:val="es-ES"/>
        </w:rPr>
        <w:t>#define TIEMPO_MAXIMO_DE_COMPRA 10</w:t>
      </w:r>
    </w:p>
    <w:p w14:paraId="67B5C59A" w14:textId="77777777" w:rsidR="007E4876" w:rsidRPr="007E4876" w:rsidRDefault="007E4876" w:rsidP="007E4876">
      <w:pPr>
        <w:spacing w:after="0" w:line="240" w:lineRule="auto"/>
        <w:rPr>
          <w:sz w:val="24"/>
          <w:lang w:val="es-ES"/>
        </w:rPr>
      </w:pPr>
    </w:p>
    <w:p w14:paraId="436A9F74" w14:textId="77777777" w:rsidR="007E4876" w:rsidRPr="007E4876" w:rsidRDefault="007E4876" w:rsidP="007E4876">
      <w:pPr>
        <w:spacing w:after="0" w:line="240" w:lineRule="auto"/>
        <w:rPr>
          <w:sz w:val="24"/>
          <w:lang w:val="en-GB"/>
        </w:rPr>
      </w:pPr>
      <w:r w:rsidRPr="007E4876">
        <w:rPr>
          <w:sz w:val="24"/>
          <w:lang w:val="en-GB"/>
        </w:rPr>
        <w:t>#include &lt;iostream&gt;</w:t>
      </w:r>
    </w:p>
    <w:p w14:paraId="6C73FE4E" w14:textId="77777777" w:rsidR="007E4876" w:rsidRPr="007E4876" w:rsidRDefault="007E4876" w:rsidP="007E4876">
      <w:pPr>
        <w:spacing w:after="0" w:line="240" w:lineRule="auto"/>
        <w:rPr>
          <w:sz w:val="24"/>
          <w:lang w:val="en-GB"/>
        </w:rPr>
      </w:pPr>
      <w:r w:rsidRPr="007E4876">
        <w:rPr>
          <w:sz w:val="24"/>
          <w:lang w:val="en-GB"/>
        </w:rPr>
        <w:t>#include &lt;ctime&gt;</w:t>
      </w:r>
    </w:p>
    <w:p w14:paraId="38EFD605" w14:textId="77777777" w:rsidR="007E4876" w:rsidRPr="007E4876" w:rsidRDefault="007E4876" w:rsidP="007E4876">
      <w:pPr>
        <w:spacing w:after="0" w:line="240" w:lineRule="auto"/>
        <w:rPr>
          <w:sz w:val="24"/>
          <w:lang w:val="en-GB"/>
        </w:rPr>
      </w:pPr>
      <w:r w:rsidRPr="007E4876">
        <w:rPr>
          <w:sz w:val="24"/>
          <w:lang w:val="en-GB"/>
        </w:rPr>
        <w:t>#include &lt;math.h&gt;</w:t>
      </w:r>
    </w:p>
    <w:p w14:paraId="63F25601" w14:textId="77777777" w:rsidR="007E4876" w:rsidRPr="007E4876" w:rsidRDefault="007E4876" w:rsidP="007E4876">
      <w:pPr>
        <w:spacing w:after="0" w:line="240" w:lineRule="auto"/>
        <w:rPr>
          <w:sz w:val="24"/>
          <w:lang w:val="en-GB"/>
        </w:rPr>
      </w:pPr>
      <w:r w:rsidRPr="007E4876">
        <w:rPr>
          <w:sz w:val="24"/>
          <w:lang w:val="en-GB"/>
        </w:rPr>
        <w:t>#include &lt;stdlib.h&gt;</w:t>
      </w:r>
    </w:p>
    <w:p w14:paraId="62DA5C8C" w14:textId="77777777" w:rsidR="007E4876" w:rsidRPr="007E4876" w:rsidRDefault="007E4876" w:rsidP="007E4876">
      <w:pPr>
        <w:spacing w:after="0" w:line="240" w:lineRule="auto"/>
        <w:rPr>
          <w:sz w:val="24"/>
          <w:lang w:val="en-GB"/>
        </w:rPr>
      </w:pPr>
      <w:r w:rsidRPr="007E4876">
        <w:rPr>
          <w:sz w:val="24"/>
          <w:lang w:val="en-GB"/>
        </w:rPr>
        <w:t>#include &lt;time.h&gt;</w:t>
      </w:r>
    </w:p>
    <w:p w14:paraId="6E1D4E2F" w14:textId="77777777" w:rsidR="007E4876" w:rsidRPr="007E4876" w:rsidRDefault="007E4876" w:rsidP="007E4876">
      <w:pPr>
        <w:spacing w:after="0" w:line="240" w:lineRule="auto"/>
        <w:rPr>
          <w:sz w:val="24"/>
          <w:lang w:val="en-GB"/>
        </w:rPr>
      </w:pPr>
      <w:r w:rsidRPr="007E4876">
        <w:rPr>
          <w:sz w:val="24"/>
          <w:lang w:val="en-GB"/>
        </w:rPr>
        <w:t>#include "windows.h"</w:t>
      </w:r>
    </w:p>
    <w:p w14:paraId="754D4D6B" w14:textId="77777777" w:rsidR="007E4876" w:rsidRPr="007E4876" w:rsidRDefault="007E4876" w:rsidP="007E4876">
      <w:pPr>
        <w:spacing w:after="0" w:line="240" w:lineRule="auto"/>
        <w:rPr>
          <w:sz w:val="24"/>
          <w:lang w:val="en-GB"/>
        </w:rPr>
      </w:pPr>
    </w:p>
    <w:p w14:paraId="319FF4E3" w14:textId="77777777" w:rsidR="007E4876" w:rsidRPr="007E4876" w:rsidRDefault="007E4876" w:rsidP="007E4876">
      <w:pPr>
        <w:spacing w:after="0" w:line="240" w:lineRule="auto"/>
        <w:rPr>
          <w:sz w:val="24"/>
          <w:lang w:val="en-GB"/>
        </w:rPr>
      </w:pPr>
      <w:r w:rsidRPr="007E4876">
        <w:rPr>
          <w:sz w:val="24"/>
          <w:lang w:val="en-GB"/>
        </w:rPr>
        <w:t>using namespace std;</w:t>
      </w:r>
    </w:p>
    <w:p w14:paraId="60827B69" w14:textId="77777777" w:rsidR="007E4876" w:rsidRPr="007E4876" w:rsidRDefault="007E4876" w:rsidP="007E4876">
      <w:pPr>
        <w:spacing w:after="0" w:line="240" w:lineRule="auto"/>
        <w:rPr>
          <w:sz w:val="24"/>
          <w:lang w:val="en-GB"/>
        </w:rPr>
      </w:pPr>
    </w:p>
    <w:p w14:paraId="08C547E9" w14:textId="77777777" w:rsidR="007E4876" w:rsidRPr="007E4876" w:rsidRDefault="007E4876" w:rsidP="007E4876">
      <w:pPr>
        <w:spacing w:after="0" w:line="240" w:lineRule="auto"/>
        <w:rPr>
          <w:sz w:val="24"/>
          <w:lang w:val="en-GB"/>
        </w:rPr>
      </w:pPr>
      <w:r w:rsidRPr="007E4876">
        <w:rPr>
          <w:sz w:val="24"/>
          <w:lang w:val="en-GB"/>
        </w:rPr>
        <w:t>class Cliente</w:t>
      </w:r>
    </w:p>
    <w:p w14:paraId="1364642E" w14:textId="77777777" w:rsidR="007E4876" w:rsidRPr="007E4876" w:rsidRDefault="007E4876" w:rsidP="007E4876">
      <w:pPr>
        <w:spacing w:after="0" w:line="240" w:lineRule="auto"/>
        <w:rPr>
          <w:sz w:val="24"/>
          <w:lang w:val="en-GB"/>
        </w:rPr>
      </w:pPr>
      <w:r w:rsidRPr="007E4876">
        <w:rPr>
          <w:sz w:val="24"/>
          <w:lang w:val="en-GB"/>
        </w:rPr>
        <w:t>{</w:t>
      </w:r>
    </w:p>
    <w:p w14:paraId="0D63E479" w14:textId="77777777" w:rsidR="007E4876" w:rsidRPr="007E4876" w:rsidRDefault="007E4876" w:rsidP="007E4876">
      <w:pPr>
        <w:spacing w:after="0" w:line="240" w:lineRule="auto"/>
        <w:rPr>
          <w:sz w:val="24"/>
          <w:lang w:val="en-GB"/>
        </w:rPr>
      </w:pPr>
      <w:r w:rsidRPr="007E4876">
        <w:rPr>
          <w:sz w:val="24"/>
          <w:lang w:val="en-GB"/>
        </w:rPr>
        <w:tab/>
        <w:t>public:</w:t>
      </w:r>
    </w:p>
    <w:p w14:paraId="4C40AC6E" w14:textId="77777777" w:rsidR="007E4876" w:rsidRPr="007E4876" w:rsidRDefault="007E4876" w:rsidP="007E4876">
      <w:pPr>
        <w:spacing w:after="0" w:line="240" w:lineRule="auto"/>
        <w:rPr>
          <w:sz w:val="24"/>
          <w:lang w:val="en-GB"/>
        </w:rPr>
      </w:pPr>
      <w:r w:rsidRPr="007E4876">
        <w:rPr>
          <w:sz w:val="24"/>
          <w:lang w:val="en-GB"/>
        </w:rPr>
        <w:tab/>
      </w:r>
    </w:p>
    <w:p w14:paraId="6823D3D2" w14:textId="77777777" w:rsidR="007E4876" w:rsidRPr="00917E30" w:rsidRDefault="007E4876" w:rsidP="007E4876">
      <w:pPr>
        <w:spacing w:after="0" w:line="240" w:lineRule="auto"/>
        <w:rPr>
          <w:sz w:val="24"/>
          <w:lang w:val="es-ES"/>
        </w:rPr>
      </w:pPr>
      <w:r w:rsidRPr="007E4876">
        <w:rPr>
          <w:sz w:val="24"/>
          <w:lang w:val="en-GB"/>
        </w:rPr>
        <w:tab/>
      </w:r>
      <w:r w:rsidRPr="007E4876">
        <w:rPr>
          <w:sz w:val="24"/>
          <w:lang w:val="en-GB"/>
        </w:rPr>
        <w:tab/>
      </w:r>
      <w:proofErr w:type="gramStart"/>
      <w:r w:rsidRPr="00917E30">
        <w:rPr>
          <w:sz w:val="24"/>
          <w:lang w:val="es-ES"/>
        </w:rPr>
        <w:t>Cliente(</w:t>
      </w:r>
      <w:proofErr w:type="gramEnd"/>
      <w:r w:rsidRPr="00917E30">
        <w:rPr>
          <w:sz w:val="24"/>
          <w:lang w:val="es-ES"/>
        </w:rPr>
        <w:t>);</w:t>
      </w:r>
    </w:p>
    <w:p w14:paraId="418213A7"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proofErr w:type="gramStart"/>
      <w:r w:rsidRPr="00917E30">
        <w:rPr>
          <w:sz w:val="24"/>
          <w:lang w:val="es-ES"/>
        </w:rPr>
        <w:t>Cliente(</w:t>
      </w:r>
      <w:proofErr w:type="gramEnd"/>
      <w:r w:rsidRPr="00917E30">
        <w:rPr>
          <w:sz w:val="24"/>
          <w:lang w:val="es-ES"/>
        </w:rPr>
        <w:t>int t,bool r);</w:t>
      </w:r>
    </w:p>
    <w:p w14:paraId="3638CAE1"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t>~</w:t>
      </w:r>
      <w:proofErr w:type="gramStart"/>
      <w:r w:rsidRPr="00917E30">
        <w:rPr>
          <w:sz w:val="24"/>
          <w:lang w:val="es-ES"/>
        </w:rPr>
        <w:t>Cliente(</w:t>
      </w:r>
      <w:proofErr w:type="gramEnd"/>
      <w:r w:rsidRPr="00917E30">
        <w:rPr>
          <w:sz w:val="24"/>
          <w:lang w:val="es-ES"/>
        </w:rPr>
        <w:t>);</w:t>
      </w:r>
    </w:p>
    <w:p w14:paraId="3BCBF214"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p>
    <w:p w14:paraId="1A12C907" w14:textId="77777777" w:rsidR="007E4876" w:rsidRPr="007E4876" w:rsidRDefault="007E4876" w:rsidP="007E4876">
      <w:pPr>
        <w:spacing w:after="0" w:line="240" w:lineRule="auto"/>
        <w:rPr>
          <w:sz w:val="24"/>
          <w:lang w:val="en-GB"/>
        </w:rPr>
      </w:pPr>
      <w:r w:rsidRPr="00917E30">
        <w:rPr>
          <w:sz w:val="24"/>
          <w:lang w:val="es-ES"/>
        </w:rPr>
        <w:tab/>
      </w:r>
      <w:r w:rsidRPr="00917E30">
        <w:rPr>
          <w:sz w:val="24"/>
          <w:lang w:val="es-ES"/>
        </w:rPr>
        <w:tab/>
      </w:r>
      <w:r w:rsidRPr="007E4876">
        <w:rPr>
          <w:sz w:val="24"/>
          <w:lang w:val="en-GB"/>
        </w:rPr>
        <w:t>void show_</w:t>
      </w:r>
      <w:proofErr w:type="gramStart"/>
      <w:r w:rsidRPr="007E4876">
        <w:rPr>
          <w:sz w:val="24"/>
          <w:lang w:val="en-GB"/>
        </w:rPr>
        <w:t>cliente(</w:t>
      </w:r>
      <w:proofErr w:type="gramEnd"/>
      <w:r w:rsidRPr="007E4876">
        <w:rPr>
          <w:sz w:val="24"/>
          <w:lang w:val="en-GB"/>
        </w:rPr>
        <w:t>);</w:t>
      </w:r>
    </w:p>
    <w:p w14:paraId="5DB6CA43"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void show_cliente_</w:t>
      </w:r>
      <w:proofErr w:type="gramStart"/>
      <w:r w:rsidRPr="007E4876">
        <w:rPr>
          <w:sz w:val="24"/>
          <w:lang w:val="en-GB"/>
        </w:rPr>
        <w:t>completo(</w:t>
      </w:r>
      <w:proofErr w:type="gramEnd"/>
      <w:r w:rsidRPr="007E4876">
        <w:rPr>
          <w:sz w:val="24"/>
          <w:lang w:val="en-GB"/>
        </w:rPr>
        <w:t>);</w:t>
      </w:r>
    </w:p>
    <w:p w14:paraId="18C5E326" w14:textId="0817FF0E"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s-ES"/>
        </w:rPr>
        <w:t>void generar_identificador_de_</w:t>
      </w:r>
      <w:proofErr w:type="gramStart"/>
      <w:r w:rsidRPr="007E4876">
        <w:rPr>
          <w:sz w:val="24"/>
          <w:lang w:val="es-ES"/>
        </w:rPr>
        <w:t>entrada(</w:t>
      </w:r>
      <w:proofErr w:type="gramEnd"/>
      <w:r w:rsidRPr="007E4876">
        <w:rPr>
          <w:sz w:val="24"/>
          <w:lang w:val="es-ES"/>
        </w:rPr>
        <w:t>);</w:t>
      </w:r>
    </w:p>
    <w:p w14:paraId="7AA7EAE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long get_identificador_de_</w:t>
      </w:r>
      <w:proofErr w:type="gramStart"/>
      <w:r w:rsidRPr="007E4876">
        <w:rPr>
          <w:sz w:val="24"/>
          <w:lang w:val="es-ES"/>
        </w:rPr>
        <w:t>entrada(</w:t>
      </w:r>
      <w:proofErr w:type="gramEnd"/>
      <w:r w:rsidRPr="007E4876">
        <w:rPr>
          <w:sz w:val="24"/>
          <w:lang w:val="es-ES"/>
        </w:rPr>
        <w:t>);</w:t>
      </w:r>
    </w:p>
    <w:p w14:paraId="16EB0E9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int get_hora_de_inicio_de_</w:t>
      </w:r>
      <w:proofErr w:type="gramStart"/>
      <w:r w:rsidRPr="007E4876">
        <w:rPr>
          <w:sz w:val="24"/>
          <w:lang w:val="es-ES"/>
        </w:rPr>
        <w:t>compra(</w:t>
      </w:r>
      <w:proofErr w:type="gramEnd"/>
      <w:r w:rsidRPr="007E4876">
        <w:rPr>
          <w:sz w:val="24"/>
          <w:lang w:val="es-ES"/>
        </w:rPr>
        <w:t>);</w:t>
      </w:r>
    </w:p>
    <w:p w14:paraId="529C522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int get_tiempo_de_</w:t>
      </w:r>
      <w:proofErr w:type="gramStart"/>
      <w:r w:rsidRPr="007E4876">
        <w:rPr>
          <w:sz w:val="24"/>
          <w:lang w:val="es-ES"/>
        </w:rPr>
        <w:t>compra(</w:t>
      </w:r>
      <w:proofErr w:type="gramEnd"/>
      <w:r w:rsidRPr="007E4876">
        <w:rPr>
          <w:sz w:val="24"/>
          <w:lang w:val="es-ES"/>
        </w:rPr>
        <w:t>);</w:t>
      </w:r>
    </w:p>
    <w:p w14:paraId="5208C06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34CA9453" w14:textId="77777777" w:rsidR="007E4876" w:rsidRPr="007E4876" w:rsidRDefault="007E4876" w:rsidP="007E4876">
      <w:pPr>
        <w:spacing w:after="0" w:line="240" w:lineRule="auto"/>
        <w:rPr>
          <w:sz w:val="24"/>
          <w:lang w:val="es-ES"/>
        </w:rPr>
      </w:pPr>
      <w:r w:rsidRPr="007E4876">
        <w:rPr>
          <w:sz w:val="24"/>
          <w:lang w:val="es-ES"/>
        </w:rPr>
        <w:t xml:space="preserve">    private:</w:t>
      </w:r>
    </w:p>
    <w:p w14:paraId="5AA90A9E" w14:textId="77777777" w:rsidR="007E4876" w:rsidRPr="007E4876" w:rsidRDefault="007E4876" w:rsidP="007E4876">
      <w:pPr>
        <w:spacing w:after="0" w:line="240" w:lineRule="auto"/>
        <w:rPr>
          <w:sz w:val="24"/>
          <w:lang w:val="es-ES"/>
        </w:rPr>
      </w:pPr>
      <w:r w:rsidRPr="007E4876">
        <w:rPr>
          <w:sz w:val="24"/>
          <w:lang w:val="es-ES"/>
        </w:rPr>
        <w:t xml:space="preserve">    </w:t>
      </w:r>
    </w:p>
    <w:p w14:paraId="220940C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char DNI [9];</w:t>
      </w:r>
    </w:p>
    <w:p w14:paraId="5806723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int hora_de_inicio_de_compra;</w:t>
      </w:r>
    </w:p>
    <w:p w14:paraId="0A58D87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int tiempo_de_compra;</w:t>
      </w:r>
    </w:p>
    <w:p w14:paraId="0D74117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bool registrado;</w:t>
      </w:r>
    </w:p>
    <w:p w14:paraId="38CEAE5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char identificador_de_entrada [4];</w:t>
      </w:r>
    </w:p>
    <w:p w14:paraId="6C03FF1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705E4FB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//Identificador de entrada</w:t>
      </w:r>
    </w:p>
    <w:p w14:paraId="6D247C5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long numero_de_entrada;</w:t>
      </w:r>
    </w:p>
    <w:p w14:paraId="2BC2E841" w14:textId="77777777" w:rsidR="007E4876" w:rsidRDefault="007E4876" w:rsidP="007E4876">
      <w:pPr>
        <w:spacing w:after="0" w:line="240" w:lineRule="auto"/>
        <w:rPr>
          <w:sz w:val="24"/>
          <w:lang w:val="es-ES"/>
        </w:rPr>
      </w:pPr>
      <w:r w:rsidRPr="007E4876">
        <w:rPr>
          <w:sz w:val="24"/>
          <w:lang w:val="es-ES"/>
        </w:rPr>
        <w:tab/>
      </w:r>
      <w:r w:rsidRPr="007E4876">
        <w:rPr>
          <w:sz w:val="24"/>
          <w:lang w:val="es-ES"/>
        </w:rPr>
        <w:tab/>
        <w:t>long transformar_identificador_de_</w:t>
      </w:r>
      <w:proofErr w:type="gramStart"/>
      <w:r w:rsidRPr="007E4876">
        <w:rPr>
          <w:sz w:val="24"/>
          <w:lang w:val="es-ES"/>
        </w:rPr>
        <w:t>entrada(</w:t>
      </w:r>
      <w:proofErr w:type="gramEnd"/>
      <w:r w:rsidRPr="007E4876">
        <w:rPr>
          <w:sz w:val="24"/>
          <w:lang w:val="es-ES"/>
        </w:rPr>
        <w:t>);</w:t>
      </w:r>
    </w:p>
    <w:p w14:paraId="1BA07363" w14:textId="473D3B27" w:rsidR="0085124D" w:rsidRPr="007E4876" w:rsidRDefault="0085124D" w:rsidP="007E4876">
      <w:pPr>
        <w:spacing w:after="0" w:line="240" w:lineRule="auto"/>
        <w:rPr>
          <w:sz w:val="24"/>
          <w:lang w:val="es-ES"/>
        </w:rPr>
      </w:pPr>
      <w:r>
        <w:rPr>
          <w:sz w:val="24"/>
          <w:lang w:val="es-ES"/>
        </w:rPr>
        <w:tab/>
      </w:r>
      <w:r>
        <w:rPr>
          <w:sz w:val="24"/>
          <w:lang w:val="es-ES"/>
        </w:rPr>
        <w:tab/>
      </w:r>
      <w:r w:rsidRPr="0085124D">
        <w:rPr>
          <w:sz w:val="24"/>
          <w:lang w:val="es-ES"/>
        </w:rPr>
        <w:t>void show_identificador_de_</w:t>
      </w:r>
      <w:proofErr w:type="gramStart"/>
      <w:r w:rsidRPr="0085124D">
        <w:rPr>
          <w:sz w:val="24"/>
          <w:lang w:val="es-ES"/>
        </w:rPr>
        <w:t>entrada(</w:t>
      </w:r>
      <w:proofErr w:type="gramEnd"/>
      <w:r w:rsidRPr="0085124D">
        <w:rPr>
          <w:sz w:val="24"/>
          <w:lang w:val="es-ES"/>
        </w:rPr>
        <w:t>);</w:t>
      </w:r>
    </w:p>
    <w:p w14:paraId="6F54C69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2252E1C0"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n-GB"/>
        </w:rPr>
        <w:t>//DNI</w:t>
      </w:r>
    </w:p>
    <w:p w14:paraId="60AB4F66"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void generar_</w:t>
      </w:r>
      <w:proofErr w:type="gramStart"/>
      <w:r w:rsidRPr="007E4876">
        <w:rPr>
          <w:sz w:val="24"/>
          <w:lang w:val="en-GB"/>
        </w:rPr>
        <w:t>DNI(</w:t>
      </w:r>
      <w:proofErr w:type="gramEnd"/>
      <w:r w:rsidRPr="007E4876">
        <w:rPr>
          <w:sz w:val="24"/>
          <w:lang w:val="en-GB"/>
        </w:rPr>
        <w:t>);</w:t>
      </w:r>
    </w:p>
    <w:p w14:paraId="2711F54A"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void show_</w:t>
      </w:r>
      <w:proofErr w:type="gramStart"/>
      <w:r w:rsidRPr="007E4876">
        <w:rPr>
          <w:sz w:val="24"/>
          <w:lang w:val="en-GB"/>
        </w:rPr>
        <w:t>DNI(</w:t>
      </w:r>
      <w:proofErr w:type="gramEnd"/>
      <w:r w:rsidRPr="007E4876">
        <w:rPr>
          <w:sz w:val="24"/>
          <w:lang w:val="en-GB"/>
        </w:rPr>
        <w:t>);</w:t>
      </w:r>
    </w:p>
    <w:p w14:paraId="76FBEDAC"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p>
    <w:p w14:paraId="39D9DEDD"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s-ES"/>
        </w:rPr>
        <w:t>//Hora de inicio de compra</w:t>
      </w:r>
    </w:p>
    <w:p w14:paraId="7647960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generar_hora_de_inicio_de_</w:t>
      </w:r>
      <w:proofErr w:type="gramStart"/>
      <w:r w:rsidRPr="007E4876">
        <w:rPr>
          <w:sz w:val="24"/>
          <w:lang w:val="es-ES"/>
        </w:rPr>
        <w:t>compra(</w:t>
      </w:r>
      <w:proofErr w:type="gramEnd"/>
      <w:r w:rsidRPr="007E4876">
        <w:rPr>
          <w:sz w:val="24"/>
          <w:lang w:val="es-ES"/>
        </w:rPr>
        <w:t>);</w:t>
      </w:r>
    </w:p>
    <w:p w14:paraId="3353914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show_hora_de_inicio_de_</w:t>
      </w:r>
      <w:proofErr w:type="gramStart"/>
      <w:r w:rsidRPr="007E4876">
        <w:rPr>
          <w:sz w:val="24"/>
          <w:lang w:val="es-ES"/>
        </w:rPr>
        <w:t>compra(</w:t>
      </w:r>
      <w:proofErr w:type="gramEnd"/>
      <w:r w:rsidRPr="007E4876">
        <w:rPr>
          <w:sz w:val="24"/>
          <w:lang w:val="es-ES"/>
        </w:rPr>
        <w:t>);</w:t>
      </w:r>
    </w:p>
    <w:p w14:paraId="27F8A7F5" w14:textId="77777777" w:rsidR="007E4876" w:rsidRPr="007E4876" w:rsidRDefault="007E4876" w:rsidP="007E4876">
      <w:pPr>
        <w:spacing w:after="0" w:line="240" w:lineRule="auto"/>
        <w:rPr>
          <w:sz w:val="24"/>
          <w:lang w:val="es-ES"/>
        </w:rPr>
      </w:pPr>
      <w:r w:rsidRPr="007E4876">
        <w:rPr>
          <w:sz w:val="24"/>
          <w:lang w:val="es-ES"/>
        </w:rPr>
        <w:lastRenderedPageBreak/>
        <w:tab/>
      </w:r>
      <w:r w:rsidRPr="007E4876">
        <w:rPr>
          <w:sz w:val="24"/>
          <w:lang w:val="es-ES"/>
        </w:rPr>
        <w:tab/>
      </w:r>
    </w:p>
    <w:p w14:paraId="09503C1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//Tiempo de compra</w:t>
      </w:r>
    </w:p>
    <w:p w14:paraId="661D3EC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generar_tiempo_de_</w:t>
      </w:r>
      <w:proofErr w:type="gramStart"/>
      <w:r w:rsidRPr="007E4876">
        <w:rPr>
          <w:sz w:val="24"/>
          <w:lang w:val="es-ES"/>
        </w:rPr>
        <w:t>compra(</w:t>
      </w:r>
      <w:proofErr w:type="gramEnd"/>
      <w:r w:rsidRPr="007E4876">
        <w:rPr>
          <w:sz w:val="24"/>
          <w:lang w:val="es-ES"/>
        </w:rPr>
        <w:t>);</w:t>
      </w:r>
    </w:p>
    <w:p w14:paraId="0AFD3F2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show_tiempo_de_</w:t>
      </w:r>
      <w:proofErr w:type="gramStart"/>
      <w:r w:rsidRPr="007E4876">
        <w:rPr>
          <w:sz w:val="24"/>
          <w:lang w:val="es-ES"/>
        </w:rPr>
        <w:t>compra(</w:t>
      </w:r>
      <w:proofErr w:type="gramEnd"/>
      <w:r w:rsidRPr="007E4876">
        <w:rPr>
          <w:sz w:val="24"/>
          <w:lang w:val="es-ES"/>
        </w:rPr>
        <w:t>);</w:t>
      </w:r>
    </w:p>
    <w:p w14:paraId="306C176E" w14:textId="77777777" w:rsidR="007E4876" w:rsidRPr="007E4876" w:rsidRDefault="007E4876" w:rsidP="007E4876">
      <w:pPr>
        <w:spacing w:after="0" w:line="240" w:lineRule="auto"/>
        <w:rPr>
          <w:sz w:val="24"/>
          <w:lang w:val="es-ES"/>
        </w:rPr>
      </w:pPr>
      <w:r w:rsidRPr="007E4876">
        <w:rPr>
          <w:sz w:val="24"/>
          <w:lang w:val="es-ES"/>
        </w:rPr>
        <w:t>};</w:t>
      </w:r>
    </w:p>
    <w:p w14:paraId="3DCB9826" w14:textId="77777777" w:rsidR="007E4876" w:rsidRPr="007E4876" w:rsidRDefault="007E4876" w:rsidP="007E4876">
      <w:pPr>
        <w:spacing w:after="0" w:line="240" w:lineRule="auto"/>
        <w:rPr>
          <w:sz w:val="24"/>
          <w:lang w:val="es-ES"/>
        </w:rPr>
      </w:pPr>
    </w:p>
    <w:p w14:paraId="4237AB6C" w14:textId="4698C4B1" w:rsidR="007E4876" w:rsidRDefault="007E4876" w:rsidP="007E4876">
      <w:pPr>
        <w:spacing w:after="0" w:line="240" w:lineRule="auto"/>
        <w:rPr>
          <w:sz w:val="24"/>
          <w:lang w:val="es-ES"/>
        </w:rPr>
      </w:pPr>
      <w:r w:rsidRPr="007E4876">
        <w:rPr>
          <w:sz w:val="24"/>
          <w:lang w:val="es-ES"/>
        </w:rPr>
        <w:t>#endif // CLIENTE_HPP</w:t>
      </w:r>
    </w:p>
    <w:p w14:paraId="29D4713C" w14:textId="5608DB45" w:rsidR="007E4876" w:rsidRPr="007E4876" w:rsidRDefault="007E4876" w:rsidP="007E4876">
      <w:pPr>
        <w:rPr>
          <w:sz w:val="24"/>
          <w:lang w:val="es-ES"/>
        </w:rPr>
      </w:pPr>
      <w:r>
        <w:rPr>
          <w:sz w:val="24"/>
          <w:lang w:val="es-ES"/>
        </w:rPr>
        <w:br w:type="page"/>
      </w:r>
    </w:p>
    <w:p w14:paraId="30E5F797" w14:textId="3929D924" w:rsidR="00D95333" w:rsidRDefault="00D95333" w:rsidP="00D95333">
      <w:pPr>
        <w:pStyle w:val="Heading2"/>
        <w:rPr>
          <w:sz w:val="32"/>
          <w:lang w:val="es-ES"/>
        </w:rPr>
      </w:pPr>
      <w:bookmarkStart w:id="59" w:name="_Cliente.cpp"/>
      <w:bookmarkEnd w:id="59"/>
      <w:r w:rsidRPr="00D95333">
        <w:rPr>
          <w:sz w:val="32"/>
          <w:lang w:val="es-ES"/>
        </w:rPr>
        <w:lastRenderedPageBreak/>
        <w:t>Cliente.cpp</w:t>
      </w:r>
    </w:p>
    <w:p w14:paraId="257C2162" w14:textId="77777777" w:rsidR="007E4876" w:rsidRPr="007E4876" w:rsidRDefault="007E4876" w:rsidP="007E4876">
      <w:pPr>
        <w:spacing w:after="0" w:line="240" w:lineRule="auto"/>
        <w:rPr>
          <w:sz w:val="24"/>
          <w:lang w:val="es-ES"/>
        </w:rPr>
      </w:pPr>
      <w:r w:rsidRPr="007E4876">
        <w:rPr>
          <w:sz w:val="24"/>
          <w:lang w:val="es-ES"/>
        </w:rPr>
        <w:t>#include "Cliente.hpp"</w:t>
      </w:r>
    </w:p>
    <w:p w14:paraId="26197B0E" w14:textId="77777777" w:rsidR="007E4876" w:rsidRPr="007E4876" w:rsidRDefault="007E4876" w:rsidP="007E4876">
      <w:pPr>
        <w:spacing w:after="0" w:line="240" w:lineRule="auto"/>
        <w:rPr>
          <w:sz w:val="24"/>
          <w:lang w:val="es-ES"/>
        </w:rPr>
      </w:pPr>
    </w:p>
    <w:p w14:paraId="3A928261" w14:textId="77777777" w:rsidR="007E4876" w:rsidRPr="007E4876" w:rsidRDefault="007E4876" w:rsidP="007E4876">
      <w:pPr>
        <w:spacing w:after="0" w:line="240" w:lineRule="auto"/>
        <w:rPr>
          <w:sz w:val="24"/>
          <w:lang w:val="es-ES"/>
        </w:rPr>
      </w:pPr>
      <w:proofErr w:type="gramStart"/>
      <w:r w:rsidRPr="007E4876">
        <w:rPr>
          <w:sz w:val="24"/>
          <w:lang w:val="es-ES"/>
        </w:rPr>
        <w:t>Cliente::</w:t>
      </w:r>
      <w:proofErr w:type="gramEnd"/>
      <w:r w:rsidRPr="007E4876">
        <w:rPr>
          <w:sz w:val="24"/>
          <w:lang w:val="es-ES"/>
        </w:rPr>
        <w:t>Cliente()</w:t>
      </w:r>
    </w:p>
    <w:p w14:paraId="21A0A938" w14:textId="77777777" w:rsidR="007E4876" w:rsidRPr="007E4876" w:rsidRDefault="007E4876" w:rsidP="007E4876">
      <w:pPr>
        <w:spacing w:after="0" w:line="240" w:lineRule="auto"/>
        <w:rPr>
          <w:sz w:val="24"/>
          <w:lang w:val="es-ES"/>
        </w:rPr>
      </w:pPr>
      <w:r w:rsidRPr="007E4876">
        <w:rPr>
          <w:sz w:val="24"/>
          <w:lang w:val="es-ES"/>
        </w:rPr>
        <w:t>{</w:t>
      </w:r>
    </w:p>
    <w:p w14:paraId="2B8884FD" w14:textId="77777777" w:rsidR="007E4876" w:rsidRPr="007E4876" w:rsidRDefault="007E4876" w:rsidP="007E4876">
      <w:pPr>
        <w:spacing w:after="0" w:line="240" w:lineRule="auto"/>
        <w:rPr>
          <w:sz w:val="24"/>
          <w:lang w:val="es-ES"/>
        </w:rPr>
      </w:pPr>
      <w:r w:rsidRPr="007E4876">
        <w:rPr>
          <w:sz w:val="24"/>
          <w:lang w:val="es-ES"/>
        </w:rPr>
        <w:t>}</w:t>
      </w:r>
    </w:p>
    <w:p w14:paraId="2F62A7DE" w14:textId="77777777" w:rsidR="007E4876" w:rsidRPr="007E4876" w:rsidRDefault="007E4876" w:rsidP="007E4876">
      <w:pPr>
        <w:spacing w:after="0" w:line="240" w:lineRule="auto"/>
        <w:rPr>
          <w:sz w:val="24"/>
          <w:lang w:val="es-ES"/>
        </w:rPr>
      </w:pPr>
    </w:p>
    <w:p w14:paraId="76CEADD6" w14:textId="77777777" w:rsidR="007E4876" w:rsidRPr="007E4876" w:rsidRDefault="007E4876" w:rsidP="007E4876">
      <w:pPr>
        <w:spacing w:after="0" w:line="240" w:lineRule="auto"/>
        <w:rPr>
          <w:sz w:val="24"/>
          <w:lang w:val="es-ES"/>
        </w:rPr>
      </w:pPr>
      <w:proofErr w:type="gramStart"/>
      <w:r w:rsidRPr="007E4876">
        <w:rPr>
          <w:sz w:val="24"/>
          <w:lang w:val="es-ES"/>
        </w:rPr>
        <w:t>Cliente::</w:t>
      </w:r>
      <w:proofErr w:type="gramEnd"/>
      <w:r w:rsidRPr="007E4876">
        <w:rPr>
          <w:sz w:val="24"/>
          <w:lang w:val="es-ES"/>
        </w:rPr>
        <w:t>Cliente(int t, bool r)</w:t>
      </w:r>
    </w:p>
    <w:p w14:paraId="71EFE1CD" w14:textId="77777777" w:rsidR="007E4876" w:rsidRPr="007E4876" w:rsidRDefault="007E4876" w:rsidP="007E4876">
      <w:pPr>
        <w:spacing w:after="0" w:line="240" w:lineRule="auto"/>
        <w:rPr>
          <w:sz w:val="24"/>
          <w:lang w:val="es-ES"/>
        </w:rPr>
      </w:pPr>
      <w:r w:rsidRPr="007E4876">
        <w:rPr>
          <w:sz w:val="24"/>
          <w:lang w:val="es-ES"/>
        </w:rPr>
        <w:t>{</w:t>
      </w:r>
    </w:p>
    <w:p w14:paraId="1AB66771" w14:textId="77777777" w:rsidR="007E4876" w:rsidRPr="007E4876" w:rsidRDefault="007E4876" w:rsidP="007E4876">
      <w:pPr>
        <w:spacing w:after="0" w:line="240" w:lineRule="auto"/>
        <w:rPr>
          <w:sz w:val="24"/>
          <w:lang w:val="es-ES"/>
        </w:rPr>
      </w:pPr>
      <w:r w:rsidRPr="007E4876">
        <w:rPr>
          <w:sz w:val="24"/>
          <w:lang w:val="es-ES"/>
        </w:rPr>
        <w:tab/>
        <w:t>this-&gt;hora_de_inicio_de_compra = t;</w:t>
      </w:r>
    </w:p>
    <w:p w14:paraId="62AB182A" w14:textId="77777777" w:rsidR="007E4876" w:rsidRPr="007E4876" w:rsidRDefault="007E4876" w:rsidP="007E4876">
      <w:pPr>
        <w:spacing w:after="0" w:line="240" w:lineRule="auto"/>
        <w:rPr>
          <w:sz w:val="24"/>
          <w:lang w:val="es-ES"/>
        </w:rPr>
      </w:pPr>
      <w:r w:rsidRPr="007E4876">
        <w:rPr>
          <w:sz w:val="24"/>
          <w:lang w:val="es-ES"/>
        </w:rPr>
        <w:tab/>
        <w:t>this-&gt;registrado = r;</w:t>
      </w:r>
    </w:p>
    <w:p w14:paraId="58CAF359" w14:textId="77777777" w:rsidR="007E4876" w:rsidRPr="007E4876" w:rsidRDefault="007E4876" w:rsidP="007E4876">
      <w:pPr>
        <w:spacing w:after="0" w:line="240" w:lineRule="auto"/>
        <w:rPr>
          <w:sz w:val="24"/>
          <w:lang w:val="es-ES"/>
        </w:rPr>
      </w:pPr>
      <w:r w:rsidRPr="007E4876">
        <w:rPr>
          <w:sz w:val="24"/>
          <w:lang w:val="es-ES"/>
        </w:rPr>
        <w:tab/>
      </w:r>
    </w:p>
    <w:p w14:paraId="7CE69357" w14:textId="77777777" w:rsidR="007E4876" w:rsidRPr="007E4876" w:rsidRDefault="007E4876" w:rsidP="007E4876">
      <w:pPr>
        <w:spacing w:after="0" w:line="240" w:lineRule="auto"/>
        <w:rPr>
          <w:sz w:val="24"/>
          <w:lang w:val="es-ES"/>
        </w:rPr>
      </w:pPr>
      <w:r w:rsidRPr="007E4876">
        <w:rPr>
          <w:sz w:val="24"/>
          <w:lang w:val="es-ES"/>
        </w:rPr>
        <w:tab/>
        <w:t>generar_</w:t>
      </w:r>
      <w:proofErr w:type="gramStart"/>
      <w:r w:rsidRPr="007E4876">
        <w:rPr>
          <w:sz w:val="24"/>
          <w:lang w:val="es-ES"/>
        </w:rPr>
        <w:t>DNI(</w:t>
      </w:r>
      <w:proofErr w:type="gramEnd"/>
      <w:r w:rsidRPr="007E4876">
        <w:rPr>
          <w:sz w:val="24"/>
          <w:lang w:val="es-ES"/>
        </w:rPr>
        <w:t>);</w:t>
      </w:r>
    </w:p>
    <w:p w14:paraId="34AF7408" w14:textId="77777777" w:rsidR="007E4876" w:rsidRPr="007E4876" w:rsidRDefault="007E4876" w:rsidP="007E4876">
      <w:pPr>
        <w:spacing w:after="0" w:line="240" w:lineRule="auto"/>
        <w:rPr>
          <w:sz w:val="24"/>
          <w:lang w:val="es-ES"/>
        </w:rPr>
      </w:pPr>
      <w:r w:rsidRPr="007E4876">
        <w:rPr>
          <w:sz w:val="24"/>
          <w:lang w:val="es-ES"/>
        </w:rPr>
        <w:tab/>
        <w:t>generar_hora_de_inicio_de_</w:t>
      </w:r>
      <w:proofErr w:type="gramStart"/>
      <w:r w:rsidRPr="007E4876">
        <w:rPr>
          <w:sz w:val="24"/>
          <w:lang w:val="es-ES"/>
        </w:rPr>
        <w:t>compra(</w:t>
      </w:r>
      <w:proofErr w:type="gramEnd"/>
      <w:r w:rsidRPr="007E4876">
        <w:rPr>
          <w:sz w:val="24"/>
          <w:lang w:val="es-ES"/>
        </w:rPr>
        <w:t>);</w:t>
      </w:r>
    </w:p>
    <w:p w14:paraId="4A032176" w14:textId="77777777" w:rsidR="007E4876" w:rsidRPr="007E4876" w:rsidRDefault="007E4876" w:rsidP="007E4876">
      <w:pPr>
        <w:spacing w:after="0" w:line="240" w:lineRule="auto"/>
        <w:rPr>
          <w:sz w:val="24"/>
          <w:lang w:val="es-ES"/>
        </w:rPr>
      </w:pPr>
      <w:r w:rsidRPr="007E4876">
        <w:rPr>
          <w:sz w:val="24"/>
          <w:lang w:val="es-ES"/>
        </w:rPr>
        <w:tab/>
        <w:t>generar_tiempo_de_</w:t>
      </w:r>
      <w:proofErr w:type="gramStart"/>
      <w:r w:rsidRPr="007E4876">
        <w:rPr>
          <w:sz w:val="24"/>
          <w:lang w:val="es-ES"/>
        </w:rPr>
        <w:t>compra(</w:t>
      </w:r>
      <w:proofErr w:type="gramEnd"/>
      <w:r w:rsidRPr="007E4876">
        <w:rPr>
          <w:sz w:val="24"/>
          <w:lang w:val="es-ES"/>
        </w:rPr>
        <w:t>);</w:t>
      </w:r>
    </w:p>
    <w:p w14:paraId="75277B70" w14:textId="77777777" w:rsidR="007E4876" w:rsidRPr="007E4876" w:rsidRDefault="007E4876" w:rsidP="007E4876">
      <w:pPr>
        <w:spacing w:after="0" w:line="240" w:lineRule="auto"/>
        <w:rPr>
          <w:sz w:val="24"/>
          <w:lang w:val="es-ES"/>
        </w:rPr>
      </w:pPr>
      <w:r w:rsidRPr="007E4876">
        <w:rPr>
          <w:sz w:val="24"/>
          <w:lang w:val="es-ES"/>
        </w:rPr>
        <w:t>}</w:t>
      </w:r>
    </w:p>
    <w:p w14:paraId="06B77426" w14:textId="77777777" w:rsidR="007E4876" w:rsidRPr="007E4876" w:rsidRDefault="007E4876" w:rsidP="007E4876">
      <w:pPr>
        <w:spacing w:after="0" w:line="240" w:lineRule="auto"/>
        <w:rPr>
          <w:sz w:val="24"/>
          <w:lang w:val="es-ES"/>
        </w:rPr>
      </w:pPr>
    </w:p>
    <w:p w14:paraId="46EF7E0B" w14:textId="77777777" w:rsidR="007E4876" w:rsidRPr="007E4876" w:rsidRDefault="007E4876" w:rsidP="007E4876">
      <w:pPr>
        <w:spacing w:after="0" w:line="240" w:lineRule="auto"/>
        <w:rPr>
          <w:sz w:val="24"/>
          <w:lang w:val="es-ES"/>
        </w:rPr>
      </w:pPr>
      <w:r w:rsidRPr="007E4876">
        <w:rPr>
          <w:sz w:val="24"/>
          <w:lang w:val="es-ES"/>
        </w:rPr>
        <w:t>//DNI</w:t>
      </w:r>
    </w:p>
    <w:p w14:paraId="6CC33439"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generar_DNI()</w:t>
      </w:r>
    </w:p>
    <w:p w14:paraId="17B772CF" w14:textId="77777777" w:rsidR="007E4876" w:rsidRPr="007E4876" w:rsidRDefault="007E4876" w:rsidP="007E4876">
      <w:pPr>
        <w:spacing w:after="0" w:line="240" w:lineRule="auto"/>
        <w:rPr>
          <w:sz w:val="24"/>
          <w:lang w:val="es-ES"/>
        </w:rPr>
      </w:pPr>
      <w:r w:rsidRPr="007E4876">
        <w:rPr>
          <w:sz w:val="24"/>
          <w:lang w:val="es-ES"/>
        </w:rPr>
        <w:t>{</w:t>
      </w:r>
    </w:p>
    <w:p w14:paraId="73BC2BAA" w14:textId="77777777" w:rsidR="007E4876" w:rsidRPr="007E4876" w:rsidRDefault="007E4876" w:rsidP="007E4876">
      <w:pPr>
        <w:spacing w:after="0" w:line="240" w:lineRule="auto"/>
        <w:rPr>
          <w:sz w:val="24"/>
          <w:lang w:val="es-ES"/>
        </w:rPr>
      </w:pPr>
      <w:r w:rsidRPr="007E4876">
        <w:rPr>
          <w:sz w:val="24"/>
          <w:lang w:val="es-ES"/>
        </w:rPr>
        <w:tab/>
        <w:t>char letra [23] = {'T','R','W','A','G','M','Y','F','P','D','X','B','N','J','Z','S','Q','V','H','L','C','K','E'};</w:t>
      </w:r>
    </w:p>
    <w:p w14:paraId="14E40901"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long dni = 0;</w:t>
      </w:r>
    </w:p>
    <w:p w14:paraId="0B3A22BD" w14:textId="77777777" w:rsidR="007E4876" w:rsidRPr="007E4876" w:rsidRDefault="007E4876" w:rsidP="007E4876">
      <w:pPr>
        <w:spacing w:after="0" w:line="240" w:lineRule="auto"/>
        <w:rPr>
          <w:sz w:val="24"/>
          <w:lang w:val="en-GB"/>
        </w:rPr>
      </w:pPr>
      <w:r w:rsidRPr="007E4876">
        <w:rPr>
          <w:sz w:val="24"/>
          <w:lang w:val="en-GB"/>
        </w:rPr>
        <w:tab/>
      </w:r>
    </w:p>
    <w:p w14:paraId="5053690D" w14:textId="77777777" w:rsidR="007E4876" w:rsidRPr="007E4876" w:rsidRDefault="007E4876" w:rsidP="007E4876">
      <w:pPr>
        <w:spacing w:after="0" w:line="240" w:lineRule="auto"/>
        <w:rPr>
          <w:sz w:val="24"/>
          <w:lang w:val="en-GB"/>
        </w:rPr>
      </w:pPr>
      <w:r w:rsidRPr="007E4876">
        <w:rPr>
          <w:sz w:val="24"/>
          <w:lang w:val="en-GB"/>
        </w:rPr>
        <w:tab/>
      </w:r>
    </w:p>
    <w:p w14:paraId="2AF20100" w14:textId="77777777" w:rsidR="007E4876" w:rsidRPr="007E4876" w:rsidRDefault="007E4876" w:rsidP="007E4876">
      <w:pPr>
        <w:spacing w:after="0" w:line="240" w:lineRule="auto"/>
        <w:rPr>
          <w:sz w:val="24"/>
          <w:lang w:val="en-GB"/>
        </w:rPr>
      </w:pPr>
      <w:r w:rsidRPr="007E4876">
        <w:rPr>
          <w:sz w:val="24"/>
          <w:lang w:val="en-GB"/>
        </w:rPr>
        <w:tab/>
        <w:t>for (int x = 0; x &lt; 8; x++)</w:t>
      </w:r>
    </w:p>
    <w:p w14:paraId="211D1858" w14:textId="77777777" w:rsidR="007E4876" w:rsidRPr="007E4876" w:rsidRDefault="007E4876" w:rsidP="007E4876">
      <w:pPr>
        <w:spacing w:after="0" w:line="240" w:lineRule="auto"/>
        <w:rPr>
          <w:sz w:val="24"/>
          <w:lang w:val="en-GB"/>
        </w:rPr>
      </w:pPr>
      <w:r w:rsidRPr="007E4876">
        <w:rPr>
          <w:sz w:val="24"/>
          <w:lang w:val="en-GB"/>
        </w:rPr>
        <w:tab/>
        <w:t>{</w:t>
      </w:r>
    </w:p>
    <w:p w14:paraId="743BBC69"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DNI[x]=</w:t>
      </w:r>
      <w:proofErr w:type="gramStart"/>
      <w:r w:rsidRPr="007E4876">
        <w:rPr>
          <w:sz w:val="24"/>
          <w:lang w:val="en-GB"/>
        </w:rPr>
        <w:t>rand(</w:t>
      </w:r>
      <w:proofErr w:type="gramEnd"/>
      <w:r w:rsidRPr="007E4876">
        <w:rPr>
          <w:sz w:val="24"/>
          <w:lang w:val="en-GB"/>
        </w:rPr>
        <w:t>)%10;</w:t>
      </w:r>
    </w:p>
    <w:p w14:paraId="32B7FD2F"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dni+=DNI[x]*pow(</w:t>
      </w:r>
      <w:proofErr w:type="gramStart"/>
      <w:r w:rsidRPr="007E4876">
        <w:rPr>
          <w:sz w:val="24"/>
          <w:lang w:val="en-GB"/>
        </w:rPr>
        <w:t>10,x</w:t>
      </w:r>
      <w:proofErr w:type="gramEnd"/>
      <w:r w:rsidRPr="007E4876">
        <w:rPr>
          <w:sz w:val="24"/>
          <w:lang w:val="en-GB"/>
        </w:rPr>
        <w:t>);</w:t>
      </w:r>
    </w:p>
    <w:p w14:paraId="5778C36C" w14:textId="77777777" w:rsidR="007E4876" w:rsidRPr="007E4876" w:rsidRDefault="007E4876" w:rsidP="007E4876">
      <w:pPr>
        <w:spacing w:after="0" w:line="240" w:lineRule="auto"/>
        <w:rPr>
          <w:sz w:val="24"/>
          <w:lang w:val="en-GB"/>
        </w:rPr>
      </w:pPr>
      <w:r w:rsidRPr="007E4876">
        <w:rPr>
          <w:sz w:val="24"/>
          <w:lang w:val="en-GB"/>
        </w:rPr>
        <w:tab/>
        <w:t>}</w:t>
      </w:r>
    </w:p>
    <w:p w14:paraId="4EEDEDC9" w14:textId="77777777" w:rsidR="007E4876" w:rsidRPr="007E4876" w:rsidRDefault="007E4876" w:rsidP="007E4876">
      <w:pPr>
        <w:spacing w:after="0" w:line="240" w:lineRule="auto"/>
        <w:rPr>
          <w:sz w:val="24"/>
          <w:lang w:val="en-GB"/>
        </w:rPr>
      </w:pPr>
      <w:r w:rsidRPr="007E4876">
        <w:rPr>
          <w:sz w:val="24"/>
          <w:lang w:val="en-GB"/>
        </w:rPr>
        <w:tab/>
        <w:t>dni %=23;</w:t>
      </w:r>
    </w:p>
    <w:p w14:paraId="18C812E9" w14:textId="77777777" w:rsidR="007E4876" w:rsidRPr="007E4876" w:rsidRDefault="007E4876" w:rsidP="007E4876">
      <w:pPr>
        <w:spacing w:after="0" w:line="240" w:lineRule="auto"/>
        <w:rPr>
          <w:sz w:val="24"/>
          <w:lang w:val="en-GB"/>
        </w:rPr>
      </w:pPr>
      <w:r w:rsidRPr="007E4876">
        <w:rPr>
          <w:sz w:val="24"/>
          <w:lang w:val="en-GB"/>
        </w:rPr>
        <w:tab/>
      </w:r>
      <w:proofErr w:type="gramStart"/>
      <w:r w:rsidRPr="007E4876">
        <w:rPr>
          <w:sz w:val="24"/>
          <w:lang w:val="en-GB"/>
        </w:rPr>
        <w:t>DNI[</w:t>
      </w:r>
      <w:proofErr w:type="gramEnd"/>
      <w:r w:rsidRPr="007E4876">
        <w:rPr>
          <w:sz w:val="24"/>
          <w:lang w:val="en-GB"/>
        </w:rPr>
        <w:t>8] = letra [dni];</w:t>
      </w:r>
    </w:p>
    <w:p w14:paraId="4E8A34C8" w14:textId="77777777" w:rsidR="007E4876" w:rsidRPr="007E4876" w:rsidRDefault="007E4876" w:rsidP="007E4876">
      <w:pPr>
        <w:spacing w:after="0" w:line="240" w:lineRule="auto"/>
        <w:rPr>
          <w:sz w:val="24"/>
          <w:lang w:val="en-GB"/>
        </w:rPr>
      </w:pPr>
      <w:r w:rsidRPr="007E4876">
        <w:rPr>
          <w:sz w:val="24"/>
          <w:lang w:val="en-GB"/>
        </w:rPr>
        <w:t>}</w:t>
      </w:r>
    </w:p>
    <w:p w14:paraId="2717C914" w14:textId="77777777" w:rsidR="007E4876" w:rsidRPr="007E4876" w:rsidRDefault="007E4876" w:rsidP="007E4876">
      <w:pPr>
        <w:spacing w:after="0" w:line="240" w:lineRule="auto"/>
        <w:rPr>
          <w:sz w:val="24"/>
          <w:lang w:val="en-GB"/>
        </w:rPr>
      </w:pPr>
      <w:r w:rsidRPr="007E4876">
        <w:rPr>
          <w:sz w:val="24"/>
          <w:lang w:val="en-GB"/>
        </w:rPr>
        <w:t xml:space="preserve">void </w:t>
      </w:r>
      <w:proofErr w:type="gramStart"/>
      <w:r w:rsidRPr="007E4876">
        <w:rPr>
          <w:sz w:val="24"/>
          <w:lang w:val="en-GB"/>
        </w:rPr>
        <w:t>Cliente::</w:t>
      </w:r>
      <w:proofErr w:type="gramEnd"/>
      <w:r w:rsidRPr="007E4876">
        <w:rPr>
          <w:sz w:val="24"/>
          <w:lang w:val="en-GB"/>
        </w:rPr>
        <w:t>show_DNI()</w:t>
      </w:r>
    </w:p>
    <w:p w14:paraId="5689D7BC" w14:textId="77777777" w:rsidR="007E4876" w:rsidRPr="007E4876" w:rsidRDefault="007E4876" w:rsidP="007E4876">
      <w:pPr>
        <w:spacing w:after="0" w:line="240" w:lineRule="auto"/>
        <w:rPr>
          <w:sz w:val="24"/>
          <w:lang w:val="en-GB"/>
        </w:rPr>
      </w:pPr>
      <w:r w:rsidRPr="007E4876">
        <w:rPr>
          <w:sz w:val="24"/>
          <w:lang w:val="en-GB"/>
        </w:rPr>
        <w:t>{</w:t>
      </w:r>
    </w:p>
    <w:p w14:paraId="01262E7A" w14:textId="77777777" w:rsidR="007E4876" w:rsidRPr="007E4876" w:rsidRDefault="007E4876" w:rsidP="007E4876">
      <w:pPr>
        <w:spacing w:after="0" w:line="240" w:lineRule="auto"/>
        <w:rPr>
          <w:sz w:val="24"/>
          <w:lang w:val="en-GB"/>
        </w:rPr>
      </w:pPr>
      <w:r w:rsidRPr="007E4876">
        <w:rPr>
          <w:sz w:val="24"/>
          <w:lang w:val="en-GB"/>
        </w:rPr>
        <w:tab/>
        <w:t>for (int x = 0; x &lt; 8; x++)</w:t>
      </w:r>
    </w:p>
    <w:p w14:paraId="30D1B65E"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cout &lt;&lt; (char)(DNI[x]+48);</w:t>
      </w:r>
    </w:p>
    <w:p w14:paraId="784E08E4" w14:textId="77777777" w:rsidR="007E4876" w:rsidRPr="007E4876" w:rsidRDefault="007E4876" w:rsidP="007E4876">
      <w:pPr>
        <w:spacing w:after="0" w:line="240" w:lineRule="auto"/>
        <w:rPr>
          <w:sz w:val="24"/>
          <w:lang w:val="en-GB"/>
        </w:rPr>
      </w:pPr>
      <w:r w:rsidRPr="007E4876">
        <w:rPr>
          <w:sz w:val="24"/>
          <w:lang w:val="en-GB"/>
        </w:rPr>
        <w:tab/>
        <w:t xml:space="preserve">cout &lt;&lt; '-' &lt;&lt; </w:t>
      </w:r>
      <w:proofErr w:type="gramStart"/>
      <w:r w:rsidRPr="007E4876">
        <w:rPr>
          <w:sz w:val="24"/>
          <w:lang w:val="en-GB"/>
        </w:rPr>
        <w:t>DNI[</w:t>
      </w:r>
      <w:proofErr w:type="gramEnd"/>
      <w:r w:rsidRPr="007E4876">
        <w:rPr>
          <w:sz w:val="24"/>
          <w:lang w:val="en-GB"/>
        </w:rPr>
        <w:t>8];</w:t>
      </w:r>
    </w:p>
    <w:p w14:paraId="64B808E0" w14:textId="77777777" w:rsidR="007E4876" w:rsidRPr="00917E30" w:rsidRDefault="007E4876" w:rsidP="007E4876">
      <w:pPr>
        <w:spacing w:after="0" w:line="240" w:lineRule="auto"/>
        <w:rPr>
          <w:sz w:val="24"/>
          <w:lang w:val="en-GB"/>
        </w:rPr>
      </w:pPr>
      <w:r w:rsidRPr="00917E30">
        <w:rPr>
          <w:sz w:val="24"/>
          <w:lang w:val="en-GB"/>
        </w:rPr>
        <w:t>}</w:t>
      </w:r>
    </w:p>
    <w:p w14:paraId="03396D25" w14:textId="77777777" w:rsidR="007E4876" w:rsidRPr="00917E30" w:rsidRDefault="007E4876" w:rsidP="007E4876">
      <w:pPr>
        <w:spacing w:after="0" w:line="240" w:lineRule="auto"/>
        <w:rPr>
          <w:sz w:val="24"/>
          <w:lang w:val="en-GB"/>
        </w:rPr>
      </w:pPr>
    </w:p>
    <w:p w14:paraId="4D1CC9E8" w14:textId="77777777" w:rsidR="007E4876" w:rsidRPr="007E4876" w:rsidRDefault="007E4876" w:rsidP="007E4876">
      <w:pPr>
        <w:spacing w:after="0" w:line="240" w:lineRule="auto"/>
        <w:rPr>
          <w:sz w:val="24"/>
          <w:lang w:val="es-ES"/>
        </w:rPr>
      </w:pPr>
      <w:r w:rsidRPr="007E4876">
        <w:rPr>
          <w:sz w:val="24"/>
          <w:lang w:val="es-ES"/>
        </w:rPr>
        <w:t>//HORA DE INICIO DE COMPRA</w:t>
      </w:r>
    </w:p>
    <w:p w14:paraId="647A9C3A"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generar_hora_de_inicio_de_compra()</w:t>
      </w:r>
    </w:p>
    <w:p w14:paraId="4EC850D5" w14:textId="77777777" w:rsidR="007E4876" w:rsidRPr="007E4876" w:rsidRDefault="007E4876" w:rsidP="007E4876">
      <w:pPr>
        <w:spacing w:after="0" w:line="240" w:lineRule="auto"/>
        <w:rPr>
          <w:sz w:val="24"/>
          <w:lang w:val="es-ES"/>
        </w:rPr>
      </w:pPr>
      <w:r w:rsidRPr="007E4876">
        <w:rPr>
          <w:sz w:val="24"/>
          <w:lang w:val="es-ES"/>
        </w:rPr>
        <w:t>{</w:t>
      </w:r>
    </w:p>
    <w:p w14:paraId="75D1ED91" w14:textId="77777777" w:rsidR="007E4876" w:rsidRPr="007E4876" w:rsidRDefault="007E4876" w:rsidP="007E4876">
      <w:pPr>
        <w:spacing w:after="0" w:line="240" w:lineRule="auto"/>
        <w:rPr>
          <w:sz w:val="24"/>
          <w:lang w:val="es-ES"/>
        </w:rPr>
      </w:pPr>
      <w:r w:rsidRPr="007E4876">
        <w:rPr>
          <w:sz w:val="24"/>
          <w:lang w:val="es-ES"/>
        </w:rPr>
        <w:tab/>
        <w:t xml:space="preserve">if </w:t>
      </w:r>
      <w:proofErr w:type="gramStart"/>
      <w:r w:rsidRPr="007E4876">
        <w:rPr>
          <w:sz w:val="24"/>
          <w:lang w:val="es-ES"/>
        </w:rPr>
        <w:t>(!registrado</w:t>
      </w:r>
      <w:proofErr w:type="gramEnd"/>
      <w:r w:rsidRPr="007E4876">
        <w:rPr>
          <w:sz w:val="24"/>
          <w:lang w:val="es-ES"/>
        </w:rPr>
        <w:t>)</w:t>
      </w:r>
    </w:p>
    <w:p w14:paraId="1193CCF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hora_de_inicio_de_compra += HORA_DE_INICIO_NO_REGISTRADOS;</w:t>
      </w:r>
    </w:p>
    <w:p w14:paraId="6E2BBC61" w14:textId="77777777" w:rsidR="007E4876" w:rsidRPr="007E4876" w:rsidRDefault="007E4876" w:rsidP="007E4876">
      <w:pPr>
        <w:spacing w:after="0" w:line="240" w:lineRule="auto"/>
        <w:rPr>
          <w:sz w:val="24"/>
          <w:lang w:val="es-ES"/>
        </w:rPr>
      </w:pPr>
      <w:r w:rsidRPr="007E4876">
        <w:rPr>
          <w:sz w:val="24"/>
          <w:lang w:val="es-ES"/>
        </w:rPr>
        <w:t>}</w:t>
      </w:r>
    </w:p>
    <w:p w14:paraId="1EE6D777"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show_hora_de_inicio_de_compra()</w:t>
      </w:r>
    </w:p>
    <w:p w14:paraId="18E4BE62" w14:textId="77777777" w:rsidR="007E4876" w:rsidRPr="007E4876" w:rsidRDefault="007E4876" w:rsidP="007E4876">
      <w:pPr>
        <w:spacing w:after="0" w:line="240" w:lineRule="auto"/>
        <w:rPr>
          <w:sz w:val="24"/>
          <w:lang w:val="es-ES"/>
        </w:rPr>
      </w:pPr>
      <w:r w:rsidRPr="007E4876">
        <w:rPr>
          <w:sz w:val="24"/>
          <w:lang w:val="es-ES"/>
        </w:rPr>
        <w:t>{</w:t>
      </w:r>
    </w:p>
    <w:p w14:paraId="1A687A63" w14:textId="77777777" w:rsidR="007E4876" w:rsidRPr="007E4876" w:rsidRDefault="007E4876" w:rsidP="007E4876">
      <w:pPr>
        <w:spacing w:after="0" w:line="240" w:lineRule="auto"/>
        <w:rPr>
          <w:sz w:val="24"/>
          <w:lang w:val="es-ES"/>
        </w:rPr>
      </w:pPr>
      <w:r w:rsidRPr="007E4876">
        <w:rPr>
          <w:sz w:val="24"/>
          <w:lang w:val="es-ES"/>
        </w:rPr>
        <w:tab/>
        <w:t>int hora = hora_de_inicio_de_compra/60, minutos = hora_de_inicio_de_compra%60;</w:t>
      </w:r>
    </w:p>
    <w:p w14:paraId="352BF810"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 xml:space="preserve">if (hora &lt; 10) </w:t>
      </w:r>
    </w:p>
    <w:p w14:paraId="72D85E51"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cout &lt;&lt; '0';</w:t>
      </w:r>
    </w:p>
    <w:p w14:paraId="71A747D4" w14:textId="77777777" w:rsidR="007E4876" w:rsidRPr="007E4876" w:rsidRDefault="007E4876" w:rsidP="007E4876">
      <w:pPr>
        <w:spacing w:after="0" w:line="240" w:lineRule="auto"/>
        <w:rPr>
          <w:sz w:val="24"/>
          <w:lang w:val="en-GB"/>
        </w:rPr>
      </w:pPr>
      <w:r w:rsidRPr="007E4876">
        <w:rPr>
          <w:sz w:val="24"/>
          <w:lang w:val="en-GB"/>
        </w:rPr>
        <w:lastRenderedPageBreak/>
        <w:tab/>
        <w:t>cout &lt;&lt; hora &lt;&lt; ':';</w:t>
      </w:r>
    </w:p>
    <w:p w14:paraId="397B7A57" w14:textId="77777777" w:rsidR="007E4876" w:rsidRPr="007E4876" w:rsidRDefault="007E4876" w:rsidP="007E4876">
      <w:pPr>
        <w:spacing w:after="0" w:line="240" w:lineRule="auto"/>
        <w:rPr>
          <w:sz w:val="24"/>
          <w:lang w:val="en-GB"/>
        </w:rPr>
      </w:pPr>
      <w:r w:rsidRPr="007E4876">
        <w:rPr>
          <w:sz w:val="24"/>
          <w:lang w:val="en-GB"/>
        </w:rPr>
        <w:tab/>
        <w:t>if (minutos &lt; 10)</w:t>
      </w:r>
    </w:p>
    <w:p w14:paraId="51112BDA"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cout &lt;&lt; '0';</w:t>
      </w:r>
    </w:p>
    <w:p w14:paraId="1ACC38A4" w14:textId="77777777" w:rsidR="007E4876" w:rsidRPr="007E4876" w:rsidRDefault="007E4876" w:rsidP="007E4876">
      <w:pPr>
        <w:spacing w:after="0" w:line="240" w:lineRule="auto"/>
        <w:rPr>
          <w:sz w:val="24"/>
          <w:lang w:val="en-GB"/>
        </w:rPr>
      </w:pPr>
      <w:r w:rsidRPr="007E4876">
        <w:rPr>
          <w:sz w:val="24"/>
          <w:lang w:val="en-GB"/>
        </w:rPr>
        <w:tab/>
        <w:t xml:space="preserve"> cout &lt;&lt; minutos;</w:t>
      </w:r>
    </w:p>
    <w:p w14:paraId="27A5BB61" w14:textId="77777777" w:rsidR="007E4876" w:rsidRPr="007E4876" w:rsidRDefault="007E4876" w:rsidP="007E4876">
      <w:pPr>
        <w:spacing w:after="0" w:line="240" w:lineRule="auto"/>
        <w:rPr>
          <w:sz w:val="24"/>
          <w:lang w:val="es-ES"/>
        </w:rPr>
      </w:pPr>
      <w:r w:rsidRPr="007E4876">
        <w:rPr>
          <w:sz w:val="24"/>
          <w:lang w:val="es-ES"/>
        </w:rPr>
        <w:t>}</w:t>
      </w:r>
    </w:p>
    <w:p w14:paraId="1C123CE0" w14:textId="77777777" w:rsidR="007E4876" w:rsidRPr="007E4876" w:rsidRDefault="007E4876" w:rsidP="007E4876">
      <w:pPr>
        <w:spacing w:after="0" w:line="240" w:lineRule="auto"/>
        <w:rPr>
          <w:sz w:val="24"/>
          <w:lang w:val="es-ES"/>
        </w:rPr>
      </w:pPr>
      <w:r w:rsidRPr="007E4876">
        <w:rPr>
          <w:sz w:val="24"/>
          <w:lang w:val="es-ES"/>
        </w:rPr>
        <w:t xml:space="preserve">int </w:t>
      </w:r>
      <w:proofErr w:type="gramStart"/>
      <w:r w:rsidRPr="007E4876">
        <w:rPr>
          <w:sz w:val="24"/>
          <w:lang w:val="es-ES"/>
        </w:rPr>
        <w:t>Cliente::</w:t>
      </w:r>
      <w:proofErr w:type="gramEnd"/>
      <w:r w:rsidRPr="007E4876">
        <w:rPr>
          <w:sz w:val="24"/>
          <w:lang w:val="es-ES"/>
        </w:rPr>
        <w:t>get_hora_de_inicio_de_compra()</w:t>
      </w:r>
    </w:p>
    <w:p w14:paraId="02B61F8A" w14:textId="77777777" w:rsidR="007E4876" w:rsidRPr="007E4876" w:rsidRDefault="007E4876" w:rsidP="007E4876">
      <w:pPr>
        <w:spacing w:after="0" w:line="240" w:lineRule="auto"/>
        <w:rPr>
          <w:sz w:val="24"/>
          <w:lang w:val="es-ES"/>
        </w:rPr>
      </w:pPr>
      <w:r w:rsidRPr="007E4876">
        <w:rPr>
          <w:sz w:val="24"/>
          <w:lang w:val="es-ES"/>
        </w:rPr>
        <w:t>{</w:t>
      </w:r>
    </w:p>
    <w:p w14:paraId="1FE4B386" w14:textId="77777777" w:rsidR="007E4876" w:rsidRPr="007E4876" w:rsidRDefault="007E4876" w:rsidP="007E4876">
      <w:pPr>
        <w:spacing w:after="0" w:line="240" w:lineRule="auto"/>
        <w:rPr>
          <w:sz w:val="24"/>
          <w:lang w:val="es-ES"/>
        </w:rPr>
      </w:pPr>
      <w:r w:rsidRPr="007E4876">
        <w:rPr>
          <w:sz w:val="24"/>
          <w:lang w:val="es-ES"/>
        </w:rPr>
        <w:tab/>
        <w:t>return hora_de_inicio_de_compra;</w:t>
      </w:r>
    </w:p>
    <w:p w14:paraId="23C7CC9D" w14:textId="77777777" w:rsidR="007E4876" w:rsidRPr="007E4876" w:rsidRDefault="007E4876" w:rsidP="007E4876">
      <w:pPr>
        <w:spacing w:after="0" w:line="240" w:lineRule="auto"/>
        <w:rPr>
          <w:sz w:val="24"/>
          <w:lang w:val="es-ES"/>
        </w:rPr>
      </w:pPr>
      <w:r w:rsidRPr="007E4876">
        <w:rPr>
          <w:sz w:val="24"/>
          <w:lang w:val="es-ES"/>
        </w:rPr>
        <w:t>}</w:t>
      </w:r>
    </w:p>
    <w:p w14:paraId="43015E9A" w14:textId="77777777" w:rsidR="007E4876" w:rsidRPr="007E4876" w:rsidRDefault="007E4876" w:rsidP="007E4876">
      <w:pPr>
        <w:spacing w:after="0" w:line="240" w:lineRule="auto"/>
        <w:rPr>
          <w:sz w:val="24"/>
          <w:lang w:val="es-ES"/>
        </w:rPr>
      </w:pPr>
    </w:p>
    <w:p w14:paraId="2697234C" w14:textId="77777777" w:rsidR="007E4876" w:rsidRPr="007E4876" w:rsidRDefault="007E4876" w:rsidP="007E4876">
      <w:pPr>
        <w:spacing w:after="0" w:line="240" w:lineRule="auto"/>
        <w:rPr>
          <w:sz w:val="24"/>
          <w:lang w:val="es-ES"/>
        </w:rPr>
      </w:pPr>
      <w:r w:rsidRPr="007E4876">
        <w:rPr>
          <w:sz w:val="24"/>
          <w:lang w:val="es-ES"/>
        </w:rPr>
        <w:t>//TIEMPO DE COMPRA</w:t>
      </w:r>
    </w:p>
    <w:p w14:paraId="0F31DCED"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generar_tiempo_de_compra()</w:t>
      </w:r>
    </w:p>
    <w:p w14:paraId="06F51A10" w14:textId="77777777" w:rsidR="007E4876" w:rsidRPr="007E4876" w:rsidRDefault="007E4876" w:rsidP="007E4876">
      <w:pPr>
        <w:spacing w:after="0" w:line="240" w:lineRule="auto"/>
        <w:rPr>
          <w:sz w:val="24"/>
          <w:lang w:val="es-ES"/>
        </w:rPr>
      </w:pPr>
      <w:r w:rsidRPr="007E4876">
        <w:rPr>
          <w:sz w:val="24"/>
          <w:lang w:val="es-ES"/>
        </w:rPr>
        <w:t>{</w:t>
      </w:r>
    </w:p>
    <w:p w14:paraId="03F58081" w14:textId="77777777" w:rsidR="007E4876" w:rsidRPr="007E4876" w:rsidRDefault="007E4876" w:rsidP="007E4876">
      <w:pPr>
        <w:spacing w:after="0" w:line="240" w:lineRule="auto"/>
        <w:rPr>
          <w:sz w:val="24"/>
          <w:lang w:val="es-ES"/>
        </w:rPr>
      </w:pPr>
      <w:r w:rsidRPr="007E4876">
        <w:rPr>
          <w:sz w:val="24"/>
          <w:lang w:val="es-ES"/>
        </w:rPr>
        <w:tab/>
        <w:t xml:space="preserve">tiempo_de_compra = 1 + </w:t>
      </w:r>
      <w:proofErr w:type="gramStart"/>
      <w:r w:rsidRPr="007E4876">
        <w:rPr>
          <w:sz w:val="24"/>
          <w:lang w:val="es-ES"/>
        </w:rPr>
        <w:t>rand(</w:t>
      </w:r>
      <w:proofErr w:type="gramEnd"/>
      <w:r w:rsidRPr="007E4876">
        <w:rPr>
          <w:sz w:val="24"/>
          <w:lang w:val="es-ES"/>
        </w:rPr>
        <w:t>)%TIEMPO_MAXIMO_DE_COMPRA;</w:t>
      </w:r>
    </w:p>
    <w:p w14:paraId="7C4F7A2D" w14:textId="77777777" w:rsidR="007E4876" w:rsidRPr="007E4876" w:rsidRDefault="007E4876" w:rsidP="007E4876">
      <w:pPr>
        <w:spacing w:after="0" w:line="240" w:lineRule="auto"/>
        <w:rPr>
          <w:sz w:val="24"/>
          <w:lang w:val="es-ES"/>
        </w:rPr>
      </w:pPr>
      <w:r w:rsidRPr="007E4876">
        <w:rPr>
          <w:sz w:val="24"/>
          <w:lang w:val="es-ES"/>
        </w:rPr>
        <w:t>}</w:t>
      </w:r>
    </w:p>
    <w:p w14:paraId="100EFBB9"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show_tiempo_de_compra()</w:t>
      </w:r>
    </w:p>
    <w:p w14:paraId="29DBA6EC" w14:textId="77777777" w:rsidR="007E4876" w:rsidRPr="007E4876" w:rsidRDefault="007E4876" w:rsidP="007E4876">
      <w:pPr>
        <w:spacing w:after="0" w:line="240" w:lineRule="auto"/>
        <w:rPr>
          <w:sz w:val="24"/>
          <w:lang w:val="es-ES"/>
        </w:rPr>
      </w:pPr>
      <w:r w:rsidRPr="007E4876">
        <w:rPr>
          <w:sz w:val="24"/>
          <w:lang w:val="es-ES"/>
        </w:rPr>
        <w:t>{</w:t>
      </w:r>
    </w:p>
    <w:p w14:paraId="6A9F86D8" w14:textId="77777777" w:rsidR="007E4876" w:rsidRPr="007E4876" w:rsidRDefault="007E4876" w:rsidP="007E4876">
      <w:pPr>
        <w:spacing w:after="0" w:line="240" w:lineRule="auto"/>
        <w:rPr>
          <w:sz w:val="24"/>
          <w:lang w:val="es-ES"/>
        </w:rPr>
      </w:pPr>
      <w:r w:rsidRPr="007E4876">
        <w:rPr>
          <w:sz w:val="24"/>
          <w:lang w:val="es-ES"/>
        </w:rPr>
        <w:tab/>
        <w:t>cout &lt;&lt; tiempo_de_compra;</w:t>
      </w:r>
    </w:p>
    <w:p w14:paraId="050507E1" w14:textId="77777777" w:rsidR="007E4876" w:rsidRPr="007E4876" w:rsidRDefault="007E4876" w:rsidP="007E4876">
      <w:pPr>
        <w:spacing w:after="0" w:line="240" w:lineRule="auto"/>
        <w:rPr>
          <w:sz w:val="24"/>
          <w:lang w:val="es-ES"/>
        </w:rPr>
      </w:pPr>
      <w:r w:rsidRPr="007E4876">
        <w:rPr>
          <w:sz w:val="24"/>
          <w:lang w:val="es-ES"/>
        </w:rPr>
        <w:tab/>
        <w:t>if (tiempo_de_compra &lt; 10)</w:t>
      </w:r>
    </w:p>
    <w:p w14:paraId="2D0BFC6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 ";</w:t>
      </w:r>
    </w:p>
    <w:p w14:paraId="3FE002EB" w14:textId="77777777" w:rsidR="007E4876" w:rsidRPr="007E4876" w:rsidRDefault="007E4876" w:rsidP="007E4876">
      <w:pPr>
        <w:spacing w:after="0" w:line="240" w:lineRule="auto"/>
        <w:rPr>
          <w:sz w:val="24"/>
          <w:lang w:val="es-ES"/>
        </w:rPr>
      </w:pPr>
      <w:r w:rsidRPr="007E4876">
        <w:rPr>
          <w:sz w:val="24"/>
          <w:lang w:val="es-ES"/>
        </w:rPr>
        <w:t>}</w:t>
      </w:r>
    </w:p>
    <w:p w14:paraId="0FDCCDFC" w14:textId="77777777" w:rsidR="007E4876" w:rsidRPr="007E4876" w:rsidRDefault="007E4876" w:rsidP="007E4876">
      <w:pPr>
        <w:spacing w:after="0" w:line="240" w:lineRule="auto"/>
        <w:rPr>
          <w:sz w:val="24"/>
          <w:lang w:val="es-ES"/>
        </w:rPr>
      </w:pPr>
      <w:r w:rsidRPr="007E4876">
        <w:rPr>
          <w:sz w:val="24"/>
          <w:lang w:val="es-ES"/>
        </w:rPr>
        <w:t xml:space="preserve">int </w:t>
      </w:r>
      <w:proofErr w:type="gramStart"/>
      <w:r w:rsidRPr="007E4876">
        <w:rPr>
          <w:sz w:val="24"/>
          <w:lang w:val="es-ES"/>
        </w:rPr>
        <w:t>Cliente::</w:t>
      </w:r>
      <w:proofErr w:type="gramEnd"/>
      <w:r w:rsidRPr="007E4876">
        <w:rPr>
          <w:sz w:val="24"/>
          <w:lang w:val="es-ES"/>
        </w:rPr>
        <w:t>get_tiempo_de_compra()</w:t>
      </w:r>
    </w:p>
    <w:p w14:paraId="24D70382" w14:textId="77777777" w:rsidR="007E4876" w:rsidRPr="007E4876" w:rsidRDefault="007E4876" w:rsidP="007E4876">
      <w:pPr>
        <w:spacing w:after="0" w:line="240" w:lineRule="auto"/>
        <w:rPr>
          <w:sz w:val="24"/>
          <w:lang w:val="es-ES"/>
        </w:rPr>
      </w:pPr>
      <w:r w:rsidRPr="007E4876">
        <w:rPr>
          <w:sz w:val="24"/>
          <w:lang w:val="es-ES"/>
        </w:rPr>
        <w:t>{</w:t>
      </w:r>
    </w:p>
    <w:p w14:paraId="67AE463A" w14:textId="77777777" w:rsidR="007E4876" w:rsidRPr="007E4876" w:rsidRDefault="007E4876" w:rsidP="007E4876">
      <w:pPr>
        <w:spacing w:after="0" w:line="240" w:lineRule="auto"/>
        <w:rPr>
          <w:sz w:val="24"/>
          <w:lang w:val="es-ES"/>
        </w:rPr>
      </w:pPr>
      <w:r w:rsidRPr="007E4876">
        <w:rPr>
          <w:sz w:val="24"/>
          <w:lang w:val="es-ES"/>
        </w:rPr>
        <w:tab/>
        <w:t>return tiempo_de_compra;</w:t>
      </w:r>
    </w:p>
    <w:p w14:paraId="23C8FB29" w14:textId="77777777" w:rsidR="007E4876" w:rsidRPr="007E4876" w:rsidRDefault="007E4876" w:rsidP="007E4876">
      <w:pPr>
        <w:spacing w:after="0" w:line="240" w:lineRule="auto"/>
        <w:rPr>
          <w:sz w:val="24"/>
          <w:lang w:val="es-ES"/>
        </w:rPr>
      </w:pPr>
      <w:r w:rsidRPr="007E4876">
        <w:rPr>
          <w:sz w:val="24"/>
          <w:lang w:val="es-ES"/>
        </w:rPr>
        <w:t>}</w:t>
      </w:r>
    </w:p>
    <w:p w14:paraId="7058106F" w14:textId="77777777" w:rsidR="007E4876" w:rsidRPr="007E4876" w:rsidRDefault="007E4876" w:rsidP="007E4876">
      <w:pPr>
        <w:spacing w:after="0" w:line="240" w:lineRule="auto"/>
        <w:rPr>
          <w:sz w:val="24"/>
          <w:lang w:val="es-ES"/>
        </w:rPr>
      </w:pPr>
    </w:p>
    <w:p w14:paraId="7D7B6988" w14:textId="77777777" w:rsidR="007E4876" w:rsidRPr="007E4876" w:rsidRDefault="007E4876" w:rsidP="007E4876">
      <w:pPr>
        <w:spacing w:after="0" w:line="240" w:lineRule="auto"/>
        <w:rPr>
          <w:sz w:val="24"/>
          <w:lang w:val="es-ES"/>
        </w:rPr>
      </w:pPr>
      <w:r w:rsidRPr="007E4876">
        <w:rPr>
          <w:sz w:val="24"/>
          <w:lang w:val="es-ES"/>
        </w:rPr>
        <w:t>//CLIENTE</w:t>
      </w:r>
    </w:p>
    <w:p w14:paraId="028C8650"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show_cliente()</w:t>
      </w:r>
    </w:p>
    <w:p w14:paraId="640960EF" w14:textId="77777777" w:rsidR="007E4876" w:rsidRPr="00917E30" w:rsidRDefault="007E4876" w:rsidP="007E4876">
      <w:pPr>
        <w:spacing w:after="0" w:line="240" w:lineRule="auto"/>
        <w:rPr>
          <w:sz w:val="24"/>
          <w:lang w:val="es-ES"/>
        </w:rPr>
      </w:pPr>
      <w:r w:rsidRPr="00917E30">
        <w:rPr>
          <w:sz w:val="24"/>
          <w:lang w:val="es-ES"/>
        </w:rPr>
        <w:t>{</w:t>
      </w:r>
    </w:p>
    <w:p w14:paraId="56D8A1AB" w14:textId="77777777" w:rsidR="007E4876" w:rsidRPr="007E4876" w:rsidRDefault="007E4876" w:rsidP="007E4876">
      <w:pPr>
        <w:spacing w:after="0" w:line="240" w:lineRule="auto"/>
        <w:rPr>
          <w:sz w:val="24"/>
          <w:lang w:val="en-GB"/>
        </w:rPr>
      </w:pPr>
      <w:r w:rsidRPr="00917E30">
        <w:rPr>
          <w:sz w:val="24"/>
          <w:lang w:val="es-ES"/>
        </w:rPr>
        <w:tab/>
      </w:r>
      <w:r w:rsidRPr="007E4876">
        <w:rPr>
          <w:sz w:val="24"/>
          <w:lang w:val="en-GB"/>
        </w:rPr>
        <w:t>cout &lt;&lt; "\t\tDNI: ";</w:t>
      </w:r>
    </w:p>
    <w:p w14:paraId="4FBEFCBB" w14:textId="77777777" w:rsidR="007E4876" w:rsidRPr="007E4876" w:rsidRDefault="007E4876" w:rsidP="007E4876">
      <w:pPr>
        <w:spacing w:after="0" w:line="240" w:lineRule="auto"/>
        <w:rPr>
          <w:sz w:val="24"/>
          <w:lang w:val="en-GB"/>
        </w:rPr>
      </w:pPr>
      <w:r w:rsidRPr="007E4876">
        <w:rPr>
          <w:sz w:val="24"/>
          <w:lang w:val="en-GB"/>
        </w:rPr>
        <w:tab/>
        <w:t>show_</w:t>
      </w:r>
      <w:proofErr w:type="gramStart"/>
      <w:r w:rsidRPr="007E4876">
        <w:rPr>
          <w:sz w:val="24"/>
          <w:lang w:val="en-GB"/>
        </w:rPr>
        <w:t>DNI(</w:t>
      </w:r>
      <w:proofErr w:type="gramEnd"/>
      <w:r w:rsidRPr="007E4876">
        <w:rPr>
          <w:sz w:val="24"/>
          <w:lang w:val="en-GB"/>
        </w:rPr>
        <w:t>);</w:t>
      </w:r>
    </w:p>
    <w:p w14:paraId="6CF26314" w14:textId="77777777" w:rsidR="007E4876" w:rsidRPr="00917E30" w:rsidRDefault="007E4876" w:rsidP="007E4876">
      <w:pPr>
        <w:spacing w:after="0" w:line="240" w:lineRule="auto"/>
        <w:rPr>
          <w:sz w:val="24"/>
          <w:lang w:val="en-GB"/>
        </w:rPr>
      </w:pPr>
      <w:r w:rsidRPr="007E4876">
        <w:rPr>
          <w:sz w:val="24"/>
          <w:lang w:val="en-GB"/>
        </w:rPr>
        <w:tab/>
      </w:r>
      <w:r w:rsidRPr="00917E30">
        <w:rPr>
          <w:sz w:val="24"/>
          <w:lang w:val="en-GB"/>
        </w:rPr>
        <w:t>cout &lt;&lt; "    -    ";</w:t>
      </w:r>
    </w:p>
    <w:p w14:paraId="29CFEB9B" w14:textId="77777777" w:rsidR="007E4876" w:rsidRPr="007E4876" w:rsidRDefault="007E4876" w:rsidP="007E4876">
      <w:pPr>
        <w:spacing w:after="0" w:line="240" w:lineRule="auto"/>
        <w:rPr>
          <w:sz w:val="24"/>
          <w:lang w:val="es-ES"/>
        </w:rPr>
      </w:pPr>
      <w:r w:rsidRPr="00917E30">
        <w:rPr>
          <w:sz w:val="24"/>
          <w:lang w:val="en-GB"/>
        </w:rPr>
        <w:tab/>
      </w:r>
      <w:r w:rsidRPr="007E4876">
        <w:rPr>
          <w:sz w:val="24"/>
          <w:lang w:val="es-ES"/>
        </w:rPr>
        <w:t>cout &lt;&lt; "Hora de inicio de compra: ";</w:t>
      </w:r>
    </w:p>
    <w:p w14:paraId="288E5E2B" w14:textId="77777777" w:rsidR="007E4876" w:rsidRPr="007E4876" w:rsidRDefault="007E4876" w:rsidP="007E4876">
      <w:pPr>
        <w:spacing w:after="0" w:line="240" w:lineRule="auto"/>
        <w:rPr>
          <w:sz w:val="24"/>
          <w:lang w:val="es-ES"/>
        </w:rPr>
      </w:pPr>
      <w:r w:rsidRPr="007E4876">
        <w:rPr>
          <w:sz w:val="24"/>
          <w:lang w:val="es-ES"/>
        </w:rPr>
        <w:tab/>
        <w:t>show_hora_de_inicio_de_</w:t>
      </w:r>
      <w:proofErr w:type="gramStart"/>
      <w:r w:rsidRPr="007E4876">
        <w:rPr>
          <w:sz w:val="24"/>
          <w:lang w:val="es-ES"/>
        </w:rPr>
        <w:t>compra(</w:t>
      </w:r>
      <w:proofErr w:type="gramEnd"/>
      <w:r w:rsidRPr="007E4876">
        <w:rPr>
          <w:sz w:val="24"/>
          <w:lang w:val="es-ES"/>
        </w:rPr>
        <w:t>);</w:t>
      </w:r>
    </w:p>
    <w:p w14:paraId="78BF6EAF" w14:textId="77777777" w:rsidR="007E4876" w:rsidRPr="007E4876" w:rsidRDefault="007E4876" w:rsidP="007E4876">
      <w:pPr>
        <w:spacing w:after="0" w:line="240" w:lineRule="auto"/>
        <w:rPr>
          <w:sz w:val="24"/>
          <w:lang w:val="es-ES"/>
        </w:rPr>
      </w:pPr>
      <w:r w:rsidRPr="007E4876">
        <w:rPr>
          <w:sz w:val="24"/>
          <w:lang w:val="es-ES"/>
        </w:rPr>
        <w:tab/>
        <w:t>cout &lt;&lt; "    -    ";</w:t>
      </w:r>
    </w:p>
    <w:p w14:paraId="63063253" w14:textId="77777777" w:rsidR="007E4876" w:rsidRPr="007E4876" w:rsidRDefault="007E4876" w:rsidP="007E4876">
      <w:pPr>
        <w:spacing w:after="0" w:line="240" w:lineRule="auto"/>
        <w:rPr>
          <w:sz w:val="24"/>
          <w:lang w:val="es-ES"/>
        </w:rPr>
      </w:pPr>
      <w:r w:rsidRPr="007E4876">
        <w:rPr>
          <w:sz w:val="24"/>
          <w:lang w:val="es-ES"/>
        </w:rPr>
        <w:tab/>
        <w:t>cout &lt;&lt; "Tiempo de compra: ";</w:t>
      </w:r>
    </w:p>
    <w:p w14:paraId="7FC572A4" w14:textId="77777777" w:rsidR="007E4876" w:rsidRPr="007E4876" w:rsidRDefault="007E4876" w:rsidP="007E4876">
      <w:pPr>
        <w:spacing w:after="0" w:line="240" w:lineRule="auto"/>
        <w:rPr>
          <w:sz w:val="24"/>
          <w:lang w:val="es-ES"/>
        </w:rPr>
      </w:pPr>
      <w:r w:rsidRPr="007E4876">
        <w:rPr>
          <w:sz w:val="24"/>
          <w:lang w:val="es-ES"/>
        </w:rPr>
        <w:tab/>
        <w:t>show_tiempo_de_</w:t>
      </w:r>
      <w:proofErr w:type="gramStart"/>
      <w:r w:rsidRPr="007E4876">
        <w:rPr>
          <w:sz w:val="24"/>
          <w:lang w:val="es-ES"/>
        </w:rPr>
        <w:t>compra(</w:t>
      </w:r>
      <w:proofErr w:type="gramEnd"/>
      <w:r w:rsidRPr="007E4876">
        <w:rPr>
          <w:sz w:val="24"/>
          <w:lang w:val="es-ES"/>
        </w:rPr>
        <w:t>);</w:t>
      </w:r>
    </w:p>
    <w:p w14:paraId="54CBEB46" w14:textId="77777777" w:rsidR="007E4876" w:rsidRPr="007E4876" w:rsidRDefault="007E4876" w:rsidP="007E4876">
      <w:pPr>
        <w:spacing w:after="0" w:line="240" w:lineRule="auto"/>
        <w:rPr>
          <w:sz w:val="24"/>
          <w:lang w:val="es-ES"/>
        </w:rPr>
      </w:pPr>
      <w:r w:rsidRPr="007E4876">
        <w:rPr>
          <w:sz w:val="24"/>
          <w:lang w:val="es-ES"/>
        </w:rPr>
        <w:tab/>
        <w:t>cout &lt;&lt; '\n';</w:t>
      </w:r>
    </w:p>
    <w:p w14:paraId="2E0DB346" w14:textId="77777777" w:rsidR="007E4876" w:rsidRPr="007E4876" w:rsidRDefault="007E4876" w:rsidP="007E4876">
      <w:pPr>
        <w:spacing w:after="0" w:line="240" w:lineRule="auto"/>
        <w:rPr>
          <w:sz w:val="24"/>
          <w:lang w:val="es-ES"/>
        </w:rPr>
      </w:pPr>
      <w:r w:rsidRPr="007E4876">
        <w:rPr>
          <w:sz w:val="24"/>
          <w:lang w:val="es-ES"/>
        </w:rPr>
        <w:t>}</w:t>
      </w:r>
    </w:p>
    <w:p w14:paraId="5EA34BE9" w14:textId="77777777" w:rsidR="007E4876" w:rsidRPr="007E4876" w:rsidRDefault="007E4876" w:rsidP="007E4876">
      <w:pPr>
        <w:spacing w:after="0" w:line="240" w:lineRule="auto"/>
        <w:rPr>
          <w:sz w:val="24"/>
          <w:lang w:val="es-ES"/>
        </w:rPr>
      </w:pPr>
    </w:p>
    <w:p w14:paraId="39A40E6C" w14:textId="77777777" w:rsidR="007E4876" w:rsidRPr="007E4876" w:rsidRDefault="007E4876" w:rsidP="007E4876">
      <w:pPr>
        <w:spacing w:after="0" w:line="240" w:lineRule="auto"/>
        <w:rPr>
          <w:sz w:val="24"/>
          <w:lang w:val="es-ES"/>
        </w:rPr>
      </w:pPr>
      <w:r w:rsidRPr="007E4876">
        <w:rPr>
          <w:sz w:val="24"/>
          <w:lang w:val="es-ES"/>
        </w:rPr>
        <w:t>//IDENTIFICADOR DE ENTRADA</w:t>
      </w:r>
    </w:p>
    <w:p w14:paraId="65CA2AD6"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generar_identificador_de_entrada()</w:t>
      </w:r>
    </w:p>
    <w:p w14:paraId="17DA3946" w14:textId="77777777" w:rsidR="007E4876" w:rsidRPr="007E4876" w:rsidRDefault="007E4876" w:rsidP="007E4876">
      <w:pPr>
        <w:spacing w:after="0" w:line="240" w:lineRule="auto"/>
        <w:rPr>
          <w:sz w:val="24"/>
          <w:lang w:val="es-ES"/>
        </w:rPr>
      </w:pPr>
      <w:r w:rsidRPr="007E4876">
        <w:rPr>
          <w:sz w:val="24"/>
          <w:lang w:val="es-ES"/>
        </w:rPr>
        <w:t>{</w:t>
      </w:r>
    </w:p>
    <w:p w14:paraId="29D3EAA1" w14:textId="77777777" w:rsidR="007E4876" w:rsidRPr="007E4876" w:rsidRDefault="007E4876" w:rsidP="007E4876">
      <w:pPr>
        <w:spacing w:after="0" w:line="240" w:lineRule="auto"/>
        <w:rPr>
          <w:sz w:val="24"/>
          <w:lang w:val="es-ES"/>
        </w:rPr>
      </w:pPr>
      <w:r w:rsidRPr="007E4876">
        <w:rPr>
          <w:sz w:val="24"/>
          <w:lang w:val="es-ES"/>
        </w:rPr>
        <w:tab/>
      </w:r>
      <w:proofErr w:type="gramStart"/>
      <w:r w:rsidRPr="007E4876">
        <w:rPr>
          <w:sz w:val="24"/>
          <w:lang w:val="es-ES"/>
        </w:rPr>
        <w:t>for(</w:t>
      </w:r>
      <w:proofErr w:type="gramEnd"/>
      <w:r w:rsidRPr="007E4876">
        <w:rPr>
          <w:sz w:val="24"/>
          <w:lang w:val="es-ES"/>
        </w:rPr>
        <w:t>int x = 0; x &lt; 4; x++)</w:t>
      </w:r>
    </w:p>
    <w:p w14:paraId="41DCDEC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 xml:space="preserve">identificador_de_entrada[x] = </w:t>
      </w:r>
      <w:proofErr w:type="gramStart"/>
      <w:r w:rsidRPr="007E4876">
        <w:rPr>
          <w:sz w:val="24"/>
          <w:lang w:val="es-ES"/>
        </w:rPr>
        <w:t>rand(</w:t>
      </w:r>
      <w:proofErr w:type="gramEnd"/>
      <w:r w:rsidRPr="007E4876">
        <w:rPr>
          <w:sz w:val="24"/>
          <w:lang w:val="es-ES"/>
        </w:rPr>
        <w:t>)%26 + 65;</w:t>
      </w:r>
    </w:p>
    <w:p w14:paraId="515C672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60EDB5E7" w14:textId="77777777" w:rsidR="007E4876" w:rsidRPr="007E4876" w:rsidRDefault="007E4876" w:rsidP="007E4876">
      <w:pPr>
        <w:spacing w:after="0" w:line="240" w:lineRule="auto"/>
        <w:rPr>
          <w:sz w:val="24"/>
          <w:lang w:val="es-ES"/>
        </w:rPr>
      </w:pPr>
      <w:r w:rsidRPr="007E4876">
        <w:rPr>
          <w:sz w:val="24"/>
          <w:lang w:val="es-ES"/>
        </w:rPr>
        <w:tab/>
        <w:t>numero_de_entrada = transformar_identificador_de_</w:t>
      </w:r>
      <w:proofErr w:type="gramStart"/>
      <w:r w:rsidRPr="007E4876">
        <w:rPr>
          <w:sz w:val="24"/>
          <w:lang w:val="es-ES"/>
        </w:rPr>
        <w:t>entrada(</w:t>
      </w:r>
      <w:proofErr w:type="gramEnd"/>
      <w:r w:rsidRPr="007E4876">
        <w:rPr>
          <w:sz w:val="24"/>
          <w:lang w:val="es-ES"/>
        </w:rPr>
        <w:t>);</w:t>
      </w:r>
    </w:p>
    <w:p w14:paraId="1A68595A" w14:textId="77777777" w:rsidR="007E4876" w:rsidRPr="007E4876" w:rsidRDefault="007E4876" w:rsidP="007E4876">
      <w:pPr>
        <w:spacing w:after="0" w:line="240" w:lineRule="auto"/>
        <w:rPr>
          <w:sz w:val="24"/>
          <w:lang w:val="es-ES"/>
        </w:rPr>
      </w:pPr>
      <w:r w:rsidRPr="007E4876">
        <w:rPr>
          <w:sz w:val="24"/>
          <w:lang w:val="es-ES"/>
        </w:rPr>
        <w:t>}</w:t>
      </w:r>
    </w:p>
    <w:p w14:paraId="3038A3E5"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show_identificador_de_entrada()</w:t>
      </w:r>
    </w:p>
    <w:p w14:paraId="07F445A3" w14:textId="77777777" w:rsidR="007E4876" w:rsidRPr="007E4876" w:rsidRDefault="007E4876" w:rsidP="007E4876">
      <w:pPr>
        <w:spacing w:after="0" w:line="240" w:lineRule="auto"/>
        <w:rPr>
          <w:sz w:val="24"/>
          <w:lang w:val="es-ES"/>
        </w:rPr>
      </w:pPr>
      <w:r w:rsidRPr="007E4876">
        <w:rPr>
          <w:sz w:val="24"/>
          <w:lang w:val="es-ES"/>
        </w:rPr>
        <w:t>{</w:t>
      </w:r>
    </w:p>
    <w:p w14:paraId="41202F98" w14:textId="77777777" w:rsidR="007E4876" w:rsidRPr="007E4876" w:rsidRDefault="007E4876" w:rsidP="007E4876">
      <w:pPr>
        <w:spacing w:after="0" w:line="240" w:lineRule="auto"/>
        <w:rPr>
          <w:sz w:val="24"/>
          <w:lang w:val="es-ES"/>
        </w:rPr>
      </w:pPr>
      <w:r w:rsidRPr="007E4876">
        <w:rPr>
          <w:sz w:val="24"/>
          <w:lang w:val="es-ES"/>
        </w:rPr>
        <w:tab/>
      </w:r>
      <w:proofErr w:type="gramStart"/>
      <w:r w:rsidRPr="007E4876">
        <w:rPr>
          <w:sz w:val="24"/>
          <w:lang w:val="es-ES"/>
        </w:rPr>
        <w:t>for(</w:t>
      </w:r>
      <w:proofErr w:type="gramEnd"/>
      <w:r w:rsidRPr="007E4876">
        <w:rPr>
          <w:sz w:val="24"/>
          <w:lang w:val="es-ES"/>
        </w:rPr>
        <w:t>int x = 0; x &lt; 4; x++)</w:t>
      </w:r>
    </w:p>
    <w:p w14:paraId="0ACEA89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identificador_de_entrada[x];</w:t>
      </w:r>
    </w:p>
    <w:p w14:paraId="3526A8E9" w14:textId="77777777" w:rsidR="007E4876" w:rsidRPr="007E4876" w:rsidRDefault="007E4876" w:rsidP="007E4876">
      <w:pPr>
        <w:spacing w:after="0" w:line="240" w:lineRule="auto"/>
        <w:rPr>
          <w:sz w:val="24"/>
          <w:lang w:val="es-ES"/>
        </w:rPr>
      </w:pPr>
      <w:r w:rsidRPr="007E4876">
        <w:rPr>
          <w:sz w:val="24"/>
          <w:lang w:val="es-ES"/>
        </w:rPr>
        <w:lastRenderedPageBreak/>
        <w:t>}</w:t>
      </w:r>
    </w:p>
    <w:p w14:paraId="272AB662" w14:textId="77777777" w:rsidR="007E4876" w:rsidRPr="007E4876" w:rsidRDefault="007E4876" w:rsidP="007E4876">
      <w:pPr>
        <w:spacing w:after="0" w:line="240" w:lineRule="auto"/>
        <w:rPr>
          <w:sz w:val="24"/>
          <w:lang w:val="es-ES"/>
        </w:rPr>
      </w:pPr>
      <w:r w:rsidRPr="007E4876">
        <w:rPr>
          <w:sz w:val="24"/>
          <w:lang w:val="es-ES"/>
        </w:rPr>
        <w:t xml:space="preserve">long </w:t>
      </w:r>
      <w:proofErr w:type="gramStart"/>
      <w:r w:rsidRPr="007E4876">
        <w:rPr>
          <w:sz w:val="24"/>
          <w:lang w:val="es-ES"/>
        </w:rPr>
        <w:t>Cliente::</w:t>
      </w:r>
      <w:proofErr w:type="gramEnd"/>
      <w:r w:rsidRPr="007E4876">
        <w:rPr>
          <w:sz w:val="24"/>
          <w:lang w:val="es-ES"/>
        </w:rPr>
        <w:t>transformar_identificador_de_entrada()</w:t>
      </w:r>
    </w:p>
    <w:p w14:paraId="2CA388DF" w14:textId="77777777" w:rsidR="007E4876" w:rsidRPr="007E4876" w:rsidRDefault="007E4876" w:rsidP="007E4876">
      <w:pPr>
        <w:spacing w:after="0" w:line="240" w:lineRule="auto"/>
        <w:rPr>
          <w:sz w:val="24"/>
          <w:lang w:val="es-ES"/>
        </w:rPr>
      </w:pPr>
      <w:r w:rsidRPr="007E4876">
        <w:rPr>
          <w:sz w:val="24"/>
          <w:lang w:val="es-ES"/>
        </w:rPr>
        <w:t>{</w:t>
      </w:r>
    </w:p>
    <w:p w14:paraId="18C6A07E" w14:textId="77777777" w:rsidR="007E4876" w:rsidRPr="007E4876" w:rsidRDefault="007E4876" w:rsidP="007E4876">
      <w:pPr>
        <w:spacing w:after="0" w:line="240" w:lineRule="auto"/>
        <w:rPr>
          <w:sz w:val="24"/>
          <w:lang w:val="es-ES"/>
        </w:rPr>
      </w:pPr>
      <w:r w:rsidRPr="007E4876">
        <w:rPr>
          <w:sz w:val="24"/>
          <w:lang w:val="es-ES"/>
        </w:rPr>
        <w:tab/>
        <w:t>long acumulador = 0;</w:t>
      </w:r>
    </w:p>
    <w:p w14:paraId="1707AE35" w14:textId="77777777" w:rsidR="007E4876" w:rsidRPr="007E4876" w:rsidRDefault="007E4876" w:rsidP="007E4876">
      <w:pPr>
        <w:spacing w:after="0" w:line="240" w:lineRule="auto"/>
        <w:rPr>
          <w:sz w:val="24"/>
          <w:lang w:val="es-ES"/>
        </w:rPr>
      </w:pPr>
      <w:r w:rsidRPr="007E4876">
        <w:rPr>
          <w:sz w:val="24"/>
          <w:lang w:val="es-ES"/>
        </w:rPr>
        <w:tab/>
        <w:t>for (int x = 0; x &lt; 4; x++)</w:t>
      </w:r>
    </w:p>
    <w:p w14:paraId="1CB2F61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acumulador += (identificador_de_entrada[x</w:t>
      </w:r>
      <w:proofErr w:type="gramStart"/>
      <w:r w:rsidRPr="007E4876">
        <w:rPr>
          <w:sz w:val="24"/>
          <w:lang w:val="es-ES"/>
        </w:rPr>
        <w:t>])*</w:t>
      </w:r>
      <w:proofErr w:type="gramEnd"/>
      <w:r w:rsidRPr="007E4876">
        <w:rPr>
          <w:sz w:val="24"/>
          <w:lang w:val="es-ES"/>
        </w:rPr>
        <w:t>pow(100,(3-x));</w:t>
      </w:r>
    </w:p>
    <w:p w14:paraId="18973A67" w14:textId="77777777" w:rsidR="007E4876" w:rsidRPr="007E4876" w:rsidRDefault="007E4876" w:rsidP="007E4876">
      <w:pPr>
        <w:spacing w:after="0" w:line="240" w:lineRule="auto"/>
        <w:rPr>
          <w:sz w:val="24"/>
          <w:lang w:val="es-ES"/>
        </w:rPr>
      </w:pPr>
      <w:r w:rsidRPr="007E4876">
        <w:rPr>
          <w:sz w:val="24"/>
          <w:lang w:val="es-ES"/>
        </w:rPr>
        <w:tab/>
      </w:r>
    </w:p>
    <w:p w14:paraId="7CA852C9" w14:textId="77777777" w:rsidR="007E4876" w:rsidRPr="007E4876" w:rsidRDefault="007E4876" w:rsidP="007E4876">
      <w:pPr>
        <w:spacing w:after="0" w:line="240" w:lineRule="auto"/>
        <w:rPr>
          <w:sz w:val="24"/>
          <w:lang w:val="es-ES"/>
        </w:rPr>
      </w:pPr>
      <w:r w:rsidRPr="007E4876">
        <w:rPr>
          <w:sz w:val="24"/>
          <w:lang w:val="es-ES"/>
        </w:rPr>
        <w:tab/>
        <w:t>return acumulador;</w:t>
      </w:r>
    </w:p>
    <w:p w14:paraId="607CF343" w14:textId="77777777" w:rsidR="007E4876" w:rsidRPr="007E4876" w:rsidRDefault="007E4876" w:rsidP="007E4876">
      <w:pPr>
        <w:spacing w:after="0" w:line="240" w:lineRule="auto"/>
        <w:rPr>
          <w:sz w:val="24"/>
          <w:lang w:val="es-ES"/>
        </w:rPr>
      </w:pPr>
      <w:r w:rsidRPr="007E4876">
        <w:rPr>
          <w:sz w:val="24"/>
          <w:lang w:val="es-ES"/>
        </w:rPr>
        <w:t>}</w:t>
      </w:r>
    </w:p>
    <w:p w14:paraId="348D3020" w14:textId="77777777" w:rsidR="007E4876" w:rsidRPr="007E4876" w:rsidRDefault="007E4876" w:rsidP="007E4876">
      <w:pPr>
        <w:spacing w:after="0" w:line="240" w:lineRule="auto"/>
        <w:rPr>
          <w:sz w:val="24"/>
          <w:lang w:val="es-ES"/>
        </w:rPr>
      </w:pPr>
    </w:p>
    <w:p w14:paraId="277C0CD9" w14:textId="77777777" w:rsidR="007E4876" w:rsidRPr="007E4876" w:rsidRDefault="007E4876" w:rsidP="007E4876">
      <w:pPr>
        <w:spacing w:after="0" w:line="240" w:lineRule="auto"/>
        <w:rPr>
          <w:sz w:val="24"/>
          <w:lang w:val="es-ES"/>
        </w:rPr>
      </w:pPr>
      <w:r w:rsidRPr="007E4876">
        <w:rPr>
          <w:sz w:val="24"/>
          <w:lang w:val="es-ES"/>
        </w:rPr>
        <w:t xml:space="preserve">long </w:t>
      </w:r>
      <w:proofErr w:type="gramStart"/>
      <w:r w:rsidRPr="007E4876">
        <w:rPr>
          <w:sz w:val="24"/>
          <w:lang w:val="es-ES"/>
        </w:rPr>
        <w:t>Cliente::</w:t>
      </w:r>
      <w:proofErr w:type="gramEnd"/>
      <w:r w:rsidRPr="007E4876">
        <w:rPr>
          <w:sz w:val="24"/>
          <w:lang w:val="es-ES"/>
        </w:rPr>
        <w:t>get_identificador_de_entrada()</w:t>
      </w:r>
    </w:p>
    <w:p w14:paraId="5D05B6C6" w14:textId="77777777" w:rsidR="007E4876" w:rsidRPr="007E4876" w:rsidRDefault="007E4876" w:rsidP="007E4876">
      <w:pPr>
        <w:spacing w:after="0" w:line="240" w:lineRule="auto"/>
        <w:rPr>
          <w:sz w:val="24"/>
          <w:lang w:val="es-ES"/>
        </w:rPr>
      </w:pPr>
      <w:r w:rsidRPr="007E4876">
        <w:rPr>
          <w:sz w:val="24"/>
          <w:lang w:val="es-ES"/>
        </w:rPr>
        <w:t>{</w:t>
      </w:r>
    </w:p>
    <w:p w14:paraId="3F41B0E2" w14:textId="77777777" w:rsidR="007E4876" w:rsidRPr="007E4876" w:rsidRDefault="007E4876" w:rsidP="007E4876">
      <w:pPr>
        <w:spacing w:after="0" w:line="240" w:lineRule="auto"/>
        <w:rPr>
          <w:sz w:val="24"/>
          <w:lang w:val="es-ES"/>
        </w:rPr>
      </w:pPr>
      <w:r w:rsidRPr="007E4876">
        <w:rPr>
          <w:sz w:val="24"/>
          <w:lang w:val="es-ES"/>
        </w:rPr>
        <w:tab/>
        <w:t>return numero_de_entrada;</w:t>
      </w:r>
    </w:p>
    <w:p w14:paraId="562B979B" w14:textId="77777777" w:rsidR="007E4876" w:rsidRPr="007E4876" w:rsidRDefault="007E4876" w:rsidP="007E4876">
      <w:pPr>
        <w:spacing w:after="0" w:line="240" w:lineRule="auto"/>
        <w:rPr>
          <w:sz w:val="24"/>
          <w:lang w:val="es-ES"/>
        </w:rPr>
      </w:pPr>
      <w:r w:rsidRPr="007E4876">
        <w:rPr>
          <w:sz w:val="24"/>
          <w:lang w:val="es-ES"/>
        </w:rPr>
        <w:t>}</w:t>
      </w:r>
    </w:p>
    <w:p w14:paraId="6163F66A" w14:textId="77777777" w:rsidR="007E4876" w:rsidRPr="007E4876" w:rsidRDefault="007E4876" w:rsidP="007E4876">
      <w:pPr>
        <w:spacing w:after="0" w:line="240" w:lineRule="auto"/>
        <w:rPr>
          <w:sz w:val="24"/>
          <w:lang w:val="es-ES"/>
        </w:rPr>
      </w:pPr>
    </w:p>
    <w:p w14:paraId="52F129EE"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Cliente::</w:t>
      </w:r>
      <w:proofErr w:type="gramEnd"/>
      <w:r w:rsidRPr="007E4876">
        <w:rPr>
          <w:sz w:val="24"/>
          <w:lang w:val="es-ES"/>
        </w:rPr>
        <w:t>show_cliente_completo()</w:t>
      </w:r>
    </w:p>
    <w:p w14:paraId="08E27F1C" w14:textId="77777777" w:rsidR="007E4876" w:rsidRPr="00917E30" w:rsidRDefault="007E4876" w:rsidP="007E4876">
      <w:pPr>
        <w:spacing w:after="0" w:line="240" w:lineRule="auto"/>
        <w:rPr>
          <w:sz w:val="24"/>
          <w:lang w:val="es-ES"/>
        </w:rPr>
      </w:pPr>
      <w:r w:rsidRPr="00917E30">
        <w:rPr>
          <w:sz w:val="24"/>
          <w:lang w:val="es-ES"/>
        </w:rPr>
        <w:t>{</w:t>
      </w:r>
    </w:p>
    <w:p w14:paraId="7432FB02" w14:textId="77777777" w:rsidR="007E4876" w:rsidRPr="007E4876" w:rsidRDefault="007E4876" w:rsidP="007E4876">
      <w:pPr>
        <w:spacing w:after="0" w:line="240" w:lineRule="auto"/>
        <w:rPr>
          <w:sz w:val="24"/>
          <w:lang w:val="en-GB"/>
        </w:rPr>
      </w:pPr>
      <w:r w:rsidRPr="00917E30">
        <w:rPr>
          <w:sz w:val="24"/>
          <w:lang w:val="es-ES"/>
        </w:rPr>
        <w:tab/>
      </w:r>
      <w:r w:rsidRPr="007E4876">
        <w:rPr>
          <w:sz w:val="24"/>
          <w:lang w:val="en-GB"/>
        </w:rPr>
        <w:t>cout &lt;&lt; "\t\tDNI: ";</w:t>
      </w:r>
    </w:p>
    <w:p w14:paraId="62D47183" w14:textId="77777777" w:rsidR="007E4876" w:rsidRPr="007E4876" w:rsidRDefault="007E4876" w:rsidP="007E4876">
      <w:pPr>
        <w:spacing w:after="0" w:line="240" w:lineRule="auto"/>
        <w:rPr>
          <w:sz w:val="24"/>
          <w:lang w:val="en-GB"/>
        </w:rPr>
      </w:pPr>
      <w:r w:rsidRPr="007E4876">
        <w:rPr>
          <w:sz w:val="24"/>
          <w:lang w:val="en-GB"/>
        </w:rPr>
        <w:tab/>
        <w:t>show_</w:t>
      </w:r>
      <w:proofErr w:type="gramStart"/>
      <w:r w:rsidRPr="007E4876">
        <w:rPr>
          <w:sz w:val="24"/>
          <w:lang w:val="en-GB"/>
        </w:rPr>
        <w:t>DNI(</w:t>
      </w:r>
      <w:proofErr w:type="gramEnd"/>
      <w:r w:rsidRPr="007E4876">
        <w:rPr>
          <w:sz w:val="24"/>
          <w:lang w:val="en-GB"/>
        </w:rPr>
        <w:t>);</w:t>
      </w:r>
    </w:p>
    <w:p w14:paraId="0B139D1D" w14:textId="77777777" w:rsidR="007E4876" w:rsidRPr="00917E30" w:rsidRDefault="007E4876" w:rsidP="007E4876">
      <w:pPr>
        <w:spacing w:after="0" w:line="240" w:lineRule="auto"/>
        <w:rPr>
          <w:sz w:val="24"/>
          <w:lang w:val="en-GB"/>
        </w:rPr>
      </w:pPr>
      <w:r w:rsidRPr="007E4876">
        <w:rPr>
          <w:sz w:val="24"/>
          <w:lang w:val="en-GB"/>
        </w:rPr>
        <w:tab/>
      </w:r>
      <w:r w:rsidRPr="00917E30">
        <w:rPr>
          <w:sz w:val="24"/>
          <w:lang w:val="en-GB"/>
        </w:rPr>
        <w:t>cout &lt;&lt; "    -    ";</w:t>
      </w:r>
    </w:p>
    <w:p w14:paraId="0A7F11F1" w14:textId="77777777" w:rsidR="007E4876" w:rsidRPr="007E4876" w:rsidRDefault="007E4876" w:rsidP="007E4876">
      <w:pPr>
        <w:spacing w:after="0" w:line="240" w:lineRule="auto"/>
        <w:rPr>
          <w:sz w:val="24"/>
          <w:lang w:val="es-ES"/>
        </w:rPr>
      </w:pPr>
      <w:r w:rsidRPr="00917E30">
        <w:rPr>
          <w:sz w:val="24"/>
          <w:lang w:val="en-GB"/>
        </w:rPr>
        <w:tab/>
      </w:r>
      <w:r w:rsidRPr="007E4876">
        <w:rPr>
          <w:sz w:val="24"/>
          <w:lang w:val="es-ES"/>
        </w:rPr>
        <w:t>cout &lt;&lt; "Hora de inicio de compra: ";</w:t>
      </w:r>
    </w:p>
    <w:p w14:paraId="47E00B10" w14:textId="77777777" w:rsidR="007E4876" w:rsidRPr="007E4876" w:rsidRDefault="007E4876" w:rsidP="007E4876">
      <w:pPr>
        <w:spacing w:after="0" w:line="240" w:lineRule="auto"/>
        <w:rPr>
          <w:sz w:val="24"/>
          <w:lang w:val="es-ES"/>
        </w:rPr>
      </w:pPr>
      <w:r w:rsidRPr="007E4876">
        <w:rPr>
          <w:sz w:val="24"/>
          <w:lang w:val="es-ES"/>
        </w:rPr>
        <w:tab/>
        <w:t>show_hora_de_inicio_de_</w:t>
      </w:r>
      <w:proofErr w:type="gramStart"/>
      <w:r w:rsidRPr="007E4876">
        <w:rPr>
          <w:sz w:val="24"/>
          <w:lang w:val="es-ES"/>
        </w:rPr>
        <w:t>compra(</w:t>
      </w:r>
      <w:proofErr w:type="gramEnd"/>
      <w:r w:rsidRPr="007E4876">
        <w:rPr>
          <w:sz w:val="24"/>
          <w:lang w:val="es-ES"/>
        </w:rPr>
        <w:t>);</w:t>
      </w:r>
    </w:p>
    <w:p w14:paraId="79154DB5" w14:textId="77777777" w:rsidR="007E4876" w:rsidRPr="007E4876" w:rsidRDefault="007E4876" w:rsidP="007E4876">
      <w:pPr>
        <w:spacing w:after="0" w:line="240" w:lineRule="auto"/>
        <w:rPr>
          <w:sz w:val="24"/>
          <w:lang w:val="es-ES"/>
        </w:rPr>
      </w:pPr>
      <w:r w:rsidRPr="007E4876">
        <w:rPr>
          <w:sz w:val="24"/>
          <w:lang w:val="es-ES"/>
        </w:rPr>
        <w:tab/>
        <w:t>cout &lt;&lt; "    -    ";</w:t>
      </w:r>
    </w:p>
    <w:p w14:paraId="41532458" w14:textId="77777777" w:rsidR="007E4876" w:rsidRPr="007E4876" w:rsidRDefault="007E4876" w:rsidP="007E4876">
      <w:pPr>
        <w:spacing w:after="0" w:line="240" w:lineRule="auto"/>
        <w:rPr>
          <w:sz w:val="24"/>
          <w:lang w:val="es-ES"/>
        </w:rPr>
      </w:pPr>
      <w:r w:rsidRPr="007E4876">
        <w:rPr>
          <w:sz w:val="24"/>
          <w:lang w:val="es-ES"/>
        </w:rPr>
        <w:tab/>
        <w:t>cout &lt;&lt; "Tiempo de compra: ";</w:t>
      </w:r>
    </w:p>
    <w:p w14:paraId="2DA62D18" w14:textId="77777777" w:rsidR="007E4876" w:rsidRPr="007E4876" w:rsidRDefault="007E4876" w:rsidP="007E4876">
      <w:pPr>
        <w:spacing w:after="0" w:line="240" w:lineRule="auto"/>
        <w:rPr>
          <w:sz w:val="24"/>
          <w:lang w:val="es-ES"/>
        </w:rPr>
      </w:pPr>
      <w:r w:rsidRPr="007E4876">
        <w:rPr>
          <w:sz w:val="24"/>
          <w:lang w:val="es-ES"/>
        </w:rPr>
        <w:tab/>
        <w:t>show_tiempo_de_</w:t>
      </w:r>
      <w:proofErr w:type="gramStart"/>
      <w:r w:rsidRPr="007E4876">
        <w:rPr>
          <w:sz w:val="24"/>
          <w:lang w:val="es-ES"/>
        </w:rPr>
        <w:t>compra(</w:t>
      </w:r>
      <w:proofErr w:type="gramEnd"/>
      <w:r w:rsidRPr="007E4876">
        <w:rPr>
          <w:sz w:val="24"/>
          <w:lang w:val="es-ES"/>
        </w:rPr>
        <w:t>);</w:t>
      </w:r>
    </w:p>
    <w:p w14:paraId="5B1CC57D" w14:textId="77777777" w:rsidR="007E4876" w:rsidRPr="007E4876" w:rsidRDefault="007E4876" w:rsidP="007E4876">
      <w:pPr>
        <w:spacing w:after="0" w:line="240" w:lineRule="auto"/>
        <w:rPr>
          <w:sz w:val="24"/>
          <w:lang w:val="es-ES"/>
        </w:rPr>
      </w:pPr>
      <w:r w:rsidRPr="007E4876">
        <w:rPr>
          <w:sz w:val="24"/>
          <w:lang w:val="es-ES"/>
        </w:rPr>
        <w:tab/>
        <w:t>cout &lt;&lt; "    -    ";</w:t>
      </w:r>
    </w:p>
    <w:p w14:paraId="79D12918" w14:textId="77777777" w:rsidR="007E4876" w:rsidRPr="007E4876" w:rsidRDefault="007E4876" w:rsidP="007E4876">
      <w:pPr>
        <w:spacing w:after="0" w:line="240" w:lineRule="auto"/>
        <w:rPr>
          <w:sz w:val="24"/>
          <w:lang w:val="es-ES"/>
        </w:rPr>
      </w:pPr>
      <w:r w:rsidRPr="007E4876">
        <w:rPr>
          <w:sz w:val="24"/>
          <w:lang w:val="es-ES"/>
        </w:rPr>
        <w:tab/>
        <w:t>cout &lt;&lt; "Identificador de entrada: ";</w:t>
      </w:r>
    </w:p>
    <w:p w14:paraId="68227201" w14:textId="77777777" w:rsidR="007E4876" w:rsidRPr="007E4876" w:rsidRDefault="007E4876" w:rsidP="007E4876">
      <w:pPr>
        <w:spacing w:after="0" w:line="240" w:lineRule="auto"/>
        <w:rPr>
          <w:sz w:val="24"/>
          <w:lang w:val="es-ES"/>
        </w:rPr>
      </w:pPr>
      <w:r w:rsidRPr="007E4876">
        <w:rPr>
          <w:sz w:val="24"/>
          <w:lang w:val="es-ES"/>
        </w:rPr>
        <w:tab/>
        <w:t>show_identificador_de_</w:t>
      </w:r>
      <w:proofErr w:type="gramStart"/>
      <w:r w:rsidRPr="007E4876">
        <w:rPr>
          <w:sz w:val="24"/>
          <w:lang w:val="es-ES"/>
        </w:rPr>
        <w:t>entrada(</w:t>
      </w:r>
      <w:proofErr w:type="gramEnd"/>
      <w:r w:rsidRPr="007E4876">
        <w:rPr>
          <w:sz w:val="24"/>
          <w:lang w:val="es-ES"/>
        </w:rPr>
        <w:t>);</w:t>
      </w:r>
    </w:p>
    <w:p w14:paraId="0C7C8CF9" w14:textId="77777777" w:rsidR="007E4876" w:rsidRPr="007E4876" w:rsidRDefault="007E4876" w:rsidP="007E4876">
      <w:pPr>
        <w:spacing w:after="0" w:line="240" w:lineRule="auto"/>
        <w:rPr>
          <w:sz w:val="24"/>
          <w:lang w:val="es-ES"/>
        </w:rPr>
      </w:pPr>
      <w:r w:rsidRPr="007E4876">
        <w:rPr>
          <w:sz w:val="24"/>
          <w:lang w:val="es-ES"/>
        </w:rPr>
        <w:tab/>
        <w:t>cout &lt;&lt; '\n';</w:t>
      </w:r>
    </w:p>
    <w:p w14:paraId="2138E28F" w14:textId="77777777" w:rsidR="007E4876" w:rsidRPr="007E4876" w:rsidRDefault="007E4876" w:rsidP="007E4876">
      <w:pPr>
        <w:spacing w:after="0" w:line="240" w:lineRule="auto"/>
        <w:rPr>
          <w:sz w:val="24"/>
          <w:lang w:val="es-ES"/>
        </w:rPr>
      </w:pPr>
      <w:r w:rsidRPr="007E4876">
        <w:rPr>
          <w:sz w:val="24"/>
          <w:lang w:val="es-ES"/>
        </w:rPr>
        <w:t>}</w:t>
      </w:r>
    </w:p>
    <w:p w14:paraId="1E5840F9" w14:textId="77777777" w:rsidR="007E4876" w:rsidRPr="007E4876" w:rsidRDefault="007E4876" w:rsidP="007E4876">
      <w:pPr>
        <w:spacing w:after="0" w:line="240" w:lineRule="auto"/>
        <w:rPr>
          <w:sz w:val="24"/>
          <w:lang w:val="es-ES"/>
        </w:rPr>
      </w:pPr>
    </w:p>
    <w:p w14:paraId="3AC14CB3" w14:textId="77777777" w:rsidR="007E4876" w:rsidRPr="007E4876" w:rsidRDefault="007E4876" w:rsidP="007E4876">
      <w:pPr>
        <w:spacing w:after="0" w:line="240" w:lineRule="auto"/>
        <w:rPr>
          <w:sz w:val="24"/>
          <w:lang w:val="es-ES"/>
        </w:rPr>
      </w:pPr>
      <w:proofErr w:type="gramStart"/>
      <w:r w:rsidRPr="007E4876">
        <w:rPr>
          <w:sz w:val="24"/>
          <w:lang w:val="es-ES"/>
        </w:rPr>
        <w:t>Cliente::</w:t>
      </w:r>
      <w:proofErr w:type="gramEnd"/>
      <w:r w:rsidRPr="007E4876">
        <w:rPr>
          <w:sz w:val="24"/>
          <w:lang w:val="es-ES"/>
        </w:rPr>
        <w:t>~Cliente()</w:t>
      </w:r>
    </w:p>
    <w:p w14:paraId="24A84A5E" w14:textId="77777777" w:rsidR="007E4876" w:rsidRDefault="007E4876" w:rsidP="007E4876">
      <w:pPr>
        <w:spacing w:after="0" w:line="240" w:lineRule="auto"/>
        <w:rPr>
          <w:sz w:val="24"/>
          <w:lang w:val="es-ES"/>
        </w:rPr>
      </w:pPr>
      <w:r w:rsidRPr="007E4876">
        <w:rPr>
          <w:sz w:val="24"/>
          <w:lang w:val="es-ES"/>
        </w:rPr>
        <w:t>{</w:t>
      </w:r>
    </w:p>
    <w:p w14:paraId="1240D9E0" w14:textId="0F1CABC2" w:rsidR="00D13473" w:rsidRDefault="00D13473" w:rsidP="007E4876">
      <w:pPr>
        <w:spacing w:after="0" w:line="240" w:lineRule="auto"/>
        <w:rPr>
          <w:sz w:val="24"/>
          <w:lang w:val="es-ES"/>
        </w:rPr>
      </w:pPr>
      <w:r>
        <w:rPr>
          <w:sz w:val="24"/>
          <w:lang w:val="es-ES"/>
        </w:rPr>
        <w:t>}</w:t>
      </w:r>
    </w:p>
    <w:p w14:paraId="59F5DFA2" w14:textId="77777777" w:rsidR="00D13473" w:rsidRDefault="00D13473">
      <w:pPr>
        <w:rPr>
          <w:sz w:val="24"/>
          <w:lang w:val="es-ES"/>
        </w:rPr>
      </w:pPr>
      <w:r>
        <w:rPr>
          <w:sz w:val="24"/>
          <w:lang w:val="es-ES"/>
        </w:rPr>
        <w:br w:type="page"/>
      </w:r>
    </w:p>
    <w:p w14:paraId="503EAA6B" w14:textId="77777777" w:rsidR="00D13473" w:rsidRPr="007E4876" w:rsidRDefault="00D13473" w:rsidP="007E4876">
      <w:pPr>
        <w:spacing w:after="0" w:line="240" w:lineRule="auto"/>
        <w:rPr>
          <w:sz w:val="24"/>
          <w:lang w:val="es-ES"/>
        </w:rPr>
      </w:pPr>
    </w:p>
    <w:p w14:paraId="2CD0C30E" w14:textId="710A1C78" w:rsidR="007E4876" w:rsidRPr="007E4876" w:rsidRDefault="007E4876" w:rsidP="007E4876">
      <w:pPr>
        <w:rPr>
          <w:lang w:val="es-ES"/>
        </w:rPr>
      </w:pPr>
      <w:r>
        <w:rPr>
          <w:lang w:val="es-ES"/>
        </w:rPr>
        <w:br w:type="page"/>
      </w:r>
    </w:p>
    <w:p w14:paraId="01582284" w14:textId="75CF9F94" w:rsidR="00D95333" w:rsidRPr="001F77A4" w:rsidRDefault="00D95333" w:rsidP="00D95333">
      <w:pPr>
        <w:pStyle w:val="Heading2"/>
        <w:rPr>
          <w:sz w:val="32"/>
          <w:lang w:val="es-ES"/>
        </w:rPr>
      </w:pPr>
      <w:bookmarkStart w:id="60" w:name="_Gestor.hpp"/>
      <w:bookmarkEnd w:id="60"/>
      <w:r w:rsidRPr="001F77A4">
        <w:rPr>
          <w:sz w:val="32"/>
          <w:lang w:val="es-ES"/>
        </w:rPr>
        <w:lastRenderedPageBreak/>
        <w:t>Gestor.hpp</w:t>
      </w:r>
    </w:p>
    <w:p w14:paraId="33535179" w14:textId="77777777" w:rsidR="007E4876" w:rsidRPr="001F77A4" w:rsidRDefault="007E4876" w:rsidP="007E4876">
      <w:pPr>
        <w:spacing w:after="0" w:line="240" w:lineRule="auto"/>
        <w:rPr>
          <w:sz w:val="24"/>
          <w:lang w:val="es-ES"/>
        </w:rPr>
      </w:pPr>
      <w:r w:rsidRPr="001F77A4">
        <w:rPr>
          <w:sz w:val="24"/>
          <w:lang w:val="es-ES"/>
        </w:rPr>
        <w:t>#ifndef GESTOR_HPP</w:t>
      </w:r>
    </w:p>
    <w:p w14:paraId="1E696F8B" w14:textId="77777777" w:rsidR="007E4876" w:rsidRPr="007E4876" w:rsidRDefault="007E4876" w:rsidP="007E4876">
      <w:pPr>
        <w:spacing w:after="0" w:line="240" w:lineRule="auto"/>
        <w:rPr>
          <w:sz w:val="24"/>
          <w:lang w:val="en-GB"/>
        </w:rPr>
      </w:pPr>
      <w:r w:rsidRPr="007E4876">
        <w:rPr>
          <w:sz w:val="24"/>
          <w:lang w:val="en-GB"/>
        </w:rPr>
        <w:t>#define GESTOR_HPP</w:t>
      </w:r>
    </w:p>
    <w:p w14:paraId="4DE8E024" w14:textId="77777777" w:rsidR="007E4876" w:rsidRPr="007E4876" w:rsidRDefault="007E4876" w:rsidP="007E4876">
      <w:pPr>
        <w:spacing w:after="0" w:line="240" w:lineRule="auto"/>
        <w:rPr>
          <w:sz w:val="24"/>
          <w:lang w:val="en-GB"/>
        </w:rPr>
      </w:pPr>
    </w:p>
    <w:p w14:paraId="79EBAB34" w14:textId="77777777" w:rsidR="007E4876" w:rsidRPr="007E4876" w:rsidRDefault="007E4876" w:rsidP="007E4876">
      <w:pPr>
        <w:spacing w:after="0" w:line="240" w:lineRule="auto"/>
        <w:rPr>
          <w:sz w:val="24"/>
          <w:lang w:val="en-GB"/>
        </w:rPr>
      </w:pPr>
      <w:r w:rsidRPr="007E4876">
        <w:rPr>
          <w:sz w:val="24"/>
          <w:lang w:val="en-GB"/>
        </w:rPr>
        <w:t>#include &lt;unistd.h&gt;</w:t>
      </w:r>
    </w:p>
    <w:p w14:paraId="6113D9D5" w14:textId="77777777" w:rsidR="007E4876" w:rsidRPr="007E4876" w:rsidRDefault="007E4876" w:rsidP="007E4876">
      <w:pPr>
        <w:spacing w:after="0" w:line="240" w:lineRule="auto"/>
        <w:rPr>
          <w:sz w:val="24"/>
          <w:lang w:val="en-GB"/>
        </w:rPr>
      </w:pPr>
    </w:p>
    <w:p w14:paraId="5198A89A" w14:textId="77777777" w:rsidR="007E4876" w:rsidRPr="007E4876" w:rsidRDefault="007E4876" w:rsidP="007E4876">
      <w:pPr>
        <w:spacing w:after="0" w:line="240" w:lineRule="auto"/>
        <w:rPr>
          <w:sz w:val="24"/>
          <w:lang w:val="en-GB"/>
        </w:rPr>
      </w:pPr>
      <w:r w:rsidRPr="007E4876">
        <w:rPr>
          <w:sz w:val="24"/>
          <w:lang w:val="en-GB"/>
        </w:rPr>
        <w:t>#include "Cola.hpp"</w:t>
      </w:r>
    </w:p>
    <w:p w14:paraId="68890F2F" w14:textId="77777777" w:rsidR="007E4876" w:rsidRPr="007E4876" w:rsidRDefault="007E4876" w:rsidP="007E4876">
      <w:pPr>
        <w:spacing w:after="0" w:line="240" w:lineRule="auto"/>
        <w:rPr>
          <w:sz w:val="24"/>
          <w:lang w:val="en-GB"/>
        </w:rPr>
      </w:pPr>
      <w:r w:rsidRPr="007E4876">
        <w:rPr>
          <w:sz w:val="24"/>
          <w:lang w:val="en-GB"/>
        </w:rPr>
        <w:t>#include "Lista.hpp"</w:t>
      </w:r>
    </w:p>
    <w:p w14:paraId="6D1865D9" w14:textId="77777777" w:rsidR="007E4876" w:rsidRPr="001F77A4" w:rsidRDefault="007E4876" w:rsidP="007E4876">
      <w:pPr>
        <w:spacing w:after="0" w:line="240" w:lineRule="auto"/>
        <w:rPr>
          <w:sz w:val="24"/>
          <w:lang w:val="es-ES"/>
        </w:rPr>
      </w:pPr>
      <w:r w:rsidRPr="001F77A4">
        <w:rPr>
          <w:sz w:val="24"/>
          <w:lang w:val="es-ES"/>
        </w:rPr>
        <w:t>#include "Cliente.hpp"</w:t>
      </w:r>
    </w:p>
    <w:p w14:paraId="5C0825A0" w14:textId="77777777" w:rsidR="007E4876" w:rsidRPr="001F77A4" w:rsidRDefault="007E4876" w:rsidP="007E4876">
      <w:pPr>
        <w:spacing w:after="0" w:line="240" w:lineRule="auto"/>
        <w:rPr>
          <w:sz w:val="24"/>
          <w:lang w:val="es-ES"/>
        </w:rPr>
      </w:pPr>
    </w:p>
    <w:p w14:paraId="3F984544" w14:textId="77777777" w:rsidR="007E4876" w:rsidRPr="007E4876" w:rsidRDefault="007E4876" w:rsidP="007E4876">
      <w:pPr>
        <w:spacing w:after="0" w:line="240" w:lineRule="auto"/>
        <w:rPr>
          <w:sz w:val="24"/>
          <w:lang w:val="es-ES"/>
        </w:rPr>
      </w:pPr>
      <w:r w:rsidRPr="007E4876">
        <w:rPr>
          <w:sz w:val="24"/>
          <w:lang w:val="es-ES"/>
        </w:rPr>
        <w:t>#define DIFERENCIA_LLEGADA 5</w:t>
      </w:r>
    </w:p>
    <w:p w14:paraId="4FA608E2" w14:textId="77777777" w:rsidR="007E4876" w:rsidRPr="007E4876" w:rsidRDefault="007E4876" w:rsidP="007E4876">
      <w:pPr>
        <w:spacing w:after="0" w:line="240" w:lineRule="auto"/>
        <w:rPr>
          <w:sz w:val="24"/>
          <w:lang w:val="es-ES"/>
        </w:rPr>
      </w:pPr>
      <w:r w:rsidRPr="007E4876">
        <w:rPr>
          <w:sz w:val="24"/>
          <w:lang w:val="es-ES"/>
        </w:rPr>
        <w:t>#define VIP 15</w:t>
      </w:r>
    </w:p>
    <w:p w14:paraId="2FAFB55F" w14:textId="77777777" w:rsidR="007E4876" w:rsidRPr="007E4876" w:rsidRDefault="007E4876" w:rsidP="007E4876">
      <w:pPr>
        <w:spacing w:after="0" w:line="240" w:lineRule="auto"/>
        <w:rPr>
          <w:sz w:val="24"/>
          <w:lang w:val="es-ES"/>
        </w:rPr>
      </w:pPr>
      <w:r w:rsidRPr="007E4876">
        <w:rPr>
          <w:sz w:val="24"/>
          <w:lang w:val="es-ES"/>
        </w:rPr>
        <w:t>#define NO_REGISTRADOS 20</w:t>
      </w:r>
    </w:p>
    <w:p w14:paraId="02CDCD3D" w14:textId="77777777" w:rsidR="007E4876" w:rsidRPr="007E4876" w:rsidRDefault="007E4876" w:rsidP="007E4876">
      <w:pPr>
        <w:spacing w:after="0" w:line="240" w:lineRule="auto"/>
        <w:rPr>
          <w:sz w:val="24"/>
          <w:lang w:val="es-ES"/>
        </w:rPr>
      </w:pPr>
      <w:r w:rsidRPr="007E4876">
        <w:rPr>
          <w:sz w:val="24"/>
          <w:lang w:val="es-ES"/>
        </w:rPr>
        <w:t>#define SERVIDORES_NO_REGISTRADOS 4</w:t>
      </w:r>
    </w:p>
    <w:p w14:paraId="2C475AD4" w14:textId="77777777" w:rsidR="007E4876" w:rsidRPr="001F77A4" w:rsidRDefault="007E4876" w:rsidP="007E4876">
      <w:pPr>
        <w:spacing w:after="0" w:line="240" w:lineRule="auto"/>
        <w:rPr>
          <w:sz w:val="24"/>
          <w:lang w:val="es-ES"/>
        </w:rPr>
      </w:pPr>
      <w:r w:rsidRPr="001F77A4">
        <w:rPr>
          <w:sz w:val="24"/>
          <w:lang w:val="es-ES"/>
        </w:rPr>
        <w:t>#define TIEMPO 5000000</w:t>
      </w:r>
    </w:p>
    <w:p w14:paraId="48743D4D" w14:textId="77777777" w:rsidR="007E4876" w:rsidRPr="007E4876" w:rsidRDefault="007E4876" w:rsidP="007E4876">
      <w:pPr>
        <w:spacing w:after="0" w:line="240" w:lineRule="auto"/>
        <w:rPr>
          <w:sz w:val="24"/>
          <w:lang w:val="en-GB"/>
        </w:rPr>
      </w:pPr>
      <w:r w:rsidRPr="007E4876">
        <w:rPr>
          <w:sz w:val="24"/>
          <w:lang w:val="en-GB"/>
        </w:rPr>
        <w:t>using namespace std;</w:t>
      </w:r>
    </w:p>
    <w:p w14:paraId="2E608BFD" w14:textId="77777777" w:rsidR="007E4876" w:rsidRPr="007E4876" w:rsidRDefault="007E4876" w:rsidP="007E4876">
      <w:pPr>
        <w:spacing w:after="0" w:line="240" w:lineRule="auto"/>
        <w:rPr>
          <w:sz w:val="24"/>
          <w:lang w:val="en-GB"/>
        </w:rPr>
      </w:pPr>
    </w:p>
    <w:p w14:paraId="48E73AA8" w14:textId="77777777" w:rsidR="007E4876" w:rsidRPr="007E4876" w:rsidRDefault="007E4876" w:rsidP="007E4876">
      <w:pPr>
        <w:spacing w:after="0" w:line="240" w:lineRule="auto"/>
        <w:rPr>
          <w:sz w:val="24"/>
          <w:lang w:val="en-GB"/>
        </w:rPr>
      </w:pPr>
      <w:r w:rsidRPr="007E4876">
        <w:rPr>
          <w:sz w:val="24"/>
          <w:lang w:val="en-GB"/>
        </w:rPr>
        <w:t>class Gestor</w:t>
      </w:r>
    </w:p>
    <w:p w14:paraId="69C21F63" w14:textId="77777777" w:rsidR="007E4876" w:rsidRPr="007E4876" w:rsidRDefault="007E4876" w:rsidP="007E4876">
      <w:pPr>
        <w:spacing w:after="0" w:line="240" w:lineRule="auto"/>
        <w:rPr>
          <w:sz w:val="24"/>
          <w:lang w:val="en-GB"/>
        </w:rPr>
      </w:pPr>
      <w:r w:rsidRPr="007E4876">
        <w:rPr>
          <w:sz w:val="24"/>
          <w:lang w:val="en-GB"/>
        </w:rPr>
        <w:t>{</w:t>
      </w:r>
    </w:p>
    <w:p w14:paraId="573B096E" w14:textId="77777777" w:rsidR="007E4876" w:rsidRPr="007E4876" w:rsidRDefault="007E4876" w:rsidP="007E4876">
      <w:pPr>
        <w:spacing w:after="0" w:line="240" w:lineRule="auto"/>
        <w:rPr>
          <w:sz w:val="24"/>
          <w:lang w:val="en-GB"/>
        </w:rPr>
      </w:pPr>
      <w:r w:rsidRPr="007E4876">
        <w:rPr>
          <w:sz w:val="24"/>
          <w:lang w:val="en-GB"/>
        </w:rPr>
        <w:tab/>
        <w:t>public:</w:t>
      </w:r>
    </w:p>
    <w:p w14:paraId="0EE5B374"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proofErr w:type="gramStart"/>
      <w:r w:rsidRPr="007E4876">
        <w:rPr>
          <w:sz w:val="24"/>
          <w:lang w:val="en-GB"/>
        </w:rPr>
        <w:t>Gestor(</w:t>
      </w:r>
      <w:proofErr w:type="gramEnd"/>
      <w:r w:rsidRPr="007E4876">
        <w:rPr>
          <w:sz w:val="24"/>
          <w:lang w:val="en-GB"/>
        </w:rPr>
        <w:t>);</w:t>
      </w:r>
    </w:p>
    <w:p w14:paraId="1D223199"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w:t>
      </w:r>
      <w:proofErr w:type="gramStart"/>
      <w:r w:rsidRPr="007E4876">
        <w:rPr>
          <w:sz w:val="24"/>
          <w:lang w:val="en-GB"/>
        </w:rPr>
        <w:t>Gestor(</w:t>
      </w:r>
      <w:proofErr w:type="gramEnd"/>
      <w:r w:rsidRPr="007E4876">
        <w:rPr>
          <w:sz w:val="24"/>
          <w:lang w:val="en-GB"/>
        </w:rPr>
        <w:t>);</w:t>
      </w:r>
    </w:p>
    <w:p w14:paraId="43D586DC" w14:textId="77777777" w:rsidR="007E4876" w:rsidRPr="001F77A4" w:rsidRDefault="007E4876" w:rsidP="007E4876">
      <w:pPr>
        <w:spacing w:after="0" w:line="240" w:lineRule="auto"/>
        <w:rPr>
          <w:sz w:val="24"/>
          <w:lang w:val="en-GB"/>
        </w:rPr>
      </w:pPr>
      <w:r w:rsidRPr="007E4876">
        <w:rPr>
          <w:sz w:val="24"/>
          <w:lang w:val="en-GB"/>
        </w:rPr>
        <w:tab/>
      </w:r>
      <w:r w:rsidRPr="007E4876">
        <w:rPr>
          <w:sz w:val="24"/>
          <w:lang w:val="en-GB"/>
        </w:rPr>
        <w:tab/>
      </w:r>
      <w:r w:rsidRPr="001F77A4">
        <w:rPr>
          <w:sz w:val="24"/>
          <w:lang w:val="en-GB"/>
        </w:rPr>
        <w:t>void generar_solicitudes_de_clientes_VIP(void);</w:t>
      </w:r>
    </w:p>
    <w:p w14:paraId="71A37C50" w14:textId="77777777" w:rsidR="007E4876" w:rsidRPr="001F77A4" w:rsidRDefault="007E4876" w:rsidP="007E4876">
      <w:pPr>
        <w:spacing w:after="0" w:line="240" w:lineRule="auto"/>
        <w:rPr>
          <w:sz w:val="24"/>
          <w:lang w:val="en-GB"/>
        </w:rPr>
      </w:pPr>
      <w:r w:rsidRPr="001F77A4">
        <w:rPr>
          <w:sz w:val="24"/>
          <w:lang w:val="en-GB"/>
        </w:rPr>
        <w:tab/>
      </w:r>
      <w:r w:rsidRPr="001F77A4">
        <w:rPr>
          <w:sz w:val="24"/>
          <w:lang w:val="en-GB"/>
        </w:rPr>
        <w:tab/>
        <w:t>void mostrar_clientes_VIP(void);</w:t>
      </w:r>
    </w:p>
    <w:p w14:paraId="27E4F376" w14:textId="77777777" w:rsidR="007E4876" w:rsidRPr="00917E30" w:rsidRDefault="007E4876" w:rsidP="007E4876">
      <w:pPr>
        <w:spacing w:after="0" w:line="240" w:lineRule="auto"/>
        <w:rPr>
          <w:sz w:val="24"/>
          <w:lang w:val="es-ES"/>
        </w:rPr>
      </w:pPr>
      <w:r w:rsidRPr="001F77A4">
        <w:rPr>
          <w:sz w:val="24"/>
          <w:lang w:val="en-GB"/>
        </w:rPr>
        <w:tab/>
      </w:r>
      <w:r w:rsidRPr="001F77A4">
        <w:rPr>
          <w:sz w:val="24"/>
          <w:lang w:val="en-GB"/>
        </w:rPr>
        <w:tab/>
      </w:r>
      <w:r w:rsidRPr="00917E30">
        <w:rPr>
          <w:sz w:val="24"/>
          <w:lang w:val="es-ES"/>
        </w:rPr>
        <w:t>void borrar_clientes_</w:t>
      </w:r>
      <w:proofErr w:type="gramStart"/>
      <w:r w:rsidRPr="00917E30">
        <w:rPr>
          <w:sz w:val="24"/>
          <w:lang w:val="es-ES"/>
        </w:rPr>
        <w:t>VIP(</w:t>
      </w:r>
      <w:proofErr w:type="gramEnd"/>
      <w:r w:rsidRPr="00917E30">
        <w:rPr>
          <w:sz w:val="24"/>
          <w:lang w:val="es-ES"/>
        </w:rPr>
        <w:t>bool texto);</w:t>
      </w:r>
    </w:p>
    <w:p w14:paraId="155CCD03" w14:textId="77777777" w:rsidR="007E4876" w:rsidRPr="007E4876" w:rsidRDefault="007E4876" w:rsidP="007E4876">
      <w:pPr>
        <w:spacing w:after="0" w:line="240" w:lineRule="auto"/>
        <w:rPr>
          <w:sz w:val="24"/>
          <w:lang w:val="es-ES"/>
        </w:rPr>
      </w:pPr>
      <w:r w:rsidRPr="00917E30">
        <w:rPr>
          <w:sz w:val="24"/>
          <w:lang w:val="es-ES"/>
        </w:rPr>
        <w:tab/>
      </w:r>
      <w:r w:rsidRPr="00917E30">
        <w:rPr>
          <w:sz w:val="24"/>
          <w:lang w:val="es-ES"/>
        </w:rPr>
        <w:tab/>
      </w:r>
      <w:r w:rsidRPr="007E4876">
        <w:rPr>
          <w:sz w:val="24"/>
          <w:lang w:val="es-ES"/>
        </w:rPr>
        <w:t>void generar_solicitudes_de_clientes_no_registrados(void);</w:t>
      </w:r>
    </w:p>
    <w:p w14:paraId="2431A91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mostrar_clientes_no_registrados(void);</w:t>
      </w:r>
    </w:p>
    <w:p w14:paraId="20305EE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borrar_clientes_no_</w:t>
      </w:r>
      <w:proofErr w:type="gramStart"/>
      <w:r w:rsidRPr="007E4876">
        <w:rPr>
          <w:sz w:val="24"/>
          <w:lang w:val="es-ES"/>
        </w:rPr>
        <w:t>registrados(</w:t>
      </w:r>
      <w:proofErr w:type="gramEnd"/>
      <w:r w:rsidRPr="007E4876">
        <w:rPr>
          <w:sz w:val="24"/>
          <w:lang w:val="es-ES"/>
        </w:rPr>
        <w:t>bool texto);</w:t>
      </w:r>
    </w:p>
    <w:p w14:paraId="7AB66AD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simular_venta_a_clientes_VIP(void);</w:t>
      </w:r>
    </w:p>
    <w:p w14:paraId="432D6B2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simular_venta_a_clientes_no_registrados(void);</w:t>
      </w:r>
    </w:p>
    <w:p w14:paraId="4075C30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mostrar_entradas_vendidas(void);</w:t>
      </w:r>
    </w:p>
    <w:p w14:paraId="00C73B3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generar_arbol(void);</w:t>
      </w:r>
    </w:p>
    <w:p w14:paraId="76382AE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buscar_cliente(void);</w:t>
      </w:r>
    </w:p>
    <w:p w14:paraId="63D31CB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mostrar_arbol_en_pre_orden(void);</w:t>
      </w:r>
    </w:p>
    <w:p w14:paraId="350259D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mostrar_arbol_en_post_orden(void);</w:t>
      </w:r>
    </w:p>
    <w:p w14:paraId="363DB5D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mostrar_arbol_en_in_orden(void);</w:t>
      </w:r>
    </w:p>
    <w:p w14:paraId="7875FB6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dibujar_arbol(void);</w:t>
      </w:r>
    </w:p>
    <w:p w14:paraId="613A99C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void reiniciar(void);</w:t>
      </w:r>
    </w:p>
    <w:p w14:paraId="202933F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67BC578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int cantidad_no_</w:t>
      </w:r>
      <w:proofErr w:type="gramStart"/>
      <w:r w:rsidRPr="007E4876">
        <w:rPr>
          <w:sz w:val="24"/>
          <w:lang w:val="es-ES"/>
        </w:rPr>
        <w:t>registrados(</w:t>
      </w:r>
      <w:proofErr w:type="gramEnd"/>
      <w:r w:rsidRPr="007E4876">
        <w:rPr>
          <w:sz w:val="24"/>
          <w:lang w:val="es-ES"/>
        </w:rPr>
        <w:t>);</w:t>
      </w:r>
    </w:p>
    <w:p w14:paraId="3F78034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int recuento_</w:t>
      </w:r>
      <w:proofErr w:type="gramStart"/>
      <w:r w:rsidRPr="007E4876">
        <w:rPr>
          <w:sz w:val="24"/>
          <w:lang w:val="es-ES"/>
        </w:rPr>
        <w:t>VIP(</w:t>
      </w:r>
      <w:proofErr w:type="gramEnd"/>
      <w:r w:rsidRPr="007E4876">
        <w:rPr>
          <w:sz w:val="24"/>
          <w:lang w:val="es-ES"/>
        </w:rPr>
        <w:t>);</w:t>
      </w:r>
    </w:p>
    <w:p w14:paraId="7A23B8ED" w14:textId="77777777" w:rsidR="007E4876" w:rsidRPr="001F77A4" w:rsidRDefault="007E4876" w:rsidP="007E4876">
      <w:pPr>
        <w:spacing w:after="0" w:line="240" w:lineRule="auto"/>
        <w:rPr>
          <w:sz w:val="24"/>
          <w:lang w:val="es-ES"/>
        </w:rPr>
      </w:pPr>
      <w:r w:rsidRPr="007E4876">
        <w:rPr>
          <w:sz w:val="24"/>
          <w:lang w:val="es-ES"/>
        </w:rPr>
        <w:tab/>
      </w:r>
      <w:r w:rsidRPr="007E4876">
        <w:rPr>
          <w:sz w:val="24"/>
          <w:lang w:val="es-ES"/>
        </w:rPr>
        <w:tab/>
      </w:r>
      <w:r w:rsidRPr="001F77A4">
        <w:rPr>
          <w:sz w:val="24"/>
          <w:lang w:val="es-ES"/>
        </w:rPr>
        <w:t>int recuento_</w:t>
      </w:r>
      <w:proofErr w:type="gramStart"/>
      <w:r w:rsidRPr="001F77A4">
        <w:rPr>
          <w:sz w:val="24"/>
          <w:lang w:val="es-ES"/>
        </w:rPr>
        <w:t>entradas(</w:t>
      </w:r>
      <w:proofErr w:type="gramEnd"/>
      <w:r w:rsidRPr="001F77A4">
        <w:rPr>
          <w:sz w:val="24"/>
          <w:lang w:val="es-ES"/>
        </w:rPr>
        <w:t>);</w:t>
      </w:r>
    </w:p>
    <w:p w14:paraId="477A4406" w14:textId="77777777" w:rsidR="007E4876" w:rsidRPr="007E4876" w:rsidRDefault="007E4876" w:rsidP="007E4876">
      <w:pPr>
        <w:spacing w:after="0" w:line="240" w:lineRule="auto"/>
        <w:rPr>
          <w:sz w:val="24"/>
          <w:lang w:val="es-ES"/>
        </w:rPr>
      </w:pPr>
      <w:r w:rsidRPr="001F77A4">
        <w:rPr>
          <w:sz w:val="24"/>
          <w:lang w:val="es-ES"/>
        </w:rPr>
        <w:tab/>
      </w:r>
      <w:r w:rsidRPr="007E4876">
        <w:rPr>
          <w:sz w:val="24"/>
          <w:lang w:val="es-ES"/>
        </w:rPr>
        <w:t>private:</w:t>
      </w:r>
    </w:p>
    <w:p w14:paraId="3890719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Cola VIP_en_espera;</w:t>
      </w:r>
    </w:p>
    <w:p w14:paraId="1863B9A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Cola servidor_VIP;</w:t>
      </w:r>
    </w:p>
    <w:p w14:paraId="44D5194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3E38613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Cola no_registrado_en_espera;</w:t>
      </w:r>
    </w:p>
    <w:p w14:paraId="13F61DF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Cola servidor_no_registrado[SERVIDORES_NO_REGISTRADOS];</w:t>
      </w:r>
    </w:p>
    <w:p w14:paraId="63E8ACA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703367CA"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n-GB"/>
        </w:rPr>
        <w:t>void show_</w:t>
      </w:r>
      <w:proofErr w:type="gramStart"/>
      <w:r w:rsidRPr="007E4876">
        <w:rPr>
          <w:sz w:val="24"/>
          <w:lang w:val="en-GB"/>
        </w:rPr>
        <w:t>hora(</w:t>
      </w:r>
      <w:proofErr w:type="gramEnd"/>
      <w:r w:rsidRPr="007E4876">
        <w:rPr>
          <w:sz w:val="24"/>
          <w:lang w:val="en-GB"/>
        </w:rPr>
        <w:t>int t);</w:t>
      </w:r>
    </w:p>
    <w:p w14:paraId="7F219F46"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s-ES"/>
        </w:rPr>
        <w:t>int recuento_no_</w:t>
      </w:r>
      <w:proofErr w:type="gramStart"/>
      <w:r w:rsidRPr="007E4876">
        <w:rPr>
          <w:sz w:val="24"/>
          <w:lang w:val="es-ES"/>
        </w:rPr>
        <w:t>registrados(</w:t>
      </w:r>
      <w:proofErr w:type="gramEnd"/>
      <w:r w:rsidRPr="007E4876">
        <w:rPr>
          <w:sz w:val="24"/>
          <w:lang w:val="es-ES"/>
        </w:rPr>
        <w:t>);</w:t>
      </w:r>
    </w:p>
    <w:p w14:paraId="47E83A0A" w14:textId="77777777" w:rsidR="007E4876" w:rsidRPr="007E4876" w:rsidRDefault="007E4876" w:rsidP="007E4876">
      <w:pPr>
        <w:spacing w:after="0" w:line="240" w:lineRule="auto"/>
        <w:rPr>
          <w:sz w:val="24"/>
          <w:lang w:val="es-ES"/>
        </w:rPr>
      </w:pPr>
      <w:r w:rsidRPr="007E4876">
        <w:rPr>
          <w:sz w:val="24"/>
          <w:lang w:val="es-ES"/>
        </w:rPr>
        <w:lastRenderedPageBreak/>
        <w:t xml:space="preserve">        void actualizar_pantalla_</w:t>
      </w:r>
      <w:proofErr w:type="gramStart"/>
      <w:r w:rsidRPr="007E4876">
        <w:rPr>
          <w:sz w:val="24"/>
          <w:lang w:val="es-ES"/>
        </w:rPr>
        <w:t>VIP(</w:t>
      </w:r>
      <w:proofErr w:type="gramEnd"/>
      <w:r w:rsidRPr="007E4876">
        <w:rPr>
          <w:sz w:val="24"/>
          <w:lang w:val="es-ES"/>
        </w:rPr>
        <w:t>int tiempo, int tiempo_en_proceso);</w:t>
      </w:r>
    </w:p>
    <w:p w14:paraId="330763FB" w14:textId="77777777" w:rsidR="007E4876" w:rsidRPr="007E4876" w:rsidRDefault="007E4876" w:rsidP="007E4876">
      <w:pPr>
        <w:spacing w:after="0" w:line="240" w:lineRule="auto"/>
        <w:rPr>
          <w:sz w:val="24"/>
          <w:lang w:val="es-ES"/>
        </w:rPr>
      </w:pPr>
      <w:r w:rsidRPr="007E4876">
        <w:rPr>
          <w:sz w:val="24"/>
          <w:lang w:val="es-ES"/>
        </w:rPr>
        <w:t xml:space="preserve">        void actualizar_pantalla_no_</w:t>
      </w:r>
      <w:proofErr w:type="gramStart"/>
      <w:r w:rsidRPr="007E4876">
        <w:rPr>
          <w:sz w:val="24"/>
          <w:lang w:val="es-ES"/>
        </w:rPr>
        <w:t>registrado(</w:t>
      </w:r>
      <w:proofErr w:type="gramEnd"/>
      <w:r w:rsidRPr="007E4876">
        <w:rPr>
          <w:sz w:val="24"/>
          <w:lang w:val="es-ES"/>
        </w:rPr>
        <w:t>int tiempo, int * tiempo_en_proceso);</w:t>
      </w:r>
    </w:p>
    <w:p w14:paraId="3D935F9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59C5E6C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Lista clientes_terminados;</w:t>
      </w:r>
    </w:p>
    <w:p w14:paraId="183488B1" w14:textId="77777777" w:rsidR="007E4876" w:rsidRPr="007E4876" w:rsidRDefault="007E4876" w:rsidP="007E4876">
      <w:pPr>
        <w:spacing w:after="0" w:line="240" w:lineRule="auto"/>
        <w:rPr>
          <w:sz w:val="24"/>
          <w:lang w:val="es-ES"/>
        </w:rPr>
      </w:pPr>
    </w:p>
    <w:p w14:paraId="326C9A96" w14:textId="77777777" w:rsidR="007E4876" w:rsidRPr="007E4876" w:rsidRDefault="007E4876" w:rsidP="007E4876">
      <w:pPr>
        <w:spacing w:after="0" w:line="240" w:lineRule="auto"/>
        <w:rPr>
          <w:sz w:val="24"/>
          <w:lang w:val="es-ES"/>
        </w:rPr>
      </w:pPr>
      <w:r w:rsidRPr="007E4876">
        <w:rPr>
          <w:sz w:val="24"/>
          <w:lang w:val="es-ES"/>
        </w:rPr>
        <w:t>};</w:t>
      </w:r>
    </w:p>
    <w:p w14:paraId="0B732D62" w14:textId="77777777" w:rsidR="007E4876" w:rsidRPr="007E4876" w:rsidRDefault="007E4876" w:rsidP="007E4876">
      <w:pPr>
        <w:spacing w:after="0" w:line="240" w:lineRule="auto"/>
        <w:rPr>
          <w:sz w:val="24"/>
          <w:lang w:val="es-ES"/>
        </w:rPr>
      </w:pPr>
    </w:p>
    <w:p w14:paraId="5CA0C79D" w14:textId="77777777" w:rsidR="007E4876" w:rsidRPr="007E4876" w:rsidRDefault="007E4876" w:rsidP="007E4876">
      <w:pPr>
        <w:spacing w:after="0" w:line="240" w:lineRule="auto"/>
        <w:rPr>
          <w:sz w:val="24"/>
          <w:lang w:val="es-ES"/>
        </w:rPr>
      </w:pPr>
      <w:r w:rsidRPr="007E4876">
        <w:rPr>
          <w:sz w:val="24"/>
          <w:lang w:val="es-ES"/>
        </w:rPr>
        <w:t>#endif // GESTOR_HPP</w:t>
      </w:r>
    </w:p>
    <w:p w14:paraId="01353DFD" w14:textId="7297CD34" w:rsidR="007E4876" w:rsidRPr="007E4876" w:rsidRDefault="007E4876" w:rsidP="007E4876">
      <w:pPr>
        <w:rPr>
          <w:lang w:val="es-ES"/>
        </w:rPr>
      </w:pPr>
      <w:r>
        <w:rPr>
          <w:lang w:val="es-ES"/>
        </w:rPr>
        <w:br w:type="page"/>
      </w:r>
    </w:p>
    <w:p w14:paraId="4D648907" w14:textId="31DC91BC" w:rsidR="00D95333" w:rsidRDefault="00D95333" w:rsidP="00D95333">
      <w:pPr>
        <w:pStyle w:val="Heading2"/>
        <w:rPr>
          <w:sz w:val="32"/>
          <w:lang w:val="en-GB"/>
        </w:rPr>
      </w:pPr>
      <w:bookmarkStart w:id="61" w:name="_Gestor.cpp"/>
      <w:bookmarkEnd w:id="61"/>
      <w:r w:rsidRPr="00D95333">
        <w:rPr>
          <w:sz w:val="32"/>
          <w:lang w:val="en-GB"/>
        </w:rPr>
        <w:lastRenderedPageBreak/>
        <w:t>Gestor.cpp</w:t>
      </w:r>
    </w:p>
    <w:p w14:paraId="20F60D4C" w14:textId="77777777" w:rsidR="007E4876" w:rsidRPr="001F77A4" w:rsidRDefault="007E4876" w:rsidP="007E4876">
      <w:pPr>
        <w:spacing w:after="0" w:line="240" w:lineRule="auto"/>
        <w:rPr>
          <w:sz w:val="24"/>
          <w:lang w:val="en-GB"/>
        </w:rPr>
      </w:pPr>
      <w:r w:rsidRPr="001F77A4">
        <w:rPr>
          <w:sz w:val="24"/>
          <w:lang w:val="en-GB"/>
        </w:rPr>
        <w:t>#include "Gestor.hpp"</w:t>
      </w:r>
    </w:p>
    <w:p w14:paraId="1A68E897" w14:textId="77777777" w:rsidR="007E4876" w:rsidRPr="001F77A4" w:rsidRDefault="007E4876" w:rsidP="007E4876">
      <w:pPr>
        <w:spacing w:after="0" w:line="240" w:lineRule="auto"/>
        <w:rPr>
          <w:sz w:val="24"/>
          <w:lang w:val="en-GB"/>
        </w:rPr>
      </w:pPr>
    </w:p>
    <w:p w14:paraId="45AFA360" w14:textId="77777777" w:rsidR="007E4876" w:rsidRPr="007E4876" w:rsidRDefault="007E4876" w:rsidP="007E4876">
      <w:pPr>
        <w:spacing w:after="0" w:line="240" w:lineRule="auto"/>
        <w:rPr>
          <w:sz w:val="24"/>
          <w:lang w:val="es-ES"/>
        </w:rPr>
      </w:pPr>
      <w:proofErr w:type="gramStart"/>
      <w:r w:rsidRPr="007E4876">
        <w:rPr>
          <w:sz w:val="24"/>
          <w:lang w:val="es-ES"/>
        </w:rPr>
        <w:t>Gestor::</w:t>
      </w:r>
      <w:proofErr w:type="gramEnd"/>
      <w:r w:rsidRPr="007E4876">
        <w:rPr>
          <w:sz w:val="24"/>
          <w:lang w:val="es-ES"/>
        </w:rPr>
        <w:t>Gestor()</w:t>
      </w:r>
    </w:p>
    <w:p w14:paraId="7E1B6E64" w14:textId="77777777" w:rsidR="007E4876" w:rsidRPr="007E4876" w:rsidRDefault="007E4876" w:rsidP="007E4876">
      <w:pPr>
        <w:spacing w:after="0" w:line="240" w:lineRule="auto"/>
        <w:rPr>
          <w:sz w:val="24"/>
          <w:lang w:val="es-ES"/>
        </w:rPr>
      </w:pPr>
      <w:r w:rsidRPr="007E4876">
        <w:rPr>
          <w:sz w:val="24"/>
          <w:lang w:val="es-ES"/>
        </w:rPr>
        <w:t>{</w:t>
      </w:r>
    </w:p>
    <w:p w14:paraId="7D66EE55" w14:textId="77777777" w:rsidR="007E4876" w:rsidRPr="007E4876" w:rsidRDefault="007E4876" w:rsidP="007E4876">
      <w:pPr>
        <w:spacing w:after="0" w:line="240" w:lineRule="auto"/>
        <w:rPr>
          <w:sz w:val="24"/>
          <w:lang w:val="es-ES"/>
        </w:rPr>
      </w:pPr>
      <w:r w:rsidRPr="007E4876">
        <w:rPr>
          <w:sz w:val="24"/>
          <w:lang w:val="es-ES"/>
        </w:rPr>
        <w:t>}</w:t>
      </w:r>
    </w:p>
    <w:p w14:paraId="70D22465" w14:textId="77777777" w:rsidR="007E4876" w:rsidRPr="007E4876" w:rsidRDefault="007E4876" w:rsidP="007E4876">
      <w:pPr>
        <w:spacing w:after="0" w:line="240" w:lineRule="auto"/>
        <w:rPr>
          <w:sz w:val="24"/>
          <w:lang w:val="es-ES"/>
        </w:rPr>
      </w:pPr>
    </w:p>
    <w:p w14:paraId="48CB17B9" w14:textId="77777777" w:rsidR="007E4876" w:rsidRPr="007E4876" w:rsidRDefault="007E4876" w:rsidP="007E4876">
      <w:pPr>
        <w:spacing w:after="0" w:line="240" w:lineRule="auto"/>
        <w:rPr>
          <w:sz w:val="24"/>
          <w:lang w:val="es-ES"/>
        </w:rPr>
      </w:pPr>
      <w:proofErr w:type="gramStart"/>
      <w:r w:rsidRPr="007E4876">
        <w:rPr>
          <w:sz w:val="24"/>
          <w:lang w:val="es-ES"/>
        </w:rPr>
        <w:t>Gestor::</w:t>
      </w:r>
      <w:proofErr w:type="gramEnd"/>
      <w:r w:rsidRPr="007E4876">
        <w:rPr>
          <w:sz w:val="24"/>
          <w:lang w:val="es-ES"/>
        </w:rPr>
        <w:t>~Gestor()</w:t>
      </w:r>
    </w:p>
    <w:p w14:paraId="3259F6BD" w14:textId="77777777" w:rsidR="007E4876" w:rsidRPr="007E4876" w:rsidRDefault="007E4876" w:rsidP="007E4876">
      <w:pPr>
        <w:spacing w:after="0" w:line="240" w:lineRule="auto"/>
        <w:rPr>
          <w:sz w:val="24"/>
          <w:lang w:val="es-ES"/>
        </w:rPr>
      </w:pPr>
      <w:r w:rsidRPr="007E4876">
        <w:rPr>
          <w:sz w:val="24"/>
          <w:lang w:val="es-ES"/>
        </w:rPr>
        <w:t>{</w:t>
      </w:r>
    </w:p>
    <w:p w14:paraId="405B8508" w14:textId="77777777" w:rsidR="007E4876" w:rsidRPr="007E4876" w:rsidRDefault="007E4876" w:rsidP="007E4876">
      <w:pPr>
        <w:spacing w:after="0" w:line="240" w:lineRule="auto"/>
        <w:rPr>
          <w:sz w:val="24"/>
          <w:lang w:val="es-ES"/>
        </w:rPr>
      </w:pPr>
      <w:r w:rsidRPr="007E4876">
        <w:rPr>
          <w:sz w:val="24"/>
          <w:lang w:val="es-ES"/>
        </w:rPr>
        <w:t>}</w:t>
      </w:r>
    </w:p>
    <w:p w14:paraId="120B4B9E" w14:textId="77777777" w:rsidR="007E4876" w:rsidRPr="007E4876" w:rsidRDefault="007E4876" w:rsidP="007E4876">
      <w:pPr>
        <w:spacing w:after="0" w:line="240" w:lineRule="auto"/>
        <w:rPr>
          <w:sz w:val="24"/>
          <w:lang w:val="es-ES"/>
        </w:rPr>
      </w:pPr>
    </w:p>
    <w:p w14:paraId="5660995B"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generar_solicitudes_de_clientes_VIP()</w:t>
      </w:r>
    </w:p>
    <w:p w14:paraId="52E8114C" w14:textId="77777777" w:rsidR="007E4876" w:rsidRPr="007E4876" w:rsidRDefault="007E4876" w:rsidP="007E4876">
      <w:pPr>
        <w:spacing w:after="0" w:line="240" w:lineRule="auto"/>
        <w:rPr>
          <w:sz w:val="24"/>
          <w:lang w:val="es-ES"/>
        </w:rPr>
      </w:pPr>
      <w:r w:rsidRPr="007E4876">
        <w:rPr>
          <w:sz w:val="24"/>
          <w:lang w:val="es-ES"/>
        </w:rPr>
        <w:t>{</w:t>
      </w:r>
    </w:p>
    <w:p w14:paraId="2BEC7743" w14:textId="77777777" w:rsidR="007E4876" w:rsidRPr="007E4876" w:rsidRDefault="007E4876" w:rsidP="007E4876">
      <w:pPr>
        <w:spacing w:after="0" w:line="240" w:lineRule="auto"/>
        <w:rPr>
          <w:sz w:val="24"/>
          <w:lang w:val="es-ES"/>
        </w:rPr>
      </w:pPr>
      <w:r w:rsidRPr="007E4876">
        <w:rPr>
          <w:sz w:val="24"/>
          <w:lang w:val="es-ES"/>
        </w:rPr>
        <w:tab/>
        <w:t>int tiempo_cliente_anterior = 0;</w:t>
      </w:r>
    </w:p>
    <w:p w14:paraId="29A81956" w14:textId="77777777" w:rsidR="007E4876" w:rsidRPr="007E4876" w:rsidRDefault="007E4876" w:rsidP="007E4876">
      <w:pPr>
        <w:spacing w:after="0" w:line="240" w:lineRule="auto"/>
        <w:rPr>
          <w:sz w:val="24"/>
          <w:lang w:val="es-ES"/>
        </w:rPr>
      </w:pPr>
      <w:r w:rsidRPr="007E4876">
        <w:rPr>
          <w:sz w:val="24"/>
          <w:lang w:val="es-ES"/>
        </w:rPr>
        <w:tab/>
      </w:r>
    </w:p>
    <w:p w14:paraId="30E0C379" w14:textId="77777777" w:rsidR="007E4876" w:rsidRPr="007E4876" w:rsidRDefault="007E4876" w:rsidP="007E4876">
      <w:pPr>
        <w:spacing w:after="0" w:line="240" w:lineRule="auto"/>
        <w:rPr>
          <w:sz w:val="24"/>
          <w:lang w:val="es-ES"/>
        </w:rPr>
      </w:pPr>
      <w:r w:rsidRPr="007E4876">
        <w:rPr>
          <w:sz w:val="24"/>
          <w:lang w:val="es-ES"/>
        </w:rPr>
        <w:tab/>
        <w:t>borrar_clientes_VIP(false);</w:t>
      </w:r>
    </w:p>
    <w:p w14:paraId="39B7BA85" w14:textId="77777777" w:rsidR="007E4876" w:rsidRPr="007E4876" w:rsidRDefault="007E4876" w:rsidP="007E4876">
      <w:pPr>
        <w:spacing w:after="0" w:line="240" w:lineRule="auto"/>
        <w:rPr>
          <w:sz w:val="24"/>
          <w:lang w:val="es-ES"/>
        </w:rPr>
      </w:pPr>
      <w:r w:rsidRPr="007E4876">
        <w:rPr>
          <w:sz w:val="24"/>
          <w:lang w:val="es-ES"/>
        </w:rPr>
        <w:tab/>
      </w:r>
    </w:p>
    <w:p w14:paraId="587B57AE" w14:textId="77777777" w:rsidR="007E4876" w:rsidRPr="007E4876" w:rsidRDefault="007E4876" w:rsidP="007E4876">
      <w:pPr>
        <w:spacing w:after="0" w:line="240" w:lineRule="auto"/>
        <w:rPr>
          <w:sz w:val="24"/>
          <w:lang w:val="es-ES"/>
        </w:rPr>
      </w:pPr>
      <w:r w:rsidRPr="007E4876">
        <w:rPr>
          <w:sz w:val="24"/>
          <w:lang w:val="es-ES"/>
        </w:rPr>
        <w:tab/>
        <w:t>VIP_en_</w:t>
      </w:r>
      <w:proofErr w:type="gramStart"/>
      <w:r w:rsidRPr="007E4876">
        <w:rPr>
          <w:sz w:val="24"/>
          <w:lang w:val="es-ES"/>
        </w:rPr>
        <w:t>espera.insertar</w:t>
      </w:r>
      <w:proofErr w:type="gramEnd"/>
      <w:r w:rsidRPr="007E4876">
        <w:rPr>
          <w:sz w:val="24"/>
          <w:lang w:val="es-ES"/>
        </w:rPr>
        <w:t>(Cliente (0,true));</w:t>
      </w:r>
    </w:p>
    <w:p w14:paraId="0EDFA679" w14:textId="77777777" w:rsidR="007E4876" w:rsidRPr="007E4876" w:rsidRDefault="007E4876" w:rsidP="007E4876">
      <w:pPr>
        <w:spacing w:after="0" w:line="240" w:lineRule="auto"/>
        <w:rPr>
          <w:sz w:val="24"/>
          <w:lang w:val="es-ES"/>
        </w:rPr>
      </w:pPr>
      <w:r w:rsidRPr="007E4876">
        <w:rPr>
          <w:sz w:val="24"/>
          <w:lang w:val="es-ES"/>
        </w:rPr>
        <w:tab/>
      </w:r>
    </w:p>
    <w:p w14:paraId="350237E4" w14:textId="77777777" w:rsidR="007E4876" w:rsidRPr="007E4876" w:rsidRDefault="007E4876" w:rsidP="007E4876">
      <w:pPr>
        <w:spacing w:after="0" w:line="240" w:lineRule="auto"/>
        <w:rPr>
          <w:sz w:val="24"/>
          <w:lang w:val="en-GB"/>
        </w:rPr>
      </w:pPr>
      <w:r w:rsidRPr="007E4876">
        <w:rPr>
          <w:sz w:val="24"/>
          <w:lang w:val="es-ES"/>
        </w:rPr>
        <w:tab/>
      </w:r>
      <w:proofErr w:type="gramStart"/>
      <w:r w:rsidRPr="007E4876">
        <w:rPr>
          <w:sz w:val="24"/>
          <w:lang w:val="en-GB"/>
        </w:rPr>
        <w:t>for(</w:t>
      </w:r>
      <w:proofErr w:type="gramEnd"/>
      <w:r w:rsidRPr="007E4876">
        <w:rPr>
          <w:sz w:val="24"/>
          <w:lang w:val="en-GB"/>
        </w:rPr>
        <w:t>int x = 1; x &lt; VIP; x++)</w:t>
      </w:r>
    </w:p>
    <w:p w14:paraId="3126E7B1"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s-ES"/>
        </w:rPr>
        <w:t>{</w:t>
      </w:r>
    </w:p>
    <w:p w14:paraId="3C933E2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 xml:space="preserve">tiempo_cliente_anterior += </w:t>
      </w:r>
      <w:proofErr w:type="gramStart"/>
      <w:r w:rsidRPr="007E4876">
        <w:rPr>
          <w:sz w:val="24"/>
          <w:lang w:val="es-ES"/>
        </w:rPr>
        <w:t>rand(</w:t>
      </w:r>
      <w:proofErr w:type="gramEnd"/>
      <w:r w:rsidRPr="007E4876">
        <w:rPr>
          <w:sz w:val="24"/>
          <w:lang w:val="es-ES"/>
        </w:rPr>
        <w:t>)%6;</w:t>
      </w:r>
    </w:p>
    <w:p w14:paraId="77C52C1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VIP_en_</w:t>
      </w:r>
      <w:proofErr w:type="gramStart"/>
      <w:r w:rsidRPr="007E4876">
        <w:rPr>
          <w:sz w:val="24"/>
          <w:lang w:val="es-ES"/>
        </w:rPr>
        <w:t>espera.insertar</w:t>
      </w:r>
      <w:proofErr w:type="gramEnd"/>
      <w:r w:rsidRPr="007E4876">
        <w:rPr>
          <w:sz w:val="24"/>
          <w:lang w:val="es-ES"/>
        </w:rPr>
        <w:t>(Cliente (tiempo_cliente_anterior,true));</w:t>
      </w:r>
    </w:p>
    <w:p w14:paraId="623A910E"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w:t>
      </w:r>
    </w:p>
    <w:p w14:paraId="7BDBA039" w14:textId="77777777" w:rsidR="007E4876" w:rsidRPr="007E4876" w:rsidRDefault="007E4876" w:rsidP="007E4876">
      <w:pPr>
        <w:spacing w:after="0" w:line="240" w:lineRule="auto"/>
        <w:rPr>
          <w:sz w:val="24"/>
          <w:lang w:val="en-GB"/>
        </w:rPr>
      </w:pPr>
      <w:r w:rsidRPr="007E4876">
        <w:rPr>
          <w:sz w:val="24"/>
          <w:lang w:val="en-GB"/>
        </w:rPr>
        <w:tab/>
      </w:r>
    </w:p>
    <w:p w14:paraId="339E9841"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6643BEAB"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SetConsoleTextAttribute(hConsole,10);</w:t>
      </w:r>
    </w:p>
    <w:p w14:paraId="4FF683C8" w14:textId="77777777" w:rsidR="007E4876" w:rsidRPr="007E4876" w:rsidRDefault="007E4876" w:rsidP="007E4876">
      <w:pPr>
        <w:spacing w:after="0" w:line="240" w:lineRule="auto"/>
        <w:rPr>
          <w:sz w:val="24"/>
          <w:lang w:val="en-GB"/>
        </w:rPr>
      </w:pPr>
      <w:r w:rsidRPr="007E4876">
        <w:rPr>
          <w:sz w:val="24"/>
          <w:lang w:val="en-GB"/>
        </w:rPr>
        <w:tab/>
        <w:t>cout &lt;&lt; endl &lt;&lt; "\tClientes VIP generados!" &lt;&lt; endl &lt;&lt; endl;</w:t>
      </w:r>
    </w:p>
    <w:p w14:paraId="3F2A6B72" w14:textId="77777777" w:rsidR="007E4876" w:rsidRPr="007E4876" w:rsidRDefault="007E4876" w:rsidP="007E4876">
      <w:pPr>
        <w:spacing w:after="0" w:line="240" w:lineRule="auto"/>
        <w:rPr>
          <w:sz w:val="24"/>
          <w:lang w:val="en-GB"/>
        </w:rPr>
      </w:pPr>
      <w:r w:rsidRPr="007E4876">
        <w:rPr>
          <w:sz w:val="24"/>
          <w:lang w:val="en-GB"/>
        </w:rPr>
        <w:t>}</w:t>
      </w:r>
    </w:p>
    <w:p w14:paraId="5968BB72" w14:textId="77777777" w:rsidR="007E4876" w:rsidRPr="007E4876" w:rsidRDefault="007E4876" w:rsidP="007E4876">
      <w:pPr>
        <w:spacing w:after="0" w:line="240" w:lineRule="auto"/>
        <w:rPr>
          <w:sz w:val="24"/>
          <w:lang w:val="en-GB"/>
        </w:rPr>
      </w:pPr>
    </w:p>
    <w:p w14:paraId="21EBE5C0" w14:textId="77777777" w:rsidR="007E4876" w:rsidRPr="00917E30" w:rsidRDefault="007E4876" w:rsidP="007E4876">
      <w:pPr>
        <w:spacing w:after="0" w:line="240" w:lineRule="auto"/>
        <w:rPr>
          <w:sz w:val="24"/>
          <w:lang w:val="es-ES"/>
        </w:rPr>
      </w:pPr>
      <w:r w:rsidRPr="00917E30">
        <w:rPr>
          <w:sz w:val="24"/>
          <w:lang w:val="es-ES"/>
        </w:rPr>
        <w:t xml:space="preserve">void </w:t>
      </w:r>
      <w:proofErr w:type="gramStart"/>
      <w:r w:rsidRPr="00917E30">
        <w:rPr>
          <w:sz w:val="24"/>
          <w:lang w:val="es-ES"/>
        </w:rPr>
        <w:t>Gestor::</w:t>
      </w:r>
      <w:proofErr w:type="gramEnd"/>
      <w:r w:rsidRPr="00917E30">
        <w:rPr>
          <w:sz w:val="24"/>
          <w:lang w:val="es-ES"/>
        </w:rPr>
        <w:t>mostrar_clientes_VIP()</w:t>
      </w:r>
    </w:p>
    <w:p w14:paraId="71D9A85A" w14:textId="77777777" w:rsidR="007E4876" w:rsidRPr="007E4876" w:rsidRDefault="007E4876" w:rsidP="007E4876">
      <w:pPr>
        <w:spacing w:after="0" w:line="240" w:lineRule="auto"/>
        <w:rPr>
          <w:sz w:val="24"/>
          <w:lang w:val="en-GB"/>
        </w:rPr>
      </w:pPr>
      <w:r w:rsidRPr="007E4876">
        <w:rPr>
          <w:sz w:val="24"/>
          <w:lang w:val="en-GB"/>
        </w:rPr>
        <w:t>{</w:t>
      </w:r>
    </w:p>
    <w:p w14:paraId="461C67FA"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4ACDAF39"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s-ES"/>
        </w:rPr>
        <w:t>if (VIP_en_espera.es_</w:t>
      </w:r>
      <w:proofErr w:type="gramStart"/>
      <w:r w:rsidRPr="007E4876">
        <w:rPr>
          <w:sz w:val="24"/>
          <w:lang w:val="es-ES"/>
        </w:rPr>
        <w:t>vacia(</w:t>
      </w:r>
      <w:proofErr w:type="gramEnd"/>
      <w:r w:rsidRPr="007E4876">
        <w:rPr>
          <w:sz w:val="24"/>
          <w:lang w:val="es-ES"/>
        </w:rPr>
        <w:t>))</w:t>
      </w:r>
    </w:p>
    <w:p w14:paraId="4FC7E989" w14:textId="77777777" w:rsidR="007E4876" w:rsidRPr="007E4876" w:rsidRDefault="007E4876" w:rsidP="007E4876">
      <w:pPr>
        <w:spacing w:after="0" w:line="240" w:lineRule="auto"/>
        <w:rPr>
          <w:sz w:val="24"/>
          <w:lang w:val="es-ES"/>
        </w:rPr>
      </w:pPr>
      <w:r w:rsidRPr="007E4876">
        <w:rPr>
          <w:sz w:val="24"/>
          <w:lang w:val="es-ES"/>
        </w:rPr>
        <w:t xml:space="preserve">    {</w:t>
      </w:r>
    </w:p>
    <w:p w14:paraId="4356FFB7"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SetConsoleTextAttribute(hConsole,10);</w:t>
      </w:r>
    </w:p>
    <w:p w14:paraId="7B9CEC3D" w14:textId="77777777" w:rsidR="007E4876" w:rsidRPr="007E4876" w:rsidRDefault="007E4876" w:rsidP="007E4876">
      <w:pPr>
        <w:spacing w:after="0" w:line="240" w:lineRule="auto"/>
        <w:rPr>
          <w:sz w:val="24"/>
          <w:lang w:val="es-ES"/>
        </w:rPr>
      </w:pPr>
      <w:r w:rsidRPr="007E4876">
        <w:rPr>
          <w:sz w:val="24"/>
          <w:lang w:val="es-ES"/>
        </w:rPr>
        <w:t xml:space="preserve">        cout &lt;&lt; endl &lt;&lt;"\tClientes VIP: " &lt;&lt; "\t\t\t"&lt;&lt; VIP_en_</w:t>
      </w:r>
      <w:proofErr w:type="gramStart"/>
      <w:r w:rsidRPr="007E4876">
        <w:rPr>
          <w:sz w:val="24"/>
          <w:lang w:val="es-ES"/>
        </w:rPr>
        <w:t>espera.cantidad</w:t>
      </w:r>
      <w:proofErr w:type="gramEnd"/>
      <w:r w:rsidRPr="007E4876">
        <w:rPr>
          <w:sz w:val="24"/>
          <w:lang w:val="es-ES"/>
        </w:rPr>
        <w:t>_de_clientes() &lt;&lt; endl &lt;&lt; endl;</w:t>
      </w:r>
    </w:p>
    <w:p w14:paraId="4E1FDB6B"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SetConsoleTextAttribute(hConsole,15);</w:t>
      </w:r>
    </w:p>
    <w:p w14:paraId="37316A1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VIP_en_</w:t>
      </w:r>
      <w:proofErr w:type="gramStart"/>
      <w:r w:rsidRPr="007E4876">
        <w:rPr>
          <w:sz w:val="24"/>
          <w:lang w:val="es-ES"/>
        </w:rPr>
        <w:t>espera.mostrar</w:t>
      </w:r>
      <w:proofErr w:type="gramEnd"/>
      <w:r w:rsidRPr="007E4876">
        <w:rPr>
          <w:sz w:val="24"/>
          <w:lang w:val="es-ES"/>
        </w:rPr>
        <w:t>();</w:t>
      </w:r>
    </w:p>
    <w:p w14:paraId="7DBEF1FA" w14:textId="77777777" w:rsidR="007E4876" w:rsidRPr="007E4876" w:rsidRDefault="007E4876" w:rsidP="007E4876">
      <w:pPr>
        <w:spacing w:after="0" w:line="240" w:lineRule="auto"/>
        <w:rPr>
          <w:sz w:val="24"/>
          <w:lang w:val="es-ES"/>
        </w:rPr>
      </w:pPr>
      <w:r w:rsidRPr="007E4876">
        <w:rPr>
          <w:sz w:val="24"/>
          <w:lang w:val="es-ES"/>
        </w:rPr>
        <w:t xml:space="preserve">    }</w:t>
      </w:r>
    </w:p>
    <w:p w14:paraId="215601ED" w14:textId="77777777" w:rsidR="007E4876" w:rsidRPr="007E4876" w:rsidRDefault="007E4876" w:rsidP="007E4876">
      <w:pPr>
        <w:spacing w:after="0" w:line="240" w:lineRule="auto"/>
        <w:rPr>
          <w:sz w:val="24"/>
          <w:lang w:val="es-ES"/>
        </w:rPr>
      </w:pPr>
      <w:r w:rsidRPr="007E4876">
        <w:rPr>
          <w:sz w:val="24"/>
          <w:lang w:val="es-ES"/>
        </w:rPr>
        <w:tab/>
        <w:t>else</w:t>
      </w:r>
    </w:p>
    <w:p w14:paraId="7B94AF8B" w14:textId="77777777" w:rsidR="007E4876" w:rsidRPr="007E4876" w:rsidRDefault="007E4876" w:rsidP="007E4876">
      <w:pPr>
        <w:spacing w:after="0" w:line="240" w:lineRule="auto"/>
        <w:rPr>
          <w:sz w:val="24"/>
          <w:lang w:val="es-ES"/>
        </w:rPr>
      </w:pPr>
      <w:r w:rsidRPr="007E4876">
        <w:rPr>
          <w:sz w:val="24"/>
          <w:lang w:val="es-ES"/>
        </w:rPr>
        <w:t xml:space="preserve">    {</w:t>
      </w:r>
    </w:p>
    <w:p w14:paraId="121F6E85"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SetConsoleTextAttribute(hConsole,12);</w:t>
      </w:r>
    </w:p>
    <w:p w14:paraId="5ADFA41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"\tNo hay Clientes VIP en espera!" &lt;&lt; endl &lt;&lt; endl;</w:t>
      </w:r>
    </w:p>
    <w:p w14:paraId="50A68335" w14:textId="77777777" w:rsidR="007E4876" w:rsidRPr="007E4876" w:rsidRDefault="007E4876" w:rsidP="007E4876">
      <w:pPr>
        <w:spacing w:after="0" w:line="240" w:lineRule="auto"/>
        <w:rPr>
          <w:sz w:val="24"/>
          <w:lang w:val="es-ES"/>
        </w:rPr>
      </w:pPr>
      <w:r w:rsidRPr="007E4876">
        <w:rPr>
          <w:sz w:val="24"/>
          <w:lang w:val="es-ES"/>
        </w:rPr>
        <w:t xml:space="preserve">    }</w:t>
      </w:r>
    </w:p>
    <w:p w14:paraId="1F047055" w14:textId="77777777" w:rsidR="007E4876" w:rsidRPr="007E4876" w:rsidRDefault="007E4876" w:rsidP="007E4876">
      <w:pPr>
        <w:spacing w:after="0" w:line="240" w:lineRule="auto"/>
        <w:rPr>
          <w:sz w:val="24"/>
          <w:lang w:val="es-ES"/>
        </w:rPr>
      </w:pPr>
      <w:r w:rsidRPr="007E4876">
        <w:rPr>
          <w:sz w:val="24"/>
          <w:lang w:val="es-ES"/>
        </w:rPr>
        <w:t>}</w:t>
      </w:r>
    </w:p>
    <w:p w14:paraId="08562BD3" w14:textId="77777777" w:rsidR="007E4876" w:rsidRPr="007E4876" w:rsidRDefault="007E4876" w:rsidP="007E4876">
      <w:pPr>
        <w:spacing w:after="0" w:line="240" w:lineRule="auto"/>
        <w:rPr>
          <w:sz w:val="24"/>
          <w:lang w:val="es-ES"/>
        </w:rPr>
      </w:pPr>
    </w:p>
    <w:p w14:paraId="6CDBE0F1"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borrar_clientes_VIP(bool texto)</w:t>
      </w:r>
    </w:p>
    <w:p w14:paraId="4A516C98" w14:textId="77777777" w:rsidR="007E4876" w:rsidRPr="007E4876" w:rsidRDefault="007E4876" w:rsidP="007E4876">
      <w:pPr>
        <w:spacing w:after="0" w:line="240" w:lineRule="auto"/>
        <w:rPr>
          <w:sz w:val="24"/>
          <w:lang w:val="es-ES"/>
        </w:rPr>
      </w:pPr>
      <w:r w:rsidRPr="007E4876">
        <w:rPr>
          <w:sz w:val="24"/>
          <w:lang w:val="es-ES"/>
        </w:rPr>
        <w:t>{</w:t>
      </w:r>
    </w:p>
    <w:p w14:paraId="30BFE48D" w14:textId="77777777" w:rsidR="007E4876" w:rsidRPr="007E4876" w:rsidRDefault="007E4876" w:rsidP="007E4876">
      <w:pPr>
        <w:spacing w:after="0" w:line="240" w:lineRule="auto"/>
        <w:rPr>
          <w:sz w:val="24"/>
          <w:lang w:val="es-ES"/>
        </w:rPr>
      </w:pPr>
      <w:r w:rsidRPr="007E4876">
        <w:rPr>
          <w:sz w:val="24"/>
          <w:lang w:val="es-ES"/>
        </w:rPr>
        <w:tab/>
        <w:t>while(VIP_en_espera.es_</w:t>
      </w:r>
      <w:proofErr w:type="gramStart"/>
      <w:r w:rsidRPr="007E4876">
        <w:rPr>
          <w:sz w:val="24"/>
          <w:lang w:val="es-ES"/>
        </w:rPr>
        <w:t>vacia(</w:t>
      </w:r>
      <w:proofErr w:type="gramEnd"/>
      <w:r w:rsidRPr="007E4876">
        <w:rPr>
          <w:sz w:val="24"/>
          <w:lang w:val="es-ES"/>
        </w:rPr>
        <w:t>))</w:t>
      </w:r>
    </w:p>
    <w:p w14:paraId="4CAFCD30" w14:textId="77777777" w:rsidR="007E4876" w:rsidRPr="007E4876" w:rsidRDefault="007E4876" w:rsidP="007E4876">
      <w:pPr>
        <w:spacing w:after="0" w:line="240" w:lineRule="auto"/>
        <w:rPr>
          <w:sz w:val="24"/>
          <w:lang w:val="es-ES"/>
        </w:rPr>
      </w:pPr>
      <w:r w:rsidRPr="007E4876">
        <w:rPr>
          <w:sz w:val="24"/>
          <w:lang w:val="es-ES"/>
        </w:rPr>
        <w:lastRenderedPageBreak/>
        <w:tab/>
      </w:r>
      <w:r w:rsidRPr="007E4876">
        <w:rPr>
          <w:sz w:val="24"/>
          <w:lang w:val="es-ES"/>
        </w:rPr>
        <w:tab/>
        <w:t>VIP_en_</w:t>
      </w:r>
      <w:proofErr w:type="gramStart"/>
      <w:r w:rsidRPr="007E4876">
        <w:rPr>
          <w:sz w:val="24"/>
          <w:lang w:val="es-ES"/>
        </w:rPr>
        <w:t>espera.eliminar</w:t>
      </w:r>
      <w:proofErr w:type="gramEnd"/>
      <w:r w:rsidRPr="007E4876">
        <w:rPr>
          <w:sz w:val="24"/>
          <w:lang w:val="es-ES"/>
        </w:rPr>
        <w:t>();</w:t>
      </w:r>
    </w:p>
    <w:p w14:paraId="0F5F8DB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5FCC992B" w14:textId="77777777" w:rsidR="007E4876" w:rsidRPr="007E4876" w:rsidRDefault="007E4876" w:rsidP="007E4876">
      <w:pPr>
        <w:spacing w:after="0" w:line="240" w:lineRule="auto"/>
        <w:rPr>
          <w:sz w:val="24"/>
          <w:lang w:val="es-ES"/>
        </w:rPr>
      </w:pPr>
      <w:r w:rsidRPr="007E4876">
        <w:rPr>
          <w:sz w:val="24"/>
          <w:lang w:val="es-ES"/>
        </w:rPr>
        <w:tab/>
        <w:t>if (texto)</w:t>
      </w:r>
    </w:p>
    <w:p w14:paraId="471CF1D8" w14:textId="77777777"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w:t>
      </w:r>
    </w:p>
    <w:p w14:paraId="3C76C289"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3311DE28"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SetConsoleTextAttribute(hConsole,13);</w:t>
      </w:r>
    </w:p>
    <w:p w14:paraId="4F847CF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"\tClientes VIP borrados!" &lt;&lt; endl &lt;&lt; endl;</w:t>
      </w:r>
    </w:p>
    <w:p w14:paraId="28BA36A4" w14:textId="77777777" w:rsidR="007E4876" w:rsidRPr="007E4876" w:rsidRDefault="007E4876" w:rsidP="007E4876">
      <w:pPr>
        <w:spacing w:after="0" w:line="240" w:lineRule="auto"/>
        <w:rPr>
          <w:sz w:val="24"/>
          <w:lang w:val="es-ES"/>
        </w:rPr>
      </w:pPr>
      <w:r w:rsidRPr="007E4876">
        <w:rPr>
          <w:sz w:val="24"/>
          <w:lang w:val="es-ES"/>
        </w:rPr>
        <w:t xml:space="preserve">        </w:t>
      </w:r>
    </w:p>
    <w:p w14:paraId="0ACF0C8B" w14:textId="77777777" w:rsidR="007E4876" w:rsidRPr="007E4876" w:rsidRDefault="007E4876" w:rsidP="007E4876">
      <w:pPr>
        <w:spacing w:after="0" w:line="240" w:lineRule="auto"/>
        <w:rPr>
          <w:sz w:val="24"/>
          <w:lang w:val="es-ES"/>
        </w:rPr>
      </w:pPr>
      <w:r w:rsidRPr="007E4876">
        <w:rPr>
          <w:sz w:val="24"/>
          <w:lang w:val="es-ES"/>
        </w:rPr>
        <w:t xml:space="preserve">    }</w:t>
      </w:r>
    </w:p>
    <w:p w14:paraId="4420F79A" w14:textId="77777777" w:rsidR="007E4876" w:rsidRPr="007E4876" w:rsidRDefault="007E4876" w:rsidP="007E4876">
      <w:pPr>
        <w:spacing w:after="0" w:line="240" w:lineRule="auto"/>
        <w:rPr>
          <w:sz w:val="24"/>
          <w:lang w:val="es-ES"/>
        </w:rPr>
      </w:pPr>
      <w:r w:rsidRPr="007E4876">
        <w:rPr>
          <w:sz w:val="24"/>
          <w:lang w:val="es-ES"/>
        </w:rPr>
        <w:t>}</w:t>
      </w:r>
    </w:p>
    <w:p w14:paraId="3FC7B73F" w14:textId="77777777" w:rsidR="007E4876" w:rsidRPr="007E4876" w:rsidRDefault="007E4876" w:rsidP="007E4876">
      <w:pPr>
        <w:spacing w:after="0" w:line="240" w:lineRule="auto"/>
        <w:rPr>
          <w:sz w:val="24"/>
          <w:lang w:val="es-ES"/>
        </w:rPr>
      </w:pPr>
    </w:p>
    <w:p w14:paraId="6BCDBFBB"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generar_solicitudes_de_clientes_no_registrados()</w:t>
      </w:r>
    </w:p>
    <w:p w14:paraId="4F414C96" w14:textId="77777777" w:rsidR="007E4876" w:rsidRPr="007E4876" w:rsidRDefault="007E4876" w:rsidP="007E4876">
      <w:pPr>
        <w:spacing w:after="0" w:line="240" w:lineRule="auto"/>
        <w:rPr>
          <w:sz w:val="24"/>
          <w:lang w:val="es-ES"/>
        </w:rPr>
      </w:pPr>
      <w:r w:rsidRPr="007E4876">
        <w:rPr>
          <w:sz w:val="24"/>
          <w:lang w:val="es-ES"/>
        </w:rPr>
        <w:t>{</w:t>
      </w:r>
    </w:p>
    <w:p w14:paraId="172406D0" w14:textId="77777777" w:rsidR="007E4876" w:rsidRPr="007E4876" w:rsidRDefault="007E4876" w:rsidP="007E4876">
      <w:pPr>
        <w:spacing w:after="0" w:line="240" w:lineRule="auto"/>
        <w:rPr>
          <w:sz w:val="24"/>
          <w:lang w:val="es-ES"/>
        </w:rPr>
      </w:pPr>
      <w:r w:rsidRPr="007E4876">
        <w:rPr>
          <w:sz w:val="24"/>
          <w:lang w:val="es-ES"/>
        </w:rPr>
        <w:tab/>
        <w:t>int tiempo_cliente_anterior = 0;</w:t>
      </w:r>
    </w:p>
    <w:p w14:paraId="5C2617C0" w14:textId="77777777" w:rsidR="007E4876" w:rsidRPr="007E4876" w:rsidRDefault="007E4876" w:rsidP="007E4876">
      <w:pPr>
        <w:spacing w:after="0" w:line="240" w:lineRule="auto"/>
        <w:rPr>
          <w:sz w:val="24"/>
          <w:lang w:val="es-ES"/>
        </w:rPr>
      </w:pPr>
      <w:r w:rsidRPr="007E4876">
        <w:rPr>
          <w:sz w:val="24"/>
          <w:lang w:val="es-ES"/>
        </w:rPr>
        <w:tab/>
      </w:r>
    </w:p>
    <w:p w14:paraId="3C6A17D0" w14:textId="77777777" w:rsidR="007E4876" w:rsidRPr="007E4876" w:rsidRDefault="007E4876" w:rsidP="007E4876">
      <w:pPr>
        <w:spacing w:after="0" w:line="240" w:lineRule="auto"/>
        <w:rPr>
          <w:sz w:val="24"/>
          <w:lang w:val="es-ES"/>
        </w:rPr>
      </w:pPr>
      <w:r w:rsidRPr="007E4876">
        <w:rPr>
          <w:sz w:val="24"/>
          <w:lang w:val="es-ES"/>
        </w:rPr>
        <w:tab/>
        <w:t>borrar_clientes_no_registrados(false);</w:t>
      </w:r>
    </w:p>
    <w:p w14:paraId="4D205217" w14:textId="77777777" w:rsidR="007E4876" w:rsidRPr="007E4876" w:rsidRDefault="007E4876" w:rsidP="007E4876">
      <w:pPr>
        <w:spacing w:after="0" w:line="240" w:lineRule="auto"/>
        <w:rPr>
          <w:sz w:val="24"/>
          <w:lang w:val="es-ES"/>
        </w:rPr>
      </w:pPr>
      <w:r w:rsidRPr="007E4876">
        <w:rPr>
          <w:sz w:val="24"/>
          <w:lang w:val="es-ES"/>
        </w:rPr>
        <w:tab/>
      </w:r>
    </w:p>
    <w:p w14:paraId="6BFA19CA" w14:textId="77777777" w:rsidR="007E4876" w:rsidRPr="007E4876" w:rsidRDefault="007E4876" w:rsidP="007E4876">
      <w:pPr>
        <w:spacing w:after="0" w:line="240" w:lineRule="auto"/>
        <w:rPr>
          <w:sz w:val="24"/>
          <w:lang w:val="es-ES"/>
        </w:rPr>
      </w:pPr>
      <w:r w:rsidRPr="007E4876">
        <w:rPr>
          <w:sz w:val="24"/>
          <w:lang w:val="es-ES"/>
        </w:rPr>
        <w:tab/>
        <w:t>no_registrado_en_</w:t>
      </w:r>
      <w:proofErr w:type="gramStart"/>
      <w:r w:rsidRPr="007E4876">
        <w:rPr>
          <w:sz w:val="24"/>
          <w:lang w:val="es-ES"/>
        </w:rPr>
        <w:t>espera.insertar</w:t>
      </w:r>
      <w:proofErr w:type="gramEnd"/>
      <w:r w:rsidRPr="007E4876">
        <w:rPr>
          <w:sz w:val="24"/>
          <w:lang w:val="es-ES"/>
        </w:rPr>
        <w:t>(Cliente (0,false));</w:t>
      </w:r>
    </w:p>
    <w:p w14:paraId="74BC47A0" w14:textId="77777777" w:rsidR="007E4876" w:rsidRPr="007E4876" w:rsidRDefault="007E4876" w:rsidP="007E4876">
      <w:pPr>
        <w:spacing w:after="0" w:line="240" w:lineRule="auto"/>
        <w:rPr>
          <w:sz w:val="24"/>
          <w:lang w:val="es-ES"/>
        </w:rPr>
      </w:pPr>
      <w:r w:rsidRPr="007E4876">
        <w:rPr>
          <w:sz w:val="24"/>
          <w:lang w:val="es-ES"/>
        </w:rPr>
        <w:tab/>
      </w:r>
    </w:p>
    <w:p w14:paraId="7614BF08" w14:textId="77777777" w:rsidR="007E4876" w:rsidRPr="007E4876" w:rsidRDefault="007E4876" w:rsidP="007E4876">
      <w:pPr>
        <w:spacing w:after="0" w:line="240" w:lineRule="auto"/>
        <w:rPr>
          <w:sz w:val="24"/>
          <w:lang w:val="en-GB"/>
        </w:rPr>
      </w:pPr>
      <w:r w:rsidRPr="007E4876">
        <w:rPr>
          <w:sz w:val="24"/>
          <w:lang w:val="es-ES"/>
        </w:rPr>
        <w:tab/>
      </w:r>
      <w:proofErr w:type="gramStart"/>
      <w:r w:rsidRPr="007E4876">
        <w:rPr>
          <w:sz w:val="24"/>
          <w:lang w:val="en-GB"/>
        </w:rPr>
        <w:t>for(</w:t>
      </w:r>
      <w:proofErr w:type="gramEnd"/>
      <w:r w:rsidRPr="007E4876">
        <w:rPr>
          <w:sz w:val="24"/>
          <w:lang w:val="en-GB"/>
        </w:rPr>
        <w:t>int x = 1; x &lt; NO_REGISTRADOS; x++)</w:t>
      </w:r>
    </w:p>
    <w:p w14:paraId="14F18421"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s-ES"/>
        </w:rPr>
        <w:t>{</w:t>
      </w:r>
    </w:p>
    <w:p w14:paraId="1066A0F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 xml:space="preserve">tiempo_cliente_anterior += </w:t>
      </w:r>
      <w:proofErr w:type="gramStart"/>
      <w:r w:rsidRPr="007E4876">
        <w:rPr>
          <w:sz w:val="24"/>
          <w:lang w:val="es-ES"/>
        </w:rPr>
        <w:t>rand(</w:t>
      </w:r>
      <w:proofErr w:type="gramEnd"/>
      <w:r w:rsidRPr="007E4876">
        <w:rPr>
          <w:sz w:val="24"/>
          <w:lang w:val="es-ES"/>
        </w:rPr>
        <w:t>)%6;</w:t>
      </w:r>
    </w:p>
    <w:p w14:paraId="4C39AEF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no_registrado_en_</w:t>
      </w:r>
      <w:proofErr w:type="gramStart"/>
      <w:r w:rsidRPr="007E4876">
        <w:rPr>
          <w:sz w:val="24"/>
          <w:lang w:val="es-ES"/>
        </w:rPr>
        <w:t>espera.insertar</w:t>
      </w:r>
      <w:proofErr w:type="gramEnd"/>
      <w:r w:rsidRPr="007E4876">
        <w:rPr>
          <w:sz w:val="24"/>
          <w:lang w:val="es-ES"/>
        </w:rPr>
        <w:t>(Cliente (tiempo_cliente_anterior,false));</w:t>
      </w:r>
    </w:p>
    <w:p w14:paraId="5BFA435F"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w:t>
      </w:r>
    </w:p>
    <w:p w14:paraId="2AF78734" w14:textId="77777777" w:rsidR="007E4876" w:rsidRPr="007E4876" w:rsidRDefault="007E4876" w:rsidP="007E4876">
      <w:pPr>
        <w:spacing w:after="0" w:line="240" w:lineRule="auto"/>
        <w:rPr>
          <w:sz w:val="24"/>
          <w:lang w:val="en-GB"/>
        </w:rPr>
      </w:pPr>
      <w:r w:rsidRPr="007E4876">
        <w:rPr>
          <w:sz w:val="24"/>
          <w:lang w:val="en-GB"/>
        </w:rPr>
        <w:tab/>
      </w:r>
    </w:p>
    <w:p w14:paraId="750A9ABF"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32DF8ED1"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SetConsoleTextAttribute(hConsole,10);</w:t>
      </w:r>
    </w:p>
    <w:p w14:paraId="4576C476" w14:textId="77777777" w:rsidR="007E4876" w:rsidRPr="007E4876" w:rsidRDefault="007E4876" w:rsidP="007E4876">
      <w:pPr>
        <w:spacing w:after="0" w:line="240" w:lineRule="auto"/>
        <w:rPr>
          <w:sz w:val="24"/>
          <w:lang w:val="es-ES"/>
        </w:rPr>
      </w:pPr>
      <w:r w:rsidRPr="007E4876">
        <w:rPr>
          <w:sz w:val="24"/>
          <w:lang w:val="es-ES"/>
        </w:rPr>
        <w:tab/>
        <w:t>cout &lt;&lt; endl &lt;&lt; "\tClientes NO REGISTRADOS generados!" &lt;&lt; endl &lt;&lt; endl;</w:t>
      </w:r>
    </w:p>
    <w:p w14:paraId="785BC937" w14:textId="77777777" w:rsidR="007E4876" w:rsidRPr="007E4876" w:rsidRDefault="007E4876" w:rsidP="007E4876">
      <w:pPr>
        <w:spacing w:after="0" w:line="240" w:lineRule="auto"/>
        <w:rPr>
          <w:sz w:val="24"/>
          <w:lang w:val="es-ES"/>
        </w:rPr>
      </w:pPr>
      <w:r w:rsidRPr="007E4876">
        <w:rPr>
          <w:sz w:val="24"/>
          <w:lang w:val="es-ES"/>
        </w:rPr>
        <w:t>}</w:t>
      </w:r>
    </w:p>
    <w:p w14:paraId="744347D3" w14:textId="77777777" w:rsidR="007E4876" w:rsidRPr="007E4876" w:rsidRDefault="007E4876" w:rsidP="007E4876">
      <w:pPr>
        <w:spacing w:after="0" w:line="240" w:lineRule="auto"/>
        <w:rPr>
          <w:sz w:val="24"/>
          <w:lang w:val="es-ES"/>
        </w:rPr>
      </w:pPr>
    </w:p>
    <w:p w14:paraId="54276BCD"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mostrar_clientes_no_registrados()</w:t>
      </w:r>
    </w:p>
    <w:p w14:paraId="075F84F2" w14:textId="77777777" w:rsidR="007E4876" w:rsidRPr="007E4876" w:rsidRDefault="007E4876" w:rsidP="007E4876">
      <w:pPr>
        <w:spacing w:after="0" w:line="240" w:lineRule="auto"/>
        <w:rPr>
          <w:sz w:val="24"/>
          <w:lang w:val="en-GB"/>
        </w:rPr>
      </w:pPr>
      <w:r w:rsidRPr="007E4876">
        <w:rPr>
          <w:sz w:val="24"/>
          <w:lang w:val="en-GB"/>
        </w:rPr>
        <w:t>{</w:t>
      </w:r>
    </w:p>
    <w:p w14:paraId="767BF9D9"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0D2CF40B"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s-ES"/>
        </w:rPr>
        <w:t>if (no_registrado_en_espera.es_</w:t>
      </w:r>
      <w:proofErr w:type="gramStart"/>
      <w:r w:rsidRPr="007E4876">
        <w:rPr>
          <w:sz w:val="24"/>
          <w:lang w:val="es-ES"/>
        </w:rPr>
        <w:t>vacia(</w:t>
      </w:r>
      <w:proofErr w:type="gramEnd"/>
      <w:r w:rsidRPr="007E4876">
        <w:rPr>
          <w:sz w:val="24"/>
          <w:lang w:val="es-ES"/>
        </w:rPr>
        <w:t>))</w:t>
      </w:r>
    </w:p>
    <w:p w14:paraId="109B075E" w14:textId="77777777" w:rsidR="007E4876" w:rsidRPr="007E4876" w:rsidRDefault="007E4876" w:rsidP="007E4876">
      <w:pPr>
        <w:spacing w:after="0" w:line="240" w:lineRule="auto"/>
        <w:rPr>
          <w:sz w:val="24"/>
          <w:lang w:val="es-ES"/>
        </w:rPr>
      </w:pPr>
      <w:r w:rsidRPr="007E4876">
        <w:rPr>
          <w:sz w:val="24"/>
          <w:lang w:val="es-ES"/>
        </w:rPr>
        <w:t xml:space="preserve">    {</w:t>
      </w:r>
    </w:p>
    <w:p w14:paraId="26764B8F"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SetConsoleTextAttribute(hConsole,10);</w:t>
      </w:r>
    </w:p>
    <w:p w14:paraId="233D7F73" w14:textId="77777777" w:rsidR="007E4876" w:rsidRPr="007E4876" w:rsidRDefault="007E4876" w:rsidP="007E4876">
      <w:pPr>
        <w:spacing w:after="0" w:line="240" w:lineRule="auto"/>
        <w:rPr>
          <w:sz w:val="24"/>
          <w:lang w:val="es-ES"/>
        </w:rPr>
      </w:pPr>
      <w:r w:rsidRPr="007E4876">
        <w:rPr>
          <w:sz w:val="24"/>
          <w:lang w:val="es-ES"/>
        </w:rPr>
        <w:t xml:space="preserve">        cout &lt;&lt; endl&lt;&lt; "\tClientes NO REGISTRADOS: " &lt;&lt; "\t\t\t"&lt;&lt; VIP_en_</w:t>
      </w:r>
      <w:proofErr w:type="gramStart"/>
      <w:r w:rsidRPr="007E4876">
        <w:rPr>
          <w:sz w:val="24"/>
          <w:lang w:val="es-ES"/>
        </w:rPr>
        <w:t>espera.cantidad</w:t>
      </w:r>
      <w:proofErr w:type="gramEnd"/>
      <w:r w:rsidRPr="007E4876">
        <w:rPr>
          <w:sz w:val="24"/>
          <w:lang w:val="es-ES"/>
        </w:rPr>
        <w:t>_de_clientes() &lt;&lt; endl &lt;&lt; endl;</w:t>
      </w:r>
    </w:p>
    <w:p w14:paraId="094F11BB"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SetConsoleTextAttribute(hConsole,15);</w:t>
      </w:r>
    </w:p>
    <w:p w14:paraId="3967FA3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no_registrado_en_</w:t>
      </w:r>
      <w:proofErr w:type="gramStart"/>
      <w:r w:rsidRPr="007E4876">
        <w:rPr>
          <w:sz w:val="24"/>
          <w:lang w:val="es-ES"/>
        </w:rPr>
        <w:t>espera.mostrar</w:t>
      </w:r>
      <w:proofErr w:type="gramEnd"/>
      <w:r w:rsidRPr="007E4876">
        <w:rPr>
          <w:sz w:val="24"/>
          <w:lang w:val="es-ES"/>
        </w:rPr>
        <w:t>();</w:t>
      </w:r>
    </w:p>
    <w:p w14:paraId="64F5F9AC" w14:textId="77777777" w:rsidR="007E4876" w:rsidRPr="007E4876" w:rsidRDefault="007E4876" w:rsidP="007E4876">
      <w:pPr>
        <w:spacing w:after="0" w:line="240" w:lineRule="auto"/>
        <w:rPr>
          <w:sz w:val="24"/>
          <w:lang w:val="es-ES"/>
        </w:rPr>
      </w:pPr>
      <w:r w:rsidRPr="007E4876">
        <w:rPr>
          <w:sz w:val="24"/>
          <w:lang w:val="es-ES"/>
        </w:rPr>
        <w:t xml:space="preserve">    }</w:t>
      </w:r>
    </w:p>
    <w:p w14:paraId="4B782D73" w14:textId="77777777" w:rsidR="007E4876" w:rsidRPr="007E4876" w:rsidRDefault="007E4876" w:rsidP="007E4876">
      <w:pPr>
        <w:spacing w:after="0" w:line="240" w:lineRule="auto"/>
        <w:rPr>
          <w:sz w:val="24"/>
          <w:lang w:val="es-ES"/>
        </w:rPr>
      </w:pPr>
      <w:r w:rsidRPr="007E4876">
        <w:rPr>
          <w:sz w:val="24"/>
          <w:lang w:val="es-ES"/>
        </w:rPr>
        <w:tab/>
        <w:t>else</w:t>
      </w:r>
    </w:p>
    <w:p w14:paraId="5C74792E" w14:textId="77777777" w:rsidR="007E4876" w:rsidRPr="007E4876" w:rsidRDefault="007E4876" w:rsidP="007E4876">
      <w:pPr>
        <w:spacing w:after="0" w:line="240" w:lineRule="auto"/>
        <w:rPr>
          <w:sz w:val="24"/>
          <w:lang w:val="es-ES"/>
        </w:rPr>
      </w:pPr>
      <w:r w:rsidRPr="007E4876">
        <w:rPr>
          <w:sz w:val="24"/>
          <w:lang w:val="es-ES"/>
        </w:rPr>
        <w:t xml:space="preserve">    {</w:t>
      </w:r>
    </w:p>
    <w:p w14:paraId="7B59C2D5"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SetConsoleTextAttribute(hConsole,12);</w:t>
      </w:r>
    </w:p>
    <w:p w14:paraId="3D945F8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"\tNo hay Clientes NO REGISTRADOS en espera!" &lt;&lt; endl &lt;&lt; endl;</w:t>
      </w:r>
    </w:p>
    <w:p w14:paraId="0021016E" w14:textId="77777777" w:rsidR="007E4876" w:rsidRPr="007E4876" w:rsidRDefault="007E4876" w:rsidP="007E4876">
      <w:pPr>
        <w:spacing w:after="0" w:line="240" w:lineRule="auto"/>
        <w:rPr>
          <w:sz w:val="24"/>
          <w:lang w:val="es-ES"/>
        </w:rPr>
      </w:pPr>
      <w:r w:rsidRPr="007E4876">
        <w:rPr>
          <w:sz w:val="24"/>
          <w:lang w:val="es-ES"/>
        </w:rPr>
        <w:t xml:space="preserve">    }</w:t>
      </w:r>
    </w:p>
    <w:p w14:paraId="0D408E77" w14:textId="77777777" w:rsidR="007E4876" w:rsidRPr="007E4876" w:rsidRDefault="007E4876" w:rsidP="007E4876">
      <w:pPr>
        <w:spacing w:after="0" w:line="240" w:lineRule="auto"/>
        <w:rPr>
          <w:sz w:val="24"/>
          <w:lang w:val="es-ES"/>
        </w:rPr>
      </w:pPr>
      <w:r w:rsidRPr="007E4876">
        <w:rPr>
          <w:sz w:val="24"/>
          <w:lang w:val="es-ES"/>
        </w:rPr>
        <w:t>}</w:t>
      </w:r>
    </w:p>
    <w:p w14:paraId="00A612E0" w14:textId="77777777" w:rsidR="007E4876" w:rsidRPr="007E4876" w:rsidRDefault="007E4876" w:rsidP="007E4876">
      <w:pPr>
        <w:spacing w:after="0" w:line="240" w:lineRule="auto"/>
        <w:rPr>
          <w:sz w:val="24"/>
          <w:lang w:val="es-ES"/>
        </w:rPr>
      </w:pPr>
    </w:p>
    <w:p w14:paraId="7E2EBA3C"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borrar_clientes_no_registrados(bool texto)</w:t>
      </w:r>
    </w:p>
    <w:p w14:paraId="61AB7A73" w14:textId="77777777" w:rsidR="007E4876" w:rsidRPr="007E4876" w:rsidRDefault="007E4876" w:rsidP="007E4876">
      <w:pPr>
        <w:spacing w:after="0" w:line="240" w:lineRule="auto"/>
        <w:rPr>
          <w:sz w:val="24"/>
          <w:lang w:val="es-ES"/>
        </w:rPr>
      </w:pPr>
      <w:r w:rsidRPr="007E4876">
        <w:rPr>
          <w:sz w:val="24"/>
          <w:lang w:val="es-ES"/>
        </w:rPr>
        <w:t>{</w:t>
      </w:r>
    </w:p>
    <w:p w14:paraId="0A85666C" w14:textId="77777777" w:rsidR="007E4876" w:rsidRPr="007E4876" w:rsidRDefault="007E4876" w:rsidP="007E4876">
      <w:pPr>
        <w:spacing w:after="0" w:line="240" w:lineRule="auto"/>
        <w:rPr>
          <w:sz w:val="24"/>
          <w:lang w:val="es-ES"/>
        </w:rPr>
      </w:pPr>
      <w:r w:rsidRPr="007E4876">
        <w:rPr>
          <w:sz w:val="24"/>
          <w:lang w:val="es-ES"/>
        </w:rPr>
        <w:tab/>
        <w:t>while(no_registrado_en_espera.es_</w:t>
      </w:r>
      <w:proofErr w:type="gramStart"/>
      <w:r w:rsidRPr="007E4876">
        <w:rPr>
          <w:sz w:val="24"/>
          <w:lang w:val="es-ES"/>
        </w:rPr>
        <w:t>vacia(</w:t>
      </w:r>
      <w:proofErr w:type="gramEnd"/>
      <w:r w:rsidRPr="007E4876">
        <w:rPr>
          <w:sz w:val="24"/>
          <w:lang w:val="es-ES"/>
        </w:rPr>
        <w:t>))</w:t>
      </w:r>
    </w:p>
    <w:p w14:paraId="3AB6EC24" w14:textId="77777777" w:rsidR="007E4876" w:rsidRPr="007E4876" w:rsidRDefault="007E4876" w:rsidP="007E4876">
      <w:pPr>
        <w:spacing w:after="0" w:line="240" w:lineRule="auto"/>
        <w:rPr>
          <w:sz w:val="24"/>
          <w:lang w:val="es-ES"/>
        </w:rPr>
      </w:pPr>
      <w:r w:rsidRPr="007E4876">
        <w:rPr>
          <w:sz w:val="24"/>
          <w:lang w:val="es-ES"/>
        </w:rPr>
        <w:lastRenderedPageBreak/>
        <w:tab/>
      </w:r>
      <w:r w:rsidRPr="007E4876">
        <w:rPr>
          <w:sz w:val="24"/>
          <w:lang w:val="es-ES"/>
        </w:rPr>
        <w:tab/>
        <w:t>no_registrado_en_</w:t>
      </w:r>
      <w:proofErr w:type="gramStart"/>
      <w:r w:rsidRPr="007E4876">
        <w:rPr>
          <w:sz w:val="24"/>
          <w:lang w:val="es-ES"/>
        </w:rPr>
        <w:t>espera.eliminar</w:t>
      </w:r>
      <w:proofErr w:type="gramEnd"/>
      <w:r w:rsidRPr="007E4876">
        <w:rPr>
          <w:sz w:val="24"/>
          <w:lang w:val="es-ES"/>
        </w:rPr>
        <w:t>();</w:t>
      </w:r>
    </w:p>
    <w:p w14:paraId="168DEFA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5E30AE71"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if (texto)</w:t>
      </w:r>
    </w:p>
    <w:p w14:paraId="0CA102CA" w14:textId="77777777" w:rsidR="007E4876" w:rsidRPr="007E4876" w:rsidRDefault="007E4876" w:rsidP="007E4876">
      <w:pPr>
        <w:spacing w:after="0" w:line="240" w:lineRule="auto"/>
        <w:rPr>
          <w:sz w:val="24"/>
          <w:lang w:val="en-GB"/>
        </w:rPr>
      </w:pPr>
      <w:r w:rsidRPr="007E4876">
        <w:rPr>
          <w:sz w:val="24"/>
          <w:lang w:val="en-GB"/>
        </w:rPr>
        <w:t xml:space="preserve">    {</w:t>
      </w:r>
    </w:p>
    <w:p w14:paraId="17F4BBC7"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22D48435"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SetConsoleTextAttribute(hConsole,13);</w:t>
      </w:r>
    </w:p>
    <w:p w14:paraId="4DE0A09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"\tClientes NO REGISTRADOS borrados!" &lt;&lt; endl &lt;&lt; endl;</w:t>
      </w:r>
    </w:p>
    <w:p w14:paraId="3D7DE207" w14:textId="77777777" w:rsidR="007E4876" w:rsidRPr="007E4876" w:rsidRDefault="007E4876" w:rsidP="007E4876">
      <w:pPr>
        <w:spacing w:after="0" w:line="240" w:lineRule="auto"/>
        <w:rPr>
          <w:sz w:val="24"/>
          <w:lang w:val="es-ES"/>
        </w:rPr>
      </w:pPr>
      <w:r w:rsidRPr="007E4876">
        <w:rPr>
          <w:sz w:val="24"/>
          <w:lang w:val="es-ES"/>
        </w:rPr>
        <w:t xml:space="preserve">    }</w:t>
      </w:r>
    </w:p>
    <w:p w14:paraId="2154F538" w14:textId="77777777" w:rsidR="007E4876" w:rsidRPr="007E4876" w:rsidRDefault="007E4876" w:rsidP="007E4876">
      <w:pPr>
        <w:spacing w:after="0" w:line="240" w:lineRule="auto"/>
        <w:rPr>
          <w:sz w:val="24"/>
          <w:lang w:val="es-ES"/>
        </w:rPr>
      </w:pPr>
      <w:r w:rsidRPr="007E4876">
        <w:rPr>
          <w:sz w:val="24"/>
          <w:lang w:val="es-ES"/>
        </w:rPr>
        <w:t>}</w:t>
      </w:r>
    </w:p>
    <w:p w14:paraId="5350348B" w14:textId="77777777" w:rsidR="007E4876" w:rsidRPr="007E4876" w:rsidRDefault="007E4876" w:rsidP="007E4876">
      <w:pPr>
        <w:spacing w:after="0" w:line="240" w:lineRule="auto"/>
        <w:rPr>
          <w:sz w:val="24"/>
          <w:lang w:val="es-ES"/>
        </w:rPr>
      </w:pPr>
    </w:p>
    <w:p w14:paraId="46FC921C"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simular_venta_a_clientes_VIP()</w:t>
      </w:r>
    </w:p>
    <w:p w14:paraId="627E1F4D" w14:textId="77777777" w:rsidR="007E4876" w:rsidRPr="007E4876" w:rsidRDefault="007E4876" w:rsidP="007E4876">
      <w:pPr>
        <w:spacing w:after="0" w:line="240" w:lineRule="auto"/>
        <w:rPr>
          <w:sz w:val="24"/>
          <w:lang w:val="es-ES"/>
        </w:rPr>
      </w:pPr>
      <w:r w:rsidRPr="007E4876">
        <w:rPr>
          <w:sz w:val="24"/>
          <w:lang w:val="es-ES"/>
        </w:rPr>
        <w:t>{</w:t>
      </w:r>
    </w:p>
    <w:p w14:paraId="1B83B2BA" w14:textId="77777777" w:rsidR="007E4876" w:rsidRPr="007E4876" w:rsidRDefault="007E4876" w:rsidP="007E4876">
      <w:pPr>
        <w:spacing w:after="0" w:line="240" w:lineRule="auto"/>
        <w:rPr>
          <w:sz w:val="24"/>
          <w:lang w:val="es-ES"/>
        </w:rPr>
      </w:pPr>
      <w:r w:rsidRPr="007E4876">
        <w:rPr>
          <w:sz w:val="24"/>
          <w:lang w:val="es-ES"/>
        </w:rPr>
        <w:tab/>
        <w:t>int tiempo = -1;</w:t>
      </w:r>
    </w:p>
    <w:p w14:paraId="266C56AC" w14:textId="77777777" w:rsidR="007E4876" w:rsidRPr="007E4876" w:rsidRDefault="007E4876" w:rsidP="007E4876">
      <w:pPr>
        <w:spacing w:after="0" w:line="240" w:lineRule="auto"/>
        <w:rPr>
          <w:sz w:val="24"/>
          <w:lang w:val="es-ES"/>
        </w:rPr>
      </w:pPr>
      <w:r w:rsidRPr="007E4876">
        <w:rPr>
          <w:sz w:val="24"/>
          <w:lang w:val="es-ES"/>
        </w:rPr>
        <w:tab/>
        <w:t>int tiempo_en_proceso = 0;</w:t>
      </w:r>
    </w:p>
    <w:p w14:paraId="2545DACE" w14:textId="77777777" w:rsidR="007E4876" w:rsidRPr="007E4876" w:rsidRDefault="007E4876" w:rsidP="007E4876">
      <w:pPr>
        <w:spacing w:after="0" w:line="240" w:lineRule="auto"/>
        <w:rPr>
          <w:sz w:val="24"/>
          <w:lang w:val="es-ES"/>
        </w:rPr>
      </w:pPr>
      <w:r w:rsidRPr="007E4876">
        <w:rPr>
          <w:sz w:val="24"/>
          <w:lang w:val="es-ES"/>
        </w:rPr>
        <w:t xml:space="preserve">    </w:t>
      </w:r>
    </w:p>
    <w:p w14:paraId="03E7CDE8" w14:textId="77777777"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HANDLE hConsole = GetStdHandle(STD_OUTPUT_HANDLE);</w:t>
      </w:r>
    </w:p>
    <w:p w14:paraId="6ED2F22E" w14:textId="77777777" w:rsidR="007E4876" w:rsidRPr="007E4876" w:rsidRDefault="007E4876" w:rsidP="007E4876">
      <w:pPr>
        <w:spacing w:after="0" w:line="240" w:lineRule="auto"/>
        <w:rPr>
          <w:sz w:val="24"/>
          <w:lang w:val="en-GB"/>
        </w:rPr>
      </w:pPr>
      <w:r w:rsidRPr="007E4876">
        <w:rPr>
          <w:sz w:val="24"/>
          <w:lang w:val="en-GB"/>
        </w:rPr>
        <w:tab/>
      </w:r>
    </w:p>
    <w:p w14:paraId="2DA1B1B1"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s-ES"/>
        </w:rPr>
        <w:t>if(VIP_en_</w:t>
      </w:r>
      <w:proofErr w:type="gramStart"/>
      <w:r w:rsidRPr="007E4876">
        <w:rPr>
          <w:sz w:val="24"/>
          <w:lang w:val="es-ES"/>
        </w:rPr>
        <w:t>espera.cantidad</w:t>
      </w:r>
      <w:proofErr w:type="gramEnd"/>
      <w:r w:rsidRPr="007E4876">
        <w:rPr>
          <w:sz w:val="24"/>
          <w:lang w:val="es-ES"/>
        </w:rPr>
        <w:t>_de_clientes()&gt;0)</w:t>
      </w:r>
    </w:p>
    <w:p w14:paraId="2F2AAB31" w14:textId="77777777" w:rsidR="007E4876" w:rsidRPr="007E4876" w:rsidRDefault="007E4876" w:rsidP="007E4876">
      <w:pPr>
        <w:spacing w:after="0" w:line="240" w:lineRule="auto"/>
        <w:rPr>
          <w:sz w:val="24"/>
          <w:lang w:val="es-ES"/>
        </w:rPr>
      </w:pPr>
      <w:r w:rsidRPr="007E4876">
        <w:rPr>
          <w:sz w:val="24"/>
          <w:lang w:val="es-ES"/>
        </w:rPr>
        <w:tab/>
        <w:t>{</w:t>
      </w:r>
    </w:p>
    <w:p w14:paraId="12F6531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Cliente c;</w:t>
      </w:r>
    </w:p>
    <w:p w14:paraId="0EDF50F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2832980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do</w:t>
      </w:r>
    </w:p>
    <w:p w14:paraId="37FF457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w:t>
      </w:r>
    </w:p>
    <w:p w14:paraId="5719E3C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if (servidor_VIP.cantidad_de_</w:t>
      </w:r>
      <w:proofErr w:type="gramStart"/>
      <w:r w:rsidRPr="007E4876">
        <w:rPr>
          <w:sz w:val="24"/>
          <w:lang w:val="es-ES"/>
        </w:rPr>
        <w:t>clientes(</w:t>
      </w:r>
      <w:proofErr w:type="gramEnd"/>
      <w:r w:rsidRPr="007E4876">
        <w:rPr>
          <w:sz w:val="24"/>
          <w:lang w:val="es-ES"/>
        </w:rPr>
        <w:t>)&gt;0)</w:t>
      </w:r>
    </w:p>
    <w:p w14:paraId="1743ACC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t>
      </w:r>
    </w:p>
    <w:p w14:paraId="1A46ED5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if (servidor_VIP.ver_primero(</w:t>
      </w:r>
      <w:proofErr w:type="gramStart"/>
      <w:r w:rsidRPr="007E4876">
        <w:rPr>
          <w:sz w:val="24"/>
          <w:lang w:val="es-ES"/>
        </w:rPr>
        <w:t>).get</w:t>
      </w:r>
      <w:proofErr w:type="gramEnd"/>
      <w:r w:rsidRPr="007E4876">
        <w:rPr>
          <w:sz w:val="24"/>
          <w:lang w:val="es-ES"/>
        </w:rPr>
        <w:t>_tiempo_de_compra() == tiempo_en_proceso )</w:t>
      </w:r>
    </w:p>
    <w:p w14:paraId="2E0CB15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w:t>
      </w:r>
    </w:p>
    <w:p w14:paraId="37FB7AE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tiempo_en_proceso = 0;</w:t>
      </w:r>
    </w:p>
    <w:p w14:paraId="45A6707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c = servidor_VIP.eliminar();</w:t>
      </w:r>
    </w:p>
    <w:p w14:paraId="1D34834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c.generar_identificador_de_</w:t>
      </w:r>
      <w:proofErr w:type="gramStart"/>
      <w:r w:rsidRPr="007E4876">
        <w:rPr>
          <w:sz w:val="24"/>
          <w:lang w:val="es-ES"/>
        </w:rPr>
        <w:t>entrada(</w:t>
      </w:r>
      <w:proofErr w:type="gramEnd"/>
      <w:r w:rsidRPr="007E4876">
        <w:rPr>
          <w:sz w:val="24"/>
          <w:lang w:val="es-ES"/>
        </w:rPr>
        <w:t>);</w:t>
      </w:r>
    </w:p>
    <w:p w14:paraId="029E228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clientes_</w:t>
      </w:r>
      <w:proofErr w:type="gramStart"/>
      <w:r w:rsidRPr="007E4876">
        <w:rPr>
          <w:sz w:val="24"/>
          <w:lang w:val="es-ES"/>
        </w:rPr>
        <w:t>terminados.insertar</w:t>
      </w:r>
      <w:proofErr w:type="gramEnd"/>
      <w:r w:rsidRPr="007E4876">
        <w:rPr>
          <w:sz w:val="24"/>
          <w:lang w:val="es-ES"/>
        </w:rPr>
        <w:t>(c);</w:t>
      </w:r>
    </w:p>
    <w:p w14:paraId="079F4AB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w:t>
      </w:r>
    </w:p>
    <w:p w14:paraId="0501443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else</w:t>
      </w:r>
    </w:p>
    <w:p w14:paraId="1CA3C42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tiempo_en_proceso++;</w:t>
      </w:r>
    </w:p>
    <w:p w14:paraId="51A7C06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t>
      </w:r>
    </w:p>
    <w:p w14:paraId="2B8C9B3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p>
    <w:p w14:paraId="4C2A58A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while((VIP_en_</w:t>
      </w:r>
      <w:proofErr w:type="gramStart"/>
      <w:r w:rsidRPr="007E4876">
        <w:rPr>
          <w:sz w:val="24"/>
          <w:lang w:val="es-ES"/>
        </w:rPr>
        <w:t>espera.cantidad</w:t>
      </w:r>
      <w:proofErr w:type="gramEnd"/>
      <w:r w:rsidRPr="007E4876">
        <w:rPr>
          <w:sz w:val="24"/>
          <w:lang w:val="es-ES"/>
        </w:rPr>
        <w:t>_de_clientes() &gt; 0) and (VIP_en_espera.ver_primero().get_hora_de_inicio_de_compra() == tiempo))</w:t>
      </w:r>
    </w:p>
    <w:p w14:paraId="0F96EA5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servidor_VIP.insertar(VIP_en_</w:t>
      </w:r>
      <w:proofErr w:type="gramStart"/>
      <w:r w:rsidRPr="007E4876">
        <w:rPr>
          <w:sz w:val="24"/>
          <w:lang w:val="es-ES"/>
        </w:rPr>
        <w:t>espera.eliminar</w:t>
      </w:r>
      <w:proofErr w:type="gramEnd"/>
      <w:r w:rsidRPr="007E4876">
        <w:rPr>
          <w:sz w:val="24"/>
          <w:lang w:val="es-ES"/>
        </w:rPr>
        <w:t>());</w:t>
      </w:r>
    </w:p>
    <w:p w14:paraId="2BA7C00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
    <w:p w14:paraId="5D7E928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actualizar_pantalla_</w:t>
      </w:r>
      <w:proofErr w:type="gramStart"/>
      <w:r w:rsidRPr="007E4876">
        <w:rPr>
          <w:sz w:val="24"/>
          <w:lang w:val="es-ES"/>
        </w:rPr>
        <w:t>VIP(</w:t>
      </w:r>
      <w:proofErr w:type="gramEnd"/>
      <w:r w:rsidRPr="007E4876">
        <w:rPr>
          <w:sz w:val="24"/>
          <w:lang w:val="es-ES"/>
        </w:rPr>
        <w:t>tiempo, tiempo_en_proceso);</w:t>
      </w:r>
    </w:p>
    <w:p w14:paraId="5BC8118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p>
    <w:p w14:paraId="2555ECC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tiempo ++;</w:t>
      </w:r>
    </w:p>
    <w:p w14:paraId="6C6A05C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usleep(TIEMPO);</w:t>
      </w:r>
    </w:p>
    <w:p w14:paraId="3A6CA1E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system("cls");</w:t>
      </w:r>
    </w:p>
    <w:p w14:paraId="748CB3A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roofErr w:type="gramStart"/>
      <w:r w:rsidRPr="007E4876">
        <w:rPr>
          <w:sz w:val="24"/>
          <w:lang w:val="es-ES"/>
        </w:rPr>
        <w:t>}while</w:t>
      </w:r>
      <w:proofErr w:type="gramEnd"/>
      <w:r w:rsidRPr="007E4876">
        <w:rPr>
          <w:sz w:val="24"/>
          <w:lang w:val="es-ES"/>
        </w:rPr>
        <w:t>(servidor_VIP.cantidad_de_clientes() &gt; 0 or VIP_en_espera.cantidad_de_clientes() &gt; 0);</w:t>
      </w:r>
    </w:p>
    <w:p w14:paraId="54D5BEA0"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SetConsoleTextAttribute(hConsole,10);</w:t>
      </w:r>
    </w:p>
    <w:p w14:paraId="26FEE4C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"\t\tVENTA DE ENTRADAS VIP TERMINADA" &lt;&lt; endl;</w:t>
      </w:r>
    </w:p>
    <w:p w14:paraId="1B9A97C8" w14:textId="77777777" w:rsidR="007E4876" w:rsidRPr="007E4876" w:rsidRDefault="007E4876" w:rsidP="007E4876">
      <w:pPr>
        <w:spacing w:after="0" w:line="240" w:lineRule="auto"/>
        <w:rPr>
          <w:sz w:val="24"/>
          <w:lang w:val="es-ES"/>
        </w:rPr>
      </w:pPr>
      <w:r w:rsidRPr="007E4876">
        <w:rPr>
          <w:sz w:val="24"/>
          <w:lang w:val="es-ES"/>
        </w:rPr>
        <w:t xml:space="preserve">        actualizar_pantalla_</w:t>
      </w:r>
      <w:proofErr w:type="gramStart"/>
      <w:r w:rsidRPr="007E4876">
        <w:rPr>
          <w:sz w:val="24"/>
          <w:lang w:val="es-ES"/>
        </w:rPr>
        <w:t>VIP(</w:t>
      </w:r>
      <w:proofErr w:type="gramEnd"/>
      <w:r w:rsidRPr="007E4876">
        <w:rPr>
          <w:sz w:val="24"/>
          <w:lang w:val="es-ES"/>
        </w:rPr>
        <w:t>tiempo, tiempo_en_proceso);</w:t>
      </w:r>
    </w:p>
    <w:p w14:paraId="14BD9B11"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w:t>
      </w:r>
    </w:p>
    <w:p w14:paraId="48F2929F" w14:textId="77777777" w:rsidR="007E4876" w:rsidRPr="007E4876" w:rsidRDefault="007E4876" w:rsidP="007E4876">
      <w:pPr>
        <w:spacing w:after="0" w:line="240" w:lineRule="auto"/>
        <w:rPr>
          <w:sz w:val="24"/>
          <w:lang w:val="en-GB"/>
        </w:rPr>
      </w:pPr>
      <w:r w:rsidRPr="007E4876">
        <w:rPr>
          <w:sz w:val="24"/>
          <w:lang w:val="en-GB"/>
        </w:rPr>
        <w:lastRenderedPageBreak/>
        <w:tab/>
        <w:t>else</w:t>
      </w:r>
    </w:p>
    <w:p w14:paraId="1CEFC77D" w14:textId="77777777" w:rsidR="007E4876" w:rsidRPr="007E4876" w:rsidRDefault="007E4876" w:rsidP="007E4876">
      <w:pPr>
        <w:spacing w:after="0" w:line="240" w:lineRule="auto"/>
        <w:rPr>
          <w:sz w:val="24"/>
          <w:lang w:val="en-GB"/>
        </w:rPr>
      </w:pPr>
      <w:r w:rsidRPr="007E4876">
        <w:rPr>
          <w:sz w:val="24"/>
          <w:lang w:val="en-GB"/>
        </w:rPr>
        <w:t xml:space="preserve">    {</w:t>
      </w:r>
    </w:p>
    <w:p w14:paraId="35C4C533"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58CE179B"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 xml:space="preserve">SetConsoleTextAttribute(hConsole,12);   </w:t>
      </w:r>
    </w:p>
    <w:p w14:paraId="756C8C9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"\tNo hay clientes VIP" &lt;&lt; endl &lt;&lt; endl;</w:t>
      </w:r>
    </w:p>
    <w:p w14:paraId="605A83A6" w14:textId="77777777" w:rsidR="007E4876" w:rsidRPr="007E4876" w:rsidRDefault="007E4876" w:rsidP="007E4876">
      <w:pPr>
        <w:spacing w:after="0" w:line="240" w:lineRule="auto"/>
        <w:rPr>
          <w:sz w:val="24"/>
          <w:lang w:val="es-ES"/>
        </w:rPr>
      </w:pPr>
      <w:r w:rsidRPr="007E4876">
        <w:rPr>
          <w:sz w:val="24"/>
          <w:lang w:val="es-ES"/>
        </w:rPr>
        <w:t xml:space="preserve">    }</w:t>
      </w:r>
    </w:p>
    <w:p w14:paraId="0B796ED2" w14:textId="77777777" w:rsidR="007E4876" w:rsidRPr="007E4876" w:rsidRDefault="007E4876" w:rsidP="007E4876">
      <w:pPr>
        <w:spacing w:after="0" w:line="240" w:lineRule="auto"/>
        <w:rPr>
          <w:sz w:val="24"/>
          <w:lang w:val="es-ES"/>
        </w:rPr>
      </w:pPr>
      <w:r w:rsidRPr="007E4876">
        <w:rPr>
          <w:sz w:val="24"/>
          <w:lang w:val="es-ES"/>
        </w:rPr>
        <w:t>}</w:t>
      </w:r>
    </w:p>
    <w:p w14:paraId="4C9D16E6" w14:textId="77777777" w:rsidR="007E4876" w:rsidRPr="007E4876" w:rsidRDefault="007E4876" w:rsidP="007E4876">
      <w:pPr>
        <w:spacing w:after="0" w:line="240" w:lineRule="auto"/>
        <w:rPr>
          <w:sz w:val="24"/>
          <w:lang w:val="es-ES"/>
        </w:rPr>
      </w:pPr>
    </w:p>
    <w:p w14:paraId="418460A1"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actualizar_pantalla_VIP(int tiempo, int tiempo_en_proceso)</w:t>
      </w:r>
    </w:p>
    <w:p w14:paraId="0E7BC99F" w14:textId="77777777" w:rsidR="007E4876" w:rsidRPr="007E4876" w:rsidRDefault="007E4876" w:rsidP="007E4876">
      <w:pPr>
        <w:spacing w:after="0" w:line="240" w:lineRule="auto"/>
        <w:rPr>
          <w:sz w:val="24"/>
          <w:lang w:val="en-GB"/>
        </w:rPr>
      </w:pPr>
      <w:r w:rsidRPr="007E4876">
        <w:rPr>
          <w:sz w:val="24"/>
          <w:lang w:val="en-GB"/>
        </w:rPr>
        <w:t>{</w:t>
      </w:r>
    </w:p>
    <w:p w14:paraId="3DF29707"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1E98BF36"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SetConsoleTextAttribute(hConsole,1115);</w:t>
      </w:r>
    </w:p>
    <w:p w14:paraId="64EC4206" w14:textId="77777777" w:rsidR="007E4876" w:rsidRPr="007E4876" w:rsidRDefault="007E4876" w:rsidP="007E4876">
      <w:pPr>
        <w:spacing w:after="0" w:line="240" w:lineRule="auto"/>
        <w:rPr>
          <w:sz w:val="24"/>
          <w:lang w:val="en-GB"/>
        </w:rPr>
      </w:pPr>
    </w:p>
    <w:p w14:paraId="56ADBDFD" w14:textId="77777777" w:rsidR="007E4876" w:rsidRPr="007E4876" w:rsidRDefault="007E4876" w:rsidP="007E4876">
      <w:pPr>
        <w:spacing w:after="0" w:line="240" w:lineRule="auto"/>
        <w:rPr>
          <w:sz w:val="24"/>
          <w:lang w:val="en-GB"/>
        </w:rPr>
      </w:pPr>
      <w:r w:rsidRPr="007E4876">
        <w:rPr>
          <w:sz w:val="24"/>
          <w:lang w:val="en-GB"/>
        </w:rPr>
        <w:t xml:space="preserve">    cout &lt;&lt; endl &lt;&lt;"\t\t******************************" &lt;&lt; endl;</w:t>
      </w:r>
    </w:p>
    <w:p w14:paraId="625E7CA2" w14:textId="0EB83AFA" w:rsidR="007E4876" w:rsidRPr="00917E30" w:rsidRDefault="00186287" w:rsidP="007E4876">
      <w:pPr>
        <w:spacing w:after="0" w:line="240" w:lineRule="auto"/>
        <w:rPr>
          <w:sz w:val="24"/>
          <w:lang w:val="es-ES"/>
        </w:rPr>
      </w:pPr>
      <w:r>
        <w:rPr>
          <w:sz w:val="24"/>
          <w:lang w:val="en-GB"/>
        </w:rPr>
        <w:t xml:space="preserve">    </w:t>
      </w:r>
      <w:r w:rsidRPr="00917E30">
        <w:rPr>
          <w:sz w:val="24"/>
          <w:lang w:val="es-ES"/>
        </w:rPr>
        <w:t xml:space="preserve">cout &lt;&lt; "\t\t       </w:t>
      </w:r>
      <w:r w:rsidR="007E4876" w:rsidRPr="00917E30">
        <w:rPr>
          <w:sz w:val="24"/>
          <w:lang w:val="es-ES"/>
        </w:rPr>
        <w:t>Tiempo:";</w:t>
      </w:r>
    </w:p>
    <w:p w14:paraId="4AE31D6A" w14:textId="13DDE4BB" w:rsidR="00186287" w:rsidRPr="00917E30" w:rsidRDefault="00186287" w:rsidP="007E4876">
      <w:pPr>
        <w:spacing w:after="0" w:line="240" w:lineRule="auto"/>
        <w:rPr>
          <w:sz w:val="24"/>
          <w:lang w:val="es-ES"/>
        </w:rPr>
      </w:pPr>
      <w:r w:rsidRPr="00917E30">
        <w:rPr>
          <w:sz w:val="24"/>
          <w:lang w:val="es-ES"/>
        </w:rPr>
        <w:t xml:space="preserve">    show_hora(tiempo);</w:t>
      </w:r>
    </w:p>
    <w:p w14:paraId="7DD16071" w14:textId="4CBB5240" w:rsidR="007E4876" w:rsidRPr="007E4876" w:rsidRDefault="007E4876" w:rsidP="007E4876">
      <w:pPr>
        <w:spacing w:after="0" w:line="240" w:lineRule="auto"/>
        <w:rPr>
          <w:sz w:val="24"/>
          <w:lang w:val="en-GB"/>
        </w:rPr>
      </w:pPr>
      <w:r w:rsidRPr="00917E30">
        <w:rPr>
          <w:sz w:val="24"/>
          <w:lang w:val="es-ES"/>
        </w:rPr>
        <w:t xml:space="preserve">    </w:t>
      </w:r>
      <w:r w:rsidRPr="007E4876">
        <w:rPr>
          <w:sz w:val="24"/>
          <w:lang w:val="en-GB"/>
        </w:rPr>
        <w:t xml:space="preserve">cout &lt;&lt; "       </w:t>
      </w:r>
      <w:r w:rsidR="00186287">
        <w:rPr>
          <w:sz w:val="24"/>
          <w:lang w:val="en-GB"/>
        </w:rPr>
        <w:t xml:space="preserve">   </w:t>
      </w:r>
      <w:r w:rsidRPr="007E4876">
        <w:rPr>
          <w:sz w:val="24"/>
          <w:lang w:val="en-GB"/>
        </w:rPr>
        <w:t xml:space="preserve"> "&lt;&lt; endl</w:t>
      </w:r>
      <w:r w:rsidR="00186287">
        <w:rPr>
          <w:sz w:val="24"/>
          <w:lang w:val="en-GB"/>
        </w:rPr>
        <w:t>;</w:t>
      </w:r>
    </w:p>
    <w:p w14:paraId="646DC656" w14:textId="77777777" w:rsidR="007E4876" w:rsidRPr="007E4876" w:rsidRDefault="007E4876" w:rsidP="007E4876">
      <w:pPr>
        <w:spacing w:after="0" w:line="240" w:lineRule="auto"/>
        <w:rPr>
          <w:sz w:val="24"/>
          <w:lang w:val="en-GB"/>
        </w:rPr>
      </w:pPr>
      <w:r w:rsidRPr="007E4876">
        <w:rPr>
          <w:sz w:val="24"/>
          <w:lang w:val="en-GB"/>
        </w:rPr>
        <w:t xml:space="preserve">    cout &lt;&lt; endl;</w:t>
      </w:r>
    </w:p>
    <w:p w14:paraId="625EB1AC" w14:textId="77777777" w:rsidR="007E4876" w:rsidRPr="007E4876" w:rsidRDefault="007E4876" w:rsidP="007E4876">
      <w:pPr>
        <w:spacing w:after="0" w:line="240" w:lineRule="auto"/>
        <w:rPr>
          <w:sz w:val="24"/>
          <w:lang w:val="en-GB"/>
        </w:rPr>
      </w:pPr>
      <w:r w:rsidRPr="007E4876">
        <w:rPr>
          <w:sz w:val="24"/>
          <w:lang w:val="en-GB"/>
        </w:rPr>
        <w:t xml:space="preserve">    cout &lt;&lt; "\t\t******************************" &lt;&lt; endl&lt;&lt;endl;</w:t>
      </w:r>
    </w:p>
    <w:p w14:paraId="65D30AEB"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SetConsoleTextAttribute(hConsole,15);</w:t>
      </w:r>
    </w:p>
    <w:p w14:paraId="6C56C7BD" w14:textId="77777777" w:rsidR="007E4876" w:rsidRPr="007E4876" w:rsidRDefault="007E4876" w:rsidP="007E4876">
      <w:pPr>
        <w:spacing w:after="0" w:line="240" w:lineRule="auto"/>
        <w:rPr>
          <w:sz w:val="24"/>
          <w:lang w:val="en-GB"/>
        </w:rPr>
      </w:pPr>
      <w:r w:rsidRPr="007E4876">
        <w:rPr>
          <w:sz w:val="24"/>
          <w:lang w:val="en-GB"/>
        </w:rPr>
        <w:t xml:space="preserve">    cout &lt;&lt;"----------------------------------------------------------------------------------------------------------------------------------------------------"&lt;&lt; endl;</w:t>
      </w:r>
    </w:p>
    <w:p w14:paraId="58398CDA"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SetConsoleTextAttribute(hConsole,11);</w:t>
      </w:r>
    </w:p>
    <w:p w14:paraId="32DD7651"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cout &lt;&lt; "\tClientes en espera: " &lt;&lt; "\t\t\t"&lt;&lt; VIP_en_</w:t>
      </w:r>
      <w:proofErr w:type="gramStart"/>
      <w:r w:rsidRPr="007E4876">
        <w:rPr>
          <w:sz w:val="24"/>
          <w:lang w:val="es-ES"/>
        </w:rPr>
        <w:t>espera.cantidad</w:t>
      </w:r>
      <w:proofErr w:type="gramEnd"/>
      <w:r w:rsidRPr="007E4876">
        <w:rPr>
          <w:sz w:val="24"/>
          <w:lang w:val="es-ES"/>
        </w:rPr>
        <w:t>_de_clientes() &lt;&lt; endl &lt;&lt; endl;</w:t>
      </w:r>
    </w:p>
    <w:p w14:paraId="7510C336"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SetConsoleTextAttribute(hConsole,7);</w:t>
      </w:r>
    </w:p>
    <w:p w14:paraId="1F1DDAE4" w14:textId="77777777" w:rsidR="007E4876" w:rsidRPr="007E4876" w:rsidRDefault="007E4876" w:rsidP="007E4876">
      <w:pPr>
        <w:spacing w:after="0" w:line="240" w:lineRule="auto"/>
        <w:rPr>
          <w:sz w:val="24"/>
          <w:lang w:val="es-ES"/>
        </w:rPr>
      </w:pPr>
      <w:r w:rsidRPr="007E4876">
        <w:rPr>
          <w:sz w:val="24"/>
          <w:lang w:val="es-ES"/>
        </w:rPr>
        <w:t xml:space="preserve">    VIP_en_</w:t>
      </w:r>
      <w:proofErr w:type="gramStart"/>
      <w:r w:rsidRPr="007E4876">
        <w:rPr>
          <w:sz w:val="24"/>
          <w:lang w:val="es-ES"/>
        </w:rPr>
        <w:t>espera.mostrar</w:t>
      </w:r>
      <w:proofErr w:type="gramEnd"/>
      <w:r w:rsidRPr="007E4876">
        <w:rPr>
          <w:sz w:val="24"/>
          <w:lang w:val="es-ES"/>
        </w:rPr>
        <w:t>();</w:t>
      </w:r>
    </w:p>
    <w:p w14:paraId="5763226F" w14:textId="77777777" w:rsidR="007E4876" w:rsidRPr="00917E30" w:rsidRDefault="007E4876" w:rsidP="007E4876">
      <w:pPr>
        <w:spacing w:after="0" w:line="240" w:lineRule="auto"/>
        <w:rPr>
          <w:sz w:val="24"/>
          <w:lang w:val="es-ES"/>
        </w:rPr>
      </w:pPr>
      <w:r w:rsidRPr="007E4876">
        <w:rPr>
          <w:sz w:val="24"/>
          <w:lang w:val="es-ES"/>
        </w:rPr>
        <w:t xml:space="preserve">    </w:t>
      </w:r>
      <w:r w:rsidRPr="00917E30">
        <w:rPr>
          <w:sz w:val="24"/>
          <w:lang w:val="es-ES"/>
        </w:rPr>
        <w:t>SetConsoleTextAttribute(hConsole,15);</w:t>
      </w:r>
    </w:p>
    <w:p w14:paraId="112CF2B7" w14:textId="77777777" w:rsidR="007E4876" w:rsidRPr="007E4876" w:rsidRDefault="007E4876" w:rsidP="007E4876">
      <w:pPr>
        <w:spacing w:after="0" w:line="240" w:lineRule="auto"/>
        <w:rPr>
          <w:sz w:val="24"/>
          <w:lang w:val="en-GB"/>
        </w:rPr>
      </w:pPr>
      <w:r w:rsidRPr="00917E30">
        <w:rPr>
          <w:sz w:val="24"/>
          <w:lang w:val="es-ES"/>
        </w:rPr>
        <w:t xml:space="preserve">    </w:t>
      </w:r>
      <w:r w:rsidRPr="007E4876">
        <w:rPr>
          <w:sz w:val="24"/>
          <w:lang w:val="en-GB"/>
        </w:rPr>
        <w:t>cout &lt;&lt; endl &lt;&lt;"----------------------------------------------------------------------------------------------------------------------------------------------------"&lt;&lt; endl;</w:t>
      </w:r>
    </w:p>
    <w:p w14:paraId="046809A9" w14:textId="77777777" w:rsidR="007E4876" w:rsidRPr="00917E30" w:rsidRDefault="007E4876" w:rsidP="007E4876">
      <w:pPr>
        <w:spacing w:after="0" w:line="240" w:lineRule="auto"/>
        <w:rPr>
          <w:sz w:val="24"/>
          <w:lang w:val="en-GB"/>
        </w:rPr>
      </w:pPr>
      <w:r w:rsidRPr="007E4876">
        <w:rPr>
          <w:sz w:val="24"/>
          <w:lang w:val="en-GB"/>
        </w:rPr>
        <w:t xml:space="preserve">    </w:t>
      </w:r>
      <w:r w:rsidRPr="00917E30">
        <w:rPr>
          <w:sz w:val="24"/>
          <w:lang w:val="en-GB"/>
        </w:rPr>
        <w:t>SetConsoleTextAttribute(hConsole,14);</w:t>
      </w:r>
    </w:p>
    <w:p w14:paraId="26474E32" w14:textId="77777777" w:rsidR="007E4876" w:rsidRPr="007E4876" w:rsidRDefault="007E4876" w:rsidP="007E4876">
      <w:pPr>
        <w:spacing w:after="0" w:line="240" w:lineRule="auto"/>
        <w:rPr>
          <w:sz w:val="24"/>
          <w:lang w:val="es-ES"/>
        </w:rPr>
      </w:pPr>
      <w:r w:rsidRPr="00917E30">
        <w:rPr>
          <w:sz w:val="24"/>
          <w:lang w:val="en-GB"/>
        </w:rPr>
        <w:t xml:space="preserve">    </w:t>
      </w:r>
      <w:r w:rsidRPr="007E4876">
        <w:rPr>
          <w:sz w:val="24"/>
          <w:lang w:val="es-ES"/>
        </w:rPr>
        <w:t>cout &lt;&lt; "\tServidor VIP: " &lt;&lt; "\t\t\t"&lt;&lt; " Tiempo en proceso: " &lt;</w:t>
      </w:r>
      <w:proofErr w:type="gramStart"/>
      <w:r w:rsidRPr="007E4876">
        <w:rPr>
          <w:sz w:val="24"/>
          <w:lang w:val="es-ES"/>
        </w:rPr>
        <w:t>&lt;  tiempo</w:t>
      </w:r>
      <w:proofErr w:type="gramEnd"/>
      <w:r w:rsidRPr="007E4876">
        <w:rPr>
          <w:sz w:val="24"/>
          <w:lang w:val="es-ES"/>
        </w:rPr>
        <w:t>_en_proceso &lt;&lt; endl &lt;&lt; endl;</w:t>
      </w:r>
    </w:p>
    <w:p w14:paraId="188F97AD"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SetConsoleTextAttribute(hConsole,7);</w:t>
      </w:r>
    </w:p>
    <w:p w14:paraId="57BA9493" w14:textId="77777777" w:rsidR="007E4876" w:rsidRPr="007E4876" w:rsidRDefault="007E4876" w:rsidP="007E4876">
      <w:pPr>
        <w:spacing w:after="0" w:line="240" w:lineRule="auto"/>
        <w:rPr>
          <w:sz w:val="24"/>
          <w:lang w:val="es-ES"/>
        </w:rPr>
      </w:pPr>
      <w:r w:rsidRPr="007E4876">
        <w:rPr>
          <w:sz w:val="24"/>
          <w:lang w:val="es-ES"/>
        </w:rPr>
        <w:t xml:space="preserve">    servidor_VIP.mostrar();</w:t>
      </w:r>
    </w:p>
    <w:p w14:paraId="2BE2A53E" w14:textId="77777777"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SetConsoleTextAttribute(hConsole,15);</w:t>
      </w:r>
    </w:p>
    <w:p w14:paraId="30EA0D32" w14:textId="77777777" w:rsidR="007E4876" w:rsidRPr="007E4876" w:rsidRDefault="007E4876" w:rsidP="007E4876">
      <w:pPr>
        <w:spacing w:after="0" w:line="240" w:lineRule="auto"/>
        <w:rPr>
          <w:sz w:val="24"/>
          <w:lang w:val="en-GB"/>
        </w:rPr>
      </w:pPr>
      <w:r w:rsidRPr="007E4876">
        <w:rPr>
          <w:sz w:val="24"/>
          <w:lang w:val="en-GB"/>
        </w:rPr>
        <w:t xml:space="preserve">    cout &lt;&lt; "----------------------------------------------------------------------------------------------------------------------------------------------------"&lt;&lt; endl;</w:t>
      </w:r>
    </w:p>
    <w:p w14:paraId="1E09108E"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SetConsoleTextAttribute(hConsole,2);</w:t>
      </w:r>
    </w:p>
    <w:p w14:paraId="5CCCE5CF"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cout &lt;&lt; "\tEntradas vendidas: "&lt;&lt; "\t\t\t"&lt;&lt; clientes_</w:t>
      </w:r>
      <w:proofErr w:type="gramStart"/>
      <w:r w:rsidRPr="007E4876">
        <w:rPr>
          <w:sz w:val="24"/>
          <w:lang w:val="es-ES"/>
        </w:rPr>
        <w:t>terminados.cantidad</w:t>
      </w:r>
      <w:proofErr w:type="gramEnd"/>
      <w:r w:rsidRPr="007E4876">
        <w:rPr>
          <w:sz w:val="24"/>
          <w:lang w:val="es-ES"/>
        </w:rPr>
        <w:t>_de_clientes() &lt;&lt; endl &lt;&lt; endl;</w:t>
      </w:r>
    </w:p>
    <w:p w14:paraId="3B992851"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SetConsoleTextAttribute(hConsole,7);</w:t>
      </w:r>
    </w:p>
    <w:p w14:paraId="7DAC7766" w14:textId="77777777" w:rsidR="007E4876" w:rsidRPr="007E4876" w:rsidRDefault="007E4876" w:rsidP="007E4876">
      <w:pPr>
        <w:spacing w:after="0" w:line="240" w:lineRule="auto"/>
        <w:rPr>
          <w:sz w:val="24"/>
          <w:lang w:val="es-ES"/>
        </w:rPr>
      </w:pPr>
      <w:r w:rsidRPr="007E4876">
        <w:rPr>
          <w:sz w:val="24"/>
          <w:lang w:val="es-ES"/>
        </w:rPr>
        <w:t xml:space="preserve">    clientes_</w:t>
      </w:r>
      <w:proofErr w:type="gramStart"/>
      <w:r w:rsidRPr="007E4876">
        <w:rPr>
          <w:sz w:val="24"/>
          <w:lang w:val="es-ES"/>
        </w:rPr>
        <w:t>terminados.mostrar</w:t>
      </w:r>
      <w:proofErr w:type="gramEnd"/>
      <w:r w:rsidRPr="007E4876">
        <w:rPr>
          <w:sz w:val="24"/>
          <w:lang w:val="es-ES"/>
        </w:rPr>
        <w:t>();</w:t>
      </w:r>
    </w:p>
    <w:p w14:paraId="5C6D8B4D"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SetConsoleTextAttribute(hConsole,15);</w:t>
      </w:r>
    </w:p>
    <w:p w14:paraId="7185DD90" w14:textId="77777777" w:rsidR="007E4876" w:rsidRPr="007E4876" w:rsidRDefault="007E4876" w:rsidP="007E4876">
      <w:pPr>
        <w:spacing w:after="0" w:line="240" w:lineRule="auto"/>
        <w:rPr>
          <w:sz w:val="24"/>
          <w:lang w:val="es-ES"/>
        </w:rPr>
      </w:pPr>
      <w:r w:rsidRPr="007E4876">
        <w:rPr>
          <w:sz w:val="24"/>
          <w:lang w:val="es-ES"/>
        </w:rPr>
        <w:t xml:space="preserve">    cout &lt;&lt;"----------------------------------------------------------------------------------------------------------------------------------------------------"&lt;&lt; endl;</w:t>
      </w:r>
    </w:p>
    <w:p w14:paraId="3791E04A" w14:textId="77777777" w:rsidR="007E4876" w:rsidRPr="007E4876" w:rsidRDefault="007E4876" w:rsidP="007E4876">
      <w:pPr>
        <w:spacing w:after="0" w:line="240" w:lineRule="auto"/>
        <w:rPr>
          <w:sz w:val="24"/>
          <w:lang w:val="es-ES"/>
        </w:rPr>
      </w:pPr>
      <w:r w:rsidRPr="007E4876">
        <w:rPr>
          <w:sz w:val="24"/>
          <w:lang w:val="es-ES"/>
        </w:rPr>
        <w:t>}</w:t>
      </w:r>
    </w:p>
    <w:p w14:paraId="72563DD6" w14:textId="77777777" w:rsidR="007E4876" w:rsidRPr="007E4876" w:rsidRDefault="007E4876" w:rsidP="007E4876">
      <w:pPr>
        <w:spacing w:after="0" w:line="240" w:lineRule="auto"/>
        <w:rPr>
          <w:sz w:val="24"/>
          <w:lang w:val="es-ES"/>
        </w:rPr>
      </w:pPr>
    </w:p>
    <w:p w14:paraId="718F3B77"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simular_venta_a_clientes_no_registrados()</w:t>
      </w:r>
    </w:p>
    <w:p w14:paraId="1EE946D5" w14:textId="77777777" w:rsidR="007E4876" w:rsidRPr="007E4876" w:rsidRDefault="007E4876" w:rsidP="007E4876">
      <w:pPr>
        <w:spacing w:after="0" w:line="240" w:lineRule="auto"/>
        <w:rPr>
          <w:sz w:val="24"/>
          <w:lang w:val="es-ES"/>
        </w:rPr>
      </w:pPr>
      <w:r w:rsidRPr="007E4876">
        <w:rPr>
          <w:sz w:val="24"/>
          <w:lang w:val="es-ES"/>
        </w:rPr>
        <w:t>{</w:t>
      </w:r>
    </w:p>
    <w:p w14:paraId="764F23EE" w14:textId="77777777" w:rsidR="007E4876" w:rsidRPr="007E4876" w:rsidRDefault="007E4876" w:rsidP="007E4876">
      <w:pPr>
        <w:spacing w:after="0" w:line="240" w:lineRule="auto"/>
        <w:rPr>
          <w:sz w:val="24"/>
          <w:lang w:val="es-ES"/>
        </w:rPr>
      </w:pPr>
      <w:r w:rsidRPr="007E4876">
        <w:rPr>
          <w:sz w:val="24"/>
          <w:lang w:val="es-ES"/>
        </w:rPr>
        <w:tab/>
        <w:t>int tiempo = 119;</w:t>
      </w:r>
    </w:p>
    <w:p w14:paraId="55225766" w14:textId="77777777" w:rsidR="007E4876" w:rsidRPr="007E4876" w:rsidRDefault="007E4876" w:rsidP="007E4876">
      <w:pPr>
        <w:spacing w:after="0" w:line="240" w:lineRule="auto"/>
        <w:rPr>
          <w:sz w:val="24"/>
          <w:lang w:val="es-ES"/>
        </w:rPr>
      </w:pPr>
      <w:r w:rsidRPr="007E4876">
        <w:rPr>
          <w:sz w:val="24"/>
          <w:lang w:val="es-ES"/>
        </w:rPr>
        <w:tab/>
        <w:t>int tiempo_en_proceso[SERVIDORES_NO_REGISTRADOS];</w:t>
      </w:r>
    </w:p>
    <w:p w14:paraId="217FBA4D" w14:textId="77777777" w:rsidR="007E4876" w:rsidRPr="007E4876" w:rsidRDefault="007E4876" w:rsidP="007E4876">
      <w:pPr>
        <w:spacing w:after="0" w:line="240" w:lineRule="auto"/>
        <w:rPr>
          <w:sz w:val="24"/>
          <w:lang w:val="es-ES"/>
        </w:rPr>
      </w:pPr>
      <w:r w:rsidRPr="007E4876">
        <w:rPr>
          <w:sz w:val="24"/>
          <w:lang w:val="es-ES"/>
        </w:rPr>
        <w:lastRenderedPageBreak/>
        <w:tab/>
      </w:r>
    </w:p>
    <w:p w14:paraId="3C1AD212" w14:textId="77777777" w:rsidR="007E4876" w:rsidRPr="007E4876" w:rsidRDefault="007E4876" w:rsidP="007E4876">
      <w:pPr>
        <w:spacing w:after="0" w:line="240" w:lineRule="auto"/>
        <w:rPr>
          <w:sz w:val="24"/>
          <w:lang w:val="es-ES"/>
        </w:rPr>
      </w:pPr>
      <w:r w:rsidRPr="007E4876">
        <w:rPr>
          <w:sz w:val="24"/>
          <w:lang w:val="es-ES"/>
        </w:rPr>
        <w:tab/>
        <w:t>for (int x = 0; x &lt; SERVIDORES_NO_REGISTRADOS; x++)</w:t>
      </w:r>
    </w:p>
    <w:p w14:paraId="6BF9DBE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tiempo_en_proceso[x] = 0;</w:t>
      </w:r>
    </w:p>
    <w:p w14:paraId="6B76CF56" w14:textId="77777777" w:rsidR="007E4876" w:rsidRPr="007E4876" w:rsidRDefault="007E4876" w:rsidP="007E4876">
      <w:pPr>
        <w:spacing w:after="0" w:line="240" w:lineRule="auto"/>
        <w:rPr>
          <w:sz w:val="24"/>
          <w:lang w:val="es-ES"/>
        </w:rPr>
      </w:pPr>
      <w:r w:rsidRPr="007E4876">
        <w:rPr>
          <w:sz w:val="24"/>
          <w:lang w:val="es-ES"/>
        </w:rPr>
        <w:tab/>
      </w:r>
    </w:p>
    <w:p w14:paraId="47FD17F1" w14:textId="77777777" w:rsidR="007E4876" w:rsidRPr="007E4876" w:rsidRDefault="007E4876" w:rsidP="007E4876">
      <w:pPr>
        <w:spacing w:after="0" w:line="240" w:lineRule="auto"/>
        <w:rPr>
          <w:sz w:val="24"/>
          <w:lang w:val="es-ES"/>
        </w:rPr>
      </w:pPr>
      <w:r w:rsidRPr="007E4876">
        <w:rPr>
          <w:sz w:val="24"/>
          <w:lang w:val="es-ES"/>
        </w:rPr>
        <w:tab/>
        <w:t>if(no_registrado_en_</w:t>
      </w:r>
      <w:proofErr w:type="gramStart"/>
      <w:r w:rsidRPr="007E4876">
        <w:rPr>
          <w:sz w:val="24"/>
          <w:lang w:val="es-ES"/>
        </w:rPr>
        <w:t>espera.cantidad</w:t>
      </w:r>
      <w:proofErr w:type="gramEnd"/>
      <w:r w:rsidRPr="007E4876">
        <w:rPr>
          <w:sz w:val="24"/>
          <w:lang w:val="es-ES"/>
        </w:rPr>
        <w:t>_de_clientes()&gt;0)</w:t>
      </w:r>
    </w:p>
    <w:p w14:paraId="538C6293" w14:textId="77777777" w:rsidR="007E4876" w:rsidRPr="007E4876" w:rsidRDefault="007E4876" w:rsidP="007E4876">
      <w:pPr>
        <w:spacing w:after="0" w:line="240" w:lineRule="auto"/>
        <w:rPr>
          <w:sz w:val="24"/>
          <w:lang w:val="es-ES"/>
        </w:rPr>
      </w:pPr>
      <w:r w:rsidRPr="007E4876">
        <w:rPr>
          <w:sz w:val="24"/>
          <w:lang w:val="es-ES"/>
        </w:rPr>
        <w:tab/>
        <w:t>{</w:t>
      </w:r>
    </w:p>
    <w:p w14:paraId="4BAE7C1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Cliente c;</w:t>
      </w:r>
    </w:p>
    <w:p w14:paraId="7FDA69C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7918A35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do</w:t>
      </w:r>
    </w:p>
    <w:p w14:paraId="413F860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w:t>
      </w:r>
    </w:p>
    <w:p w14:paraId="3D061F7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for (int x = 0; x &lt; SERVIDORES_NO_REGISTRADOS; x++)</w:t>
      </w:r>
    </w:p>
    <w:p w14:paraId="2EF1553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t>
      </w:r>
    </w:p>
    <w:p w14:paraId="7B601CE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if (servidor_no_registrado[x</w:t>
      </w:r>
      <w:proofErr w:type="gramStart"/>
      <w:r w:rsidRPr="007E4876">
        <w:rPr>
          <w:sz w:val="24"/>
          <w:lang w:val="es-ES"/>
        </w:rPr>
        <w:t>].cantidad</w:t>
      </w:r>
      <w:proofErr w:type="gramEnd"/>
      <w:r w:rsidRPr="007E4876">
        <w:rPr>
          <w:sz w:val="24"/>
          <w:lang w:val="es-ES"/>
        </w:rPr>
        <w:t>_de_clientes() &gt; 0)</w:t>
      </w:r>
    </w:p>
    <w:p w14:paraId="314129D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w:t>
      </w:r>
    </w:p>
    <w:p w14:paraId="2BEF4D9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if (servidor_no_registrado[x</w:t>
      </w:r>
      <w:proofErr w:type="gramStart"/>
      <w:r w:rsidRPr="007E4876">
        <w:rPr>
          <w:sz w:val="24"/>
          <w:lang w:val="es-ES"/>
        </w:rPr>
        <w:t>].ver</w:t>
      </w:r>
      <w:proofErr w:type="gramEnd"/>
      <w:r w:rsidRPr="007E4876">
        <w:rPr>
          <w:sz w:val="24"/>
          <w:lang w:val="es-ES"/>
        </w:rPr>
        <w:t>_primero().get_tiempo_de_compra() == tiempo_en_proceso[x])</w:t>
      </w:r>
    </w:p>
    <w:p w14:paraId="167F5E1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w:t>
      </w:r>
    </w:p>
    <w:p w14:paraId="2F49447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tiempo_en_proceso[x] = 0;</w:t>
      </w:r>
    </w:p>
    <w:p w14:paraId="28D548B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c = servidor_no_registrado[x</w:t>
      </w:r>
      <w:proofErr w:type="gramStart"/>
      <w:r w:rsidRPr="007E4876">
        <w:rPr>
          <w:sz w:val="24"/>
          <w:lang w:val="es-ES"/>
        </w:rPr>
        <w:t>].eliminar</w:t>
      </w:r>
      <w:proofErr w:type="gramEnd"/>
      <w:r w:rsidRPr="007E4876">
        <w:rPr>
          <w:sz w:val="24"/>
          <w:lang w:val="es-ES"/>
        </w:rPr>
        <w:t>();</w:t>
      </w:r>
    </w:p>
    <w:p w14:paraId="1953CED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c.generar_identificador_de_</w:t>
      </w:r>
      <w:proofErr w:type="gramStart"/>
      <w:r w:rsidRPr="007E4876">
        <w:rPr>
          <w:sz w:val="24"/>
          <w:lang w:val="es-ES"/>
        </w:rPr>
        <w:t>entrada(</w:t>
      </w:r>
      <w:proofErr w:type="gramEnd"/>
      <w:r w:rsidRPr="007E4876">
        <w:rPr>
          <w:sz w:val="24"/>
          <w:lang w:val="es-ES"/>
        </w:rPr>
        <w:t>);</w:t>
      </w:r>
    </w:p>
    <w:p w14:paraId="3F326AE4"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clientes_</w:t>
      </w:r>
      <w:proofErr w:type="gramStart"/>
      <w:r w:rsidRPr="007E4876">
        <w:rPr>
          <w:sz w:val="24"/>
          <w:lang w:val="es-ES"/>
        </w:rPr>
        <w:t>terminados.insertar</w:t>
      </w:r>
      <w:proofErr w:type="gramEnd"/>
      <w:r w:rsidRPr="007E4876">
        <w:rPr>
          <w:sz w:val="24"/>
          <w:lang w:val="es-ES"/>
        </w:rPr>
        <w:t>(c);</w:t>
      </w:r>
    </w:p>
    <w:p w14:paraId="0C3B786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w:t>
      </w:r>
    </w:p>
    <w:p w14:paraId="6087F85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else</w:t>
      </w:r>
    </w:p>
    <w:p w14:paraId="5B4FF0E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tiempo_en_proceso[x]++;</w:t>
      </w:r>
    </w:p>
    <w:p w14:paraId="24D9EE6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w:t>
      </w:r>
    </w:p>
    <w:p w14:paraId="579C353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t>
      </w:r>
    </w:p>
    <w:p w14:paraId="1EB18D1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p>
    <w:p w14:paraId="1C7E819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while((no_registrado_en_</w:t>
      </w:r>
      <w:proofErr w:type="gramStart"/>
      <w:r w:rsidRPr="007E4876">
        <w:rPr>
          <w:sz w:val="24"/>
          <w:lang w:val="es-ES"/>
        </w:rPr>
        <w:t>espera.cantidad</w:t>
      </w:r>
      <w:proofErr w:type="gramEnd"/>
      <w:r w:rsidRPr="007E4876">
        <w:rPr>
          <w:sz w:val="24"/>
          <w:lang w:val="es-ES"/>
        </w:rPr>
        <w:t>_de_clientes() &gt; 0) and (no_registrado_en_espera.ver_primero().get_hora_de_inicio_de_compra() == tiempo))</w:t>
      </w:r>
    </w:p>
    <w:p w14:paraId="3C3EA70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t>
      </w:r>
    </w:p>
    <w:p w14:paraId="4A9B306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int mejor_servidor;</w:t>
      </w:r>
    </w:p>
    <w:p w14:paraId="3E9BDBD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int menor = NO_REGISTRADOS+1;</w:t>
      </w:r>
    </w:p>
    <w:p w14:paraId="7C4DC8C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
    <w:p w14:paraId="4F1D70C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for(</w:t>
      </w:r>
      <w:proofErr w:type="gramEnd"/>
      <w:r w:rsidRPr="007E4876">
        <w:rPr>
          <w:sz w:val="24"/>
          <w:lang w:val="es-ES"/>
        </w:rPr>
        <w:t>int x = 0; x &lt; SERVIDORES_NO_REGISTRADOS; x ++)</w:t>
      </w:r>
    </w:p>
    <w:p w14:paraId="377CA2D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w:t>
      </w:r>
    </w:p>
    <w:p w14:paraId="4380DBF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if (servidor_no_registrado[x</w:t>
      </w:r>
      <w:proofErr w:type="gramStart"/>
      <w:r w:rsidRPr="007E4876">
        <w:rPr>
          <w:sz w:val="24"/>
          <w:lang w:val="es-ES"/>
        </w:rPr>
        <w:t>].cantidad</w:t>
      </w:r>
      <w:proofErr w:type="gramEnd"/>
      <w:r w:rsidRPr="007E4876">
        <w:rPr>
          <w:sz w:val="24"/>
          <w:lang w:val="es-ES"/>
        </w:rPr>
        <w:t>_de_clientes() &lt; menor)</w:t>
      </w:r>
    </w:p>
    <w:p w14:paraId="4182765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w:t>
      </w:r>
    </w:p>
    <w:p w14:paraId="450357A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menor = servidor_no_registrado[x</w:t>
      </w:r>
      <w:proofErr w:type="gramStart"/>
      <w:r w:rsidRPr="007E4876">
        <w:rPr>
          <w:sz w:val="24"/>
          <w:lang w:val="es-ES"/>
        </w:rPr>
        <w:t>].cantidad</w:t>
      </w:r>
      <w:proofErr w:type="gramEnd"/>
      <w:r w:rsidRPr="007E4876">
        <w:rPr>
          <w:sz w:val="24"/>
          <w:lang w:val="es-ES"/>
        </w:rPr>
        <w:t>_de_clientes();</w:t>
      </w:r>
    </w:p>
    <w:p w14:paraId="2C4760C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mejor_servidor = x;</w:t>
      </w:r>
    </w:p>
    <w:p w14:paraId="4958F02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r w:rsidRPr="007E4876">
        <w:rPr>
          <w:sz w:val="24"/>
          <w:lang w:val="es-ES"/>
        </w:rPr>
        <w:tab/>
        <w:t>}</w:t>
      </w:r>
    </w:p>
    <w:p w14:paraId="7402395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w:t>
      </w:r>
    </w:p>
    <w:p w14:paraId="145FE19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
    <w:p w14:paraId="3D5EC6F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t>servidor_no_registrado[mejor_servidor</w:t>
      </w:r>
      <w:proofErr w:type="gramStart"/>
      <w:r w:rsidRPr="007E4876">
        <w:rPr>
          <w:sz w:val="24"/>
          <w:lang w:val="es-ES"/>
        </w:rPr>
        <w:t>].insertar</w:t>
      </w:r>
      <w:proofErr w:type="gramEnd"/>
      <w:r w:rsidRPr="007E4876">
        <w:rPr>
          <w:sz w:val="24"/>
          <w:lang w:val="es-ES"/>
        </w:rPr>
        <w:t>(no_registrado_en_espera.eliminar());</w:t>
      </w:r>
    </w:p>
    <w:p w14:paraId="7803821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w:t>
      </w:r>
    </w:p>
    <w:p w14:paraId="39A1909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p>
    <w:p w14:paraId="063465D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actualizar_pantalla_no_</w:t>
      </w:r>
      <w:proofErr w:type="gramStart"/>
      <w:r w:rsidRPr="007E4876">
        <w:rPr>
          <w:sz w:val="24"/>
          <w:lang w:val="es-ES"/>
        </w:rPr>
        <w:t>registrado(</w:t>
      </w:r>
      <w:proofErr w:type="gramEnd"/>
      <w:r w:rsidRPr="007E4876">
        <w:rPr>
          <w:sz w:val="24"/>
          <w:lang w:val="es-ES"/>
        </w:rPr>
        <w:t>tiempo, tiempo_en_proceso);</w:t>
      </w:r>
    </w:p>
    <w:p w14:paraId="2333CE6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system("cls");</w:t>
      </w:r>
    </w:p>
    <w:p w14:paraId="15825BCD" w14:textId="77777777" w:rsidR="007E4876" w:rsidRPr="007E4876" w:rsidRDefault="007E4876" w:rsidP="007E4876">
      <w:pPr>
        <w:spacing w:after="0" w:line="240" w:lineRule="auto"/>
        <w:rPr>
          <w:sz w:val="24"/>
          <w:lang w:val="es-ES"/>
        </w:rPr>
      </w:pPr>
      <w:r w:rsidRPr="007E4876">
        <w:rPr>
          <w:sz w:val="24"/>
          <w:lang w:val="es-ES"/>
        </w:rPr>
        <w:t xml:space="preserve">            </w:t>
      </w:r>
    </w:p>
    <w:p w14:paraId="4508902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tiempo ++;</w:t>
      </w:r>
    </w:p>
    <w:p w14:paraId="748F0959" w14:textId="77777777" w:rsidR="007E4876" w:rsidRPr="007E4876" w:rsidRDefault="007E4876" w:rsidP="007E4876">
      <w:pPr>
        <w:spacing w:after="0" w:line="240" w:lineRule="auto"/>
        <w:rPr>
          <w:sz w:val="24"/>
          <w:lang w:val="es-ES"/>
        </w:rPr>
      </w:pPr>
      <w:r w:rsidRPr="007E4876">
        <w:rPr>
          <w:sz w:val="24"/>
          <w:lang w:val="es-ES"/>
        </w:rPr>
        <w:lastRenderedPageBreak/>
        <w:tab/>
      </w:r>
      <w:r w:rsidRPr="007E4876">
        <w:rPr>
          <w:sz w:val="24"/>
          <w:lang w:val="es-ES"/>
        </w:rPr>
        <w:tab/>
      </w:r>
      <w:r w:rsidRPr="007E4876">
        <w:rPr>
          <w:sz w:val="24"/>
          <w:lang w:val="es-ES"/>
        </w:rPr>
        <w:tab/>
        <w:t>usleep(TIEMPO);</w:t>
      </w:r>
    </w:p>
    <w:p w14:paraId="2E668BBA" w14:textId="77777777" w:rsidR="007E4876" w:rsidRPr="007E4876" w:rsidRDefault="007E4876" w:rsidP="007E4876">
      <w:pPr>
        <w:spacing w:after="0" w:line="240" w:lineRule="auto"/>
        <w:rPr>
          <w:sz w:val="24"/>
          <w:lang w:val="es-ES"/>
        </w:rPr>
      </w:pPr>
      <w:r w:rsidRPr="007E4876">
        <w:rPr>
          <w:sz w:val="24"/>
          <w:lang w:val="es-ES"/>
        </w:rPr>
        <w:t xml:space="preserve">            </w:t>
      </w:r>
    </w:p>
    <w:p w14:paraId="2F0B23B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roofErr w:type="gramStart"/>
      <w:r w:rsidRPr="007E4876">
        <w:rPr>
          <w:sz w:val="24"/>
          <w:lang w:val="es-ES"/>
        </w:rPr>
        <w:t>}while</w:t>
      </w:r>
      <w:proofErr w:type="gramEnd"/>
      <w:r w:rsidRPr="007E4876">
        <w:rPr>
          <w:sz w:val="24"/>
          <w:lang w:val="es-ES"/>
        </w:rPr>
        <w:t>(recuento_no_registrados() &gt; 0 or no_registrado_en_espera.cantidad_de_clientes() &gt; 0);</w:t>
      </w:r>
    </w:p>
    <w:p w14:paraId="5966898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"\t\tVENTA DE ENTRADAS NO REGISTRADOS TERMINADA" &lt;&lt; endl;</w:t>
      </w:r>
    </w:p>
    <w:p w14:paraId="4DB6327E" w14:textId="77777777" w:rsidR="007E4876" w:rsidRPr="007E4876" w:rsidRDefault="007E4876" w:rsidP="007E4876">
      <w:pPr>
        <w:spacing w:after="0" w:line="240" w:lineRule="auto"/>
        <w:rPr>
          <w:sz w:val="24"/>
          <w:lang w:val="es-ES"/>
        </w:rPr>
      </w:pPr>
      <w:r w:rsidRPr="007E4876">
        <w:rPr>
          <w:sz w:val="24"/>
          <w:lang w:val="es-ES"/>
        </w:rPr>
        <w:t xml:space="preserve">        actualizar_pantalla_no_</w:t>
      </w:r>
      <w:proofErr w:type="gramStart"/>
      <w:r w:rsidRPr="007E4876">
        <w:rPr>
          <w:sz w:val="24"/>
          <w:lang w:val="es-ES"/>
        </w:rPr>
        <w:t>registrado(</w:t>
      </w:r>
      <w:proofErr w:type="gramEnd"/>
      <w:r w:rsidRPr="007E4876">
        <w:rPr>
          <w:sz w:val="24"/>
          <w:lang w:val="es-ES"/>
        </w:rPr>
        <w:t>tiempo, tiempo_en_proceso);</w:t>
      </w:r>
    </w:p>
    <w:p w14:paraId="61BBE5B0"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w:t>
      </w:r>
    </w:p>
    <w:p w14:paraId="00676995" w14:textId="77777777" w:rsidR="007E4876" w:rsidRPr="007E4876" w:rsidRDefault="007E4876" w:rsidP="007E4876">
      <w:pPr>
        <w:spacing w:after="0" w:line="240" w:lineRule="auto"/>
        <w:rPr>
          <w:sz w:val="24"/>
          <w:lang w:val="en-GB"/>
        </w:rPr>
      </w:pPr>
      <w:r w:rsidRPr="007E4876">
        <w:rPr>
          <w:sz w:val="24"/>
          <w:lang w:val="en-GB"/>
        </w:rPr>
        <w:tab/>
        <w:t>else</w:t>
      </w:r>
    </w:p>
    <w:p w14:paraId="1A4A2809" w14:textId="77777777" w:rsidR="007E4876" w:rsidRPr="007E4876" w:rsidRDefault="007E4876" w:rsidP="007E4876">
      <w:pPr>
        <w:spacing w:after="0" w:line="240" w:lineRule="auto"/>
        <w:rPr>
          <w:sz w:val="24"/>
          <w:lang w:val="en-GB"/>
        </w:rPr>
      </w:pPr>
      <w:r w:rsidRPr="007E4876">
        <w:rPr>
          <w:sz w:val="24"/>
          <w:lang w:val="en-GB"/>
        </w:rPr>
        <w:t xml:space="preserve">    {</w:t>
      </w:r>
    </w:p>
    <w:p w14:paraId="29EEAFDF"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44DDD49C"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SetConsoleTextAttribute(hConsole,12);</w:t>
      </w:r>
    </w:p>
    <w:p w14:paraId="0D32457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"\tNo hay clientes NO_REGISTRADOS" &lt;&lt; endl &lt;&lt; endl;</w:t>
      </w:r>
    </w:p>
    <w:p w14:paraId="5CA04D3C" w14:textId="77777777" w:rsidR="007E4876" w:rsidRPr="007E4876" w:rsidRDefault="007E4876" w:rsidP="007E4876">
      <w:pPr>
        <w:spacing w:after="0" w:line="240" w:lineRule="auto"/>
        <w:rPr>
          <w:sz w:val="24"/>
          <w:lang w:val="es-ES"/>
        </w:rPr>
      </w:pPr>
      <w:r w:rsidRPr="007E4876">
        <w:rPr>
          <w:sz w:val="24"/>
          <w:lang w:val="es-ES"/>
        </w:rPr>
        <w:t xml:space="preserve">    }</w:t>
      </w:r>
    </w:p>
    <w:p w14:paraId="0CBFD090" w14:textId="77777777" w:rsidR="007E4876" w:rsidRPr="007E4876" w:rsidRDefault="007E4876" w:rsidP="007E4876">
      <w:pPr>
        <w:spacing w:after="0" w:line="240" w:lineRule="auto"/>
        <w:rPr>
          <w:sz w:val="24"/>
          <w:lang w:val="es-ES"/>
        </w:rPr>
      </w:pPr>
      <w:r w:rsidRPr="007E4876">
        <w:rPr>
          <w:sz w:val="24"/>
          <w:lang w:val="es-ES"/>
        </w:rPr>
        <w:t>}</w:t>
      </w:r>
    </w:p>
    <w:p w14:paraId="35B0EF04" w14:textId="77777777" w:rsidR="007E4876" w:rsidRPr="007E4876" w:rsidRDefault="007E4876" w:rsidP="007E4876">
      <w:pPr>
        <w:spacing w:after="0" w:line="240" w:lineRule="auto"/>
        <w:rPr>
          <w:sz w:val="24"/>
          <w:lang w:val="es-ES"/>
        </w:rPr>
      </w:pPr>
    </w:p>
    <w:p w14:paraId="5FCE49F6"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actualizar_pantalla_no_registrado(int tiempo, int * tiempo_en_proceso)</w:t>
      </w:r>
    </w:p>
    <w:p w14:paraId="07F85696" w14:textId="77777777" w:rsidR="007E4876" w:rsidRPr="007E4876" w:rsidRDefault="007E4876" w:rsidP="007E4876">
      <w:pPr>
        <w:spacing w:after="0" w:line="240" w:lineRule="auto"/>
        <w:rPr>
          <w:sz w:val="24"/>
          <w:lang w:val="en-GB"/>
        </w:rPr>
      </w:pPr>
      <w:r w:rsidRPr="007E4876">
        <w:rPr>
          <w:sz w:val="24"/>
          <w:lang w:val="en-GB"/>
        </w:rPr>
        <w:t>{</w:t>
      </w:r>
    </w:p>
    <w:p w14:paraId="5D1E6167"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718B8CFF"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SetConsoleTextAttribute(hConsole,1115);</w:t>
      </w:r>
    </w:p>
    <w:p w14:paraId="11AD1803" w14:textId="77777777" w:rsidR="007E4876" w:rsidRPr="007E4876" w:rsidRDefault="007E4876" w:rsidP="007E4876">
      <w:pPr>
        <w:spacing w:after="0" w:line="240" w:lineRule="auto"/>
        <w:rPr>
          <w:sz w:val="24"/>
          <w:lang w:val="en-GB"/>
        </w:rPr>
      </w:pPr>
    </w:p>
    <w:p w14:paraId="387EEADB" w14:textId="77777777" w:rsidR="007E4876" w:rsidRPr="007E4876" w:rsidRDefault="007E4876" w:rsidP="007E4876">
      <w:pPr>
        <w:spacing w:after="0" w:line="240" w:lineRule="auto"/>
        <w:rPr>
          <w:sz w:val="24"/>
          <w:lang w:val="en-GB"/>
        </w:rPr>
      </w:pPr>
      <w:r w:rsidRPr="007E4876">
        <w:rPr>
          <w:sz w:val="24"/>
          <w:lang w:val="en-GB"/>
        </w:rPr>
        <w:t xml:space="preserve">    cout &lt;&lt; endl &lt;&lt;"\t\t******************************" &lt;&lt; endl;</w:t>
      </w:r>
    </w:p>
    <w:p w14:paraId="78049D23" w14:textId="7FA63282" w:rsidR="007E4876" w:rsidRPr="007E4876" w:rsidRDefault="007E4876" w:rsidP="007E4876">
      <w:pPr>
        <w:spacing w:after="0" w:line="240" w:lineRule="auto"/>
        <w:rPr>
          <w:sz w:val="24"/>
          <w:lang w:val="es-ES"/>
        </w:rPr>
      </w:pPr>
      <w:r w:rsidRPr="007E4876">
        <w:rPr>
          <w:sz w:val="24"/>
          <w:lang w:val="en-GB"/>
        </w:rPr>
        <w:t xml:space="preserve">    </w:t>
      </w:r>
      <w:r w:rsidR="00186287">
        <w:rPr>
          <w:sz w:val="24"/>
          <w:lang w:val="es-ES"/>
        </w:rPr>
        <w:t xml:space="preserve">cout &lt;&lt; "\t\t     </w:t>
      </w:r>
      <w:r w:rsidRPr="007E4876">
        <w:rPr>
          <w:sz w:val="24"/>
          <w:lang w:val="es-ES"/>
        </w:rPr>
        <w:t xml:space="preserve">  Tiempo:";</w:t>
      </w:r>
    </w:p>
    <w:p w14:paraId="640D2FCA" w14:textId="77777777" w:rsidR="007E4876" w:rsidRPr="007E4876" w:rsidRDefault="007E4876" w:rsidP="007E4876">
      <w:pPr>
        <w:spacing w:after="0" w:line="240" w:lineRule="auto"/>
        <w:rPr>
          <w:sz w:val="24"/>
          <w:lang w:val="es-ES"/>
        </w:rPr>
      </w:pPr>
      <w:r w:rsidRPr="007E4876">
        <w:rPr>
          <w:sz w:val="24"/>
          <w:lang w:val="es-ES"/>
        </w:rPr>
        <w:t xml:space="preserve">    show_hora(tiempo);</w:t>
      </w:r>
    </w:p>
    <w:p w14:paraId="68EF3DC2" w14:textId="25EC947F"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 xml:space="preserve">cout &lt;&lt; "       </w:t>
      </w:r>
      <w:r w:rsidR="00186287">
        <w:rPr>
          <w:sz w:val="24"/>
          <w:lang w:val="en-GB"/>
        </w:rPr>
        <w:t xml:space="preserve">   </w:t>
      </w:r>
      <w:r w:rsidRPr="007E4876">
        <w:rPr>
          <w:sz w:val="24"/>
          <w:lang w:val="en-GB"/>
        </w:rPr>
        <w:t xml:space="preserve"> "&lt;&lt; endl;</w:t>
      </w:r>
    </w:p>
    <w:p w14:paraId="3D213277" w14:textId="77777777" w:rsidR="007E4876" w:rsidRPr="007E4876" w:rsidRDefault="007E4876" w:rsidP="007E4876">
      <w:pPr>
        <w:spacing w:after="0" w:line="240" w:lineRule="auto"/>
        <w:rPr>
          <w:sz w:val="24"/>
          <w:lang w:val="en-GB"/>
        </w:rPr>
      </w:pPr>
      <w:r w:rsidRPr="007E4876">
        <w:rPr>
          <w:sz w:val="24"/>
          <w:lang w:val="en-GB"/>
        </w:rPr>
        <w:t xml:space="preserve">    cout &lt;&lt; "\t\t******************************" &lt;&lt; endl&lt;&lt;endl;</w:t>
      </w:r>
    </w:p>
    <w:p w14:paraId="3D99C3CA"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SetConsoleTextAttribute(hConsole,15);</w:t>
      </w:r>
    </w:p>
    <w:p w14:paraId="4EF8FDF0" w14:textId="77777777" w:rsidR="007E4876" w:rsidRPr="007E4876" w:rsidRDefault="007E4876" w:rsidP="007E4876">
      <w:pPr>
        <w:spacing w:after="0" w:line="240" w:lineRule="auto"/>
        <w:rPr>
          <w:sz w:val="24"/>
          <w:lang w:val="en-GB"/>
        </w:rPr>
      </w:pPr>
      <w:r w:rsidRPr="007E4876">
        <w:rPr>
          <w:sz w:val="24"/>
          <w:lang w:val="en-GB"/>
        </w:rPr>
        <w:t xml:space="preserve">    cout &lt;&lt; endl &lt;&lt;"----------------------------------------------------------------------------------------------------------------------------------------------------"&lt;&lt; endl;</w:t>
      </w:r>
    </w:p>
    <w:p w14:paraId="4132CD0F"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SetConsoleTextAttribute(hConsole,11);</w:t>
      </w:r>
    </w:p>
    <w:p w14:paraId="54F18F5D" w14:textId="77777777" w:rsidR="007E4876" w:rsidRPr="007E4876" w:rsidRDefault="007E4876" w:rsidP="007E4876">
      <w:pPr>
        <w:spacing w:after="0" w:line="240" w:lineRule="auto"/>
        <w:rPr>
          <w:sz w:val="24"/>
          <w:lang w:val="es-ES"/>
        </w:rPr>
      </w:pPr>
      <w:r w:rsidRPr="007E4876">
        <w:rPr>
          <w:sz w:val="24"/>
          <w:lang w:val="es-ES"/>
        </w:rPr>
        <w:t xml:space="preserve">    cout &lt;&lt; "\tClientes en espera: " &lt;&lt; "\t\t\t"&lt;&lt; no_registrado_en_</w:t>
      </w:r>
      <w:proofErr w:type="gramStart"/>
      <w:r w:rsidRPr="007E4876">
        <w:rPr>
          <w:sz w:val="24"/>
          <w:lang w:val="es-ES"/>
        </w:rPr>
        <w:t>espera.cantidad</w:t>
      </w:r>
      <w:proofErr w:type="gramEnd"/>
      <w:r w:rsidRPr="007E4876">
        <w:rPr>
          <w:sz w:val="24"/>
          <w:lang w:val="es-ES"/>
        </w:rPr>
        <w:t>_de_clientes() &lt;&lt; endl &lt;&lt; endl;</w:t>
      </w:r>
    </w:p>
    <w:p w14:paraId="5215D799"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SetConsoleTextAttribute(hConsole,7);</w:t>
      </w:r>
    </w:p>
    <w:p w14:paraId="2AFCE93E" w14:textId="77777777" w:rsidR="007E4876" w:rsidRPr="007E4876" w:rsidRDefault="007E4876" w:rsidP="007E4876">
      <w:pPr>
        <w:spacing w:after="0" w:line="240" w:lineRule="auto"/>
        <w:rPr>
          <w:sz w:val="24"/>
          <w:lang w:val="es-ES"/>
        </w:rPr>
      </w:pPr>
      <w:r w:rsidRPr="007E4876">
        <w:rPr>
          <w:sz w:val="24"/>
          <w:lang w:val="es-ES"/>
        </w:rPr>
        <w:t xml:space="preserve">    no_registrado_en_</w:t>
      </w:r>
      <w:proofErr w:type="gramStart"/>
      <w:r w:rsidRPr="007E4876">
        <w:rPr>
          <w:sz w:val="24"/>
          <w:lang w:val="es-ES"/>
        </w:rPr>
        <w:t>espera.mostrar</w:t>
      </w:r>
      <w:proofErr w:type="gramEnd"/>
      <w:r w:rsidRPr="007E4876">
        <w:rPr>
          <w:sz w:val="24"/>
          <w:lang w:val="es-ES"/>
        </w:rPr>
        <w:t>();</w:t>
      </w:r>
    </w:p>
    <w:p w14:paraId="438CAF23" w14:textId="77777777" w:rsidR="007E4876" w:rsidRPr="007E4876" w:rsidRDefault="007E4876" w:rsidP="007E4876">
      <w:pPr>
        <w:spacing w:after="0" w:line="240" w:lineRule="auto"/>
        <w:rPr>
          <w:sz w:val="24"/>
          <w:lang w:val="es-ES"/>
        </w:rPr>
      </w:pPr>
      <w:r w:rsidRPr="007E4876">
        <w:rPr>
          <w:sz w:val="24"/>
          <w:lang w:val="es-ES"/>
        </w:rPr>
        <w:t xml:space="preserve">    </w:t>
      </w:r>
    </w:p>
    <w:p w14:paraId="0727B3BA" w14:textId="77777777" w:rsidR="007E4876" w:rsidRPr="007E4876" w:rsidRDefault="007E4876" w:rsidP="007E4876">
      <w:pPr>
        <w:spacing w:after="0" w:line="240" w:lineRule="auto"/>
        <w:rPr>
          <w:sz w:val="24"/>
          <w:lang w:val="es-ES"/>
        </w:rPr>
      </w:pPr>
      <w:r w:rsidRPr="007E4876">
        <w:rPr>
          <w:sz w:val="24"/>
          <w:lang w:val="es-ES"/>
        </w:rPr>
        <w:t xml:space="preserve">    for (int x = 0; x &lt; SERVIDORES_NO_REGISTRADOS; x++)</w:t>
      </w:r>
    </w:p>
    <w:p w14:paraId="19268A2A" w14:textId="77777777"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w:t>
      </w:r>
    </w:p>
    <w:p w14:paraId="768F2B72"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SetConsoleTextAttribute(hConsole,15);</w:t>
      </w:r>
    </w:p>
    <w:p w14:paraId="6D82AB79" w14:textId="77777777" w:rsidR="007E4876" w:rsidRPr="007E4876" w:rsidRDefault="007E4876" w:rsidP="007E4876">
      <w:pPr>
        <w:spacing w:after="0" w:line="240" w:lineRule="auto"/>
        <w:rPr>
          <w:sz w:val="24"/>
          <w:lang w:val="en-GB"/>
        </w:rPr>
      </w:pPr>
      <w:r w:rsidRPr="007E4876">
        <w:rPr>
          <w:sz w:val="24"/>
          <w:lang w:val="en-GB"/>
        </w:rPr>
        <w:t xml:space="preserve">        cout &lt;&lt;"----------------------------------------------------------------------------------------------------------------------------------------------------"&lt;&lt; endl;</w:t>
      </w:r>
    </w:p>
    <w:p w14:paraId="48F932EC"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SetConsoleTextAttribute(hConsole,14);</w:t>
      </w:r>
    </w:p>
    <w:p w14:paraId="1B236C37"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cout &lt;&lt; "\tServidor: "&lt;&lt; x &lt;&lt; "\t\t\tTiempo en proceso: "&lt;&lt; tiempo_en_proceso[x] &lt;&lt; endl &lt;&lt; endl;</w:t>
      </w:r>
    </w:p>
    <w:p w14:paraId="38FB43B6"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SetConsoleTextAttribute(hConsole,7);</w:t>
      </w:r>
    </w:p>
    <w:p w14:paraId="1A616CC5" w14:textId="77777777" w:rsidR="007E4876" w:rsidRPr="007E4876" w:rsidRDefault="007E4876" w:rsidP="007E4876">
      <w:pPr>
        <w:spacing w:after="0" w:line="240" w:lineRule="auto"/>
        <w:rPr>
          <w:sz w:val="24"/>
          <w:lang w:val="es-ES"/>
        </w:rPr>
      </w:pPr>
      <w:r w:rsidRPr="007E4876">
        <w:rPr>
          <w:sz w:val="24"/>
          <w:lang w:val="es-ES"/>
        </w:rPr>
        <w:t xml:space="preserve">        servidor_no_registrado[x</w:t>
      </w:r>
      <w:proofErr w:type="gramStart"/>
      <w:r w:rsidRPr="007E4876">
        <w:rPr>
          <w:sz w:val="24"/>
          <w:lang w:val="es-ES"/>
        </w:rPr>
        <w:t>].mostrar</w:t>
      </w:r>
      <w:proofErr w:type="gramEnd"/>
      <w:r w:rsidRPr="007E4876">
        <w:rPr>
          <w:sz w:val="24"/>
          <w:lang w:val="es-ES"/>
        </w:rPr>
        <w:t>();</w:t>
      </w:r>
    </w:p>
    <w:p w14:paraId="26967844" w14:textId="77777777"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w:t>
      </w:r>
    </w:p>
    <w:p w14:paraId="7590931B"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SetConsoleTextAttribute(hConsole,15);</w:t>
      </w:r>
    </w:p>
    <w:p w14:paraId="46685ACF" w14:textId="77777777" w:rsidR="007E4876" w:rsidRPr="007E4876" w:rsidRDefault="007E4876" w:rsidP="007E4876">
      <w:pPr>
        <w:spacing w:after="0" w:line="240" w:lineRule="auto"/>
        <w:rPr>
          <w:sz w:val="24"/>
          <w:lang w:val="en-GB"/>
        </w:rPr>
      </w:pPr>
      <w:r w:rsidRPr="007E4876">
        <w:rPr>
          <w:sz w:val="24"/>
          <w:lang w:val="en-GB"/>
        </w:rPr>
        <w:t xml:space="preserve">    cout &lt;&lt;"----------------------------------------------------------------------------------------------------------------------------------------------------"&lt;&lt; endl;</w:t>
      </w:r>
    </w:p>
    <w:p w14:paraId="2C709589"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SetConsoleTextAttribute(hConsole,10);</w:t>
      </w:r>
    </w:p>
    <w:p w14:paraId="7625768B"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cout &lt;&lt; "\tEntradas vendidas: "&lt;&lt; "\t\t\t"&lt;&lt; clientes_</w:t>
      </w:r>
      <w:proofErr w:type="gramStart"/>
      <w:r w:rsidRPr="007E4876">
        <w:rPr>
          <w:sz w:val="24"/>
          <w:lang w:val="es-ES"/>
        </w:rPr>
        <w:t>terminados.cantidad</w:t>
      </w:r>
      <w:proofErr w:type="gramEnd"/>
      <w:r w:rsidRPr="007E4876">
        <w:rPr>
          <w:sz w:val="24"/>
          <w:lang w:val="es-ES"/>
        </w:rPr>
        <w:t>_de_clientes() &lt;&lt; endl &lt;&lt; endl;</w:t>
      </w:r>
    </w:p>
    <w:p w14:paraId="1641A12B"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SetConsoleTextAttribute(hConsole,7);</w:t>
      </w:r>
    </w:p>
    <w:p w14:paraId="6ED0AD09" w14:textId="77777777" w:rsidR="007E4876" w:rsidRPr="007E4876" w:rsidRDefault="007E4876" w:rsidP="007E4876">
      <w:pPr>
        <w:spacing w:after="0" w:line="240" w:lineRule="auto"/>
        <w:rPr>
          <w:sz w:val="24"/>
          <w:lang w:val="es-ES"/>
        </w:rPr>
      </w:pPr>
      <w:r w:rsidRPr="007E4876">
        <w:rPr>
          <w:sz w:val="24"/>
          <w:lang w:val="es-ES"/>
        </w:rPr>
        <w:lastRenderedPageBreak/>
        <w:t xml:space="preserve">    clientes_</w:t>
      </w:r>
      <w:proofErr w:type="gramStart"/>
      <w:r w:rsidRPr="007E4876">
        <w:rPr>
          <w:sz w:val="24"/>
          <w:lang w:val="es-ES"/>
        </w:rPr>
        <w:t>terminados.mostrar</w:t>
      </w:r>
      <w:proofErr w:type="gramEnd"/>
      <w:r w:rsidRPr="007E4876">
        <w:rPr>
          <w:sz w:val="24"/>
          <w:lang w:val="es-ES"/>
        </w:rPr>
        <w:t>();</w:t>
      </w:r>
    </w:p>
    <w:p w14:paraId="568B17DF" w14:textId="77777777" w:rsidR="007E4876" w:rsidRPr="001F77A4" w:rsidRDefault="007E4876" w:rsidP="007E4876">
      <w:pPr>
        <w:spacing w:after="0" w:line="240" w:lineRule="auto"/>
        <w:rPr>
          <w:sz w:val="24"/>
          <w:lang w:val="es-ES"/>
        </w:rPr>
      </w:pPr>
      <w:r w:rsidRPr="007E4876">
        <w:rPr>
          <w:sz w:val="24"/>
          <w:lang w:val="es-ES"/>
        </w:rPr>
        <w:t xml:space="preserve">    </w:t>
      </w:r>
      <w:r w:rsidRPr="001F77A4">
        <w:rPr>
          <w:sz w:val="24"/>
          <w:lang w:val="es-ES"/>
        </w:rPr>
        <w:t>SetConsoleTextAttribute(hConsole,15);</w:t>
      </w:r>
    </w:p>
    <w:p w14:paraId="311FAB8A" w14:textId="77777777" w:rsidR="007E4876" w:rsidRPr="001F77A4" w:rsidRDefault="007E4876" w:rsidP="007E4876">
      <w:pPr>
        <w:spacing w:after="0" w:line="240" w:lineRule="auto"/>
        <w:rPr>
          <w:sz w:val="24"/>
          <w:lang w:val="es-ES"/>
        </w:rPr>
      </w:pPr>
      <w:r w:rsidRPr="001F77A4">
        <w:rPr>
          <w:sz w:val="24"/>
          <w:lang w:val="es-ES"/>
        </w:rPr>
        <w:t xml:space="preserve">    cout &lt;&lt;"----------------------------------------------------------------------------------------------------------------------------------------------------"&lt;&lt; endl;</w:t>
      </w:r>
    </w:p>
    <w:p w14:paraId="2704ABB2" w14:textId="77777777" w:rsidR="007E4876" w:rsidRPr="001F77A4" w:rsidRDefault="007E4876" w:rsidP="007E4876">
      <w:pPr>
        <w:spacing w:after="0" w:line="240" w:lineRule="auto"/>
        <w:rPr>
          <w:sz w:val="24"/>
          <w:lang w:val="es-ES"/>
        </w:rPr>
      </w:pPr>
      <w:r w:rsidRPr="001F77A4">
        <w:rPr>
          <w:sz w:val="24"/>
          <w:lang w:val="es-ES"/>
        </w:rPr>
        <w:t>}</w:t>
      </w:r>
    </w:p>
    <w:p w14:paraId="793B87FA" w14:textId="77777777" w:rsidR="007E4876" w:rsidRPr="001F77A4" w:rsidRDefault="007E4876" w:rsidP="007E4876">
      <w:pPr>
        <w:spacing w:after="0" w:line="240" w:lineRule="auto"/>
        <w:rPr>
          <w:sz w:val="24"/>
          <w:lang w:val="es-ES"/>
        </w:rPr>
      </w:pPr>
    </w:p>
    <w:p w14:paraId="7BDC8A7C" w14:textId="77777777" w:rsidR="007E4876" w:rsidRPr="007E4876" w:rsidRDefault="007E4876" w:rsidP="007E4876">
      <w:pPr>
        <w:spacing w:after="0" w:line="240" w:lineRule="auto"/>
        <w:rPr>
          <w:sz w:val="24"/>
          <w:lang w:val="es-ES"/>
        </w:rPr>
      </w:pPr>
      <w:r w:rsidRPr="007E4876">
        <w:rPr>
          <w:sz w:val="24"/>
          <w:lang w:val="es-ES"/>
        </w:rPr>
        <w:t xml:space="preserve">void </w:t>
      </w:r>
      <w:proofErr w:type="gramStart"/>
      <w:r w:rsidRPr="007E4876">
        <w:rPr>
          <w:sz w:val="24"/>
          <w:lang w:val="es-ES"/>
        </w:rPr>
        <w:t>Gestor::</w:t>
      </w:r>
      <w:proofErr w:type="gramEnd"/>
      <w:r w:rsidRPr="007E4876">
        <w:rPr>
          <w:sz w:val="24"/>
          <w:lang w:val="es-ES"/>
        </w:rPr>
        <w:t>mostrar_entradas_vendidas()</w:t>
      </w:r>
    </w:p>
    <w:p w14:paraId="56B9C33D" w14:textId="77777777" w:rsidR="007E4876" w:rsidRPr="007E4876" w:rsidRDefault="007E4876" w:rsidP="007E4876">
      <w:pPr>
        <w:spacing w:after="0" w:line="240" w:lineRule="auto"/>
        <w:rPr>
          <w:sz w:val="24"/>
          <w:lang w:val="es-ES"/>
        </w:rPr>
      </w:pPr>
      <w:r w:rsidRPr="007E4876">
        <w:rPr>
          <w:sz w:val="24"/>
          <w:lang w:val="es-ES"/>
        </w:rPr>
        <w:t>{</w:t>
      </w:r>
    </w:p>
    <w:p w14:paraId="2F83CF4E" w14:textId="77777777" w:rsidR="007E4876" w:rsidRPr="007E4876" w:rsidRDefault="007E4876" w:rsidP="007E4876">
      <w:pPr>
        <w:spacing w:after="0" w:line="240" w:lineRule="auto"/>
        <w:rPr>
          <w:sz w:val="24"/>
          <w:lang w:val="es-ES"/>
        </w:rPr>
      </w:pPr>
      <w:r w:rsidRPr="007E4876">
        <w:rPr>
          <w:sz w:val="24"/>
          <w:lang w:val="es-ES"/>
        </w:rPr>
        <w:tab/>
        <w:t>if(clientes_</w:t>
      </w:r>
      <w:proofErr w:type="gramStart"/>
      <w:r w:rsidRPr="007E4876">
        <w:rPr>
          <w:sz w:val="24"/>
          <w:lang w:val="es-ES"/>
        </w:rPr>
        <w:t>terminados.cantidad</w:t>
      </w:r>
      <w:proofErr w:type="gramEnd"/>
      <w:r w:rsidRPr="007E4876">
        <w:rPr>
          <w:sz w:val="24"/>
          <w:lang w:val="es-ES"/>
        </w:rPr>
        <w:t>_de_clientes())</w:t>
      </w:r>
    </w:p>
    <w:p w14:paraId="6EB4BC80"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n-GB"/>
        </w:rPr>
        <w:t>{</w:t>
      </w:r>
    </w:p>
    <w:p w14:paraId="26B05A2F"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56809544"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SetConsoleTextAttribute(hConsole,10);</w:t>
      </w:r>
    </w:p>
    <w:p w14:paraId="1DEB238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"\tEntradas vendidas: " &lt;&lt; endl &lt;&lt; endl;</w:t>
      </w:r>
    </w:p>
    <w:p w14:paraId="60BEB301"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SetConsoleTextAttribute(hConsole,15);</w:t>
      </w:r>
    </w:p>
    <w:p w14:paraId="0EE619B7"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clientes_</w:t>
      </w:r>
      <w:proofErr w:type="gramStart"/>
      <w:r w:rsidRPr="007E4876">
        <w:rPr>
          <w:sz w:val="24"/>
          <w:lang w:val="es-ES"/>
        </w:rPr>
        <w:t>terminados.mostrar</w:t>
      </w:r>
      <w:proofErr w:type="gramEnd"/>
      <w:r w:rsidRPr="007E4876">
        <w:rPr>
          <w:sz w:val="24"/>
          <w:lang w:val="es-ES"/>
        </w:rPr>
        <w:t>();</w:t>
      </w:r>
    </w:p>
    <w:p w14:paraId="2C75279F" w14:textId="77777777" w:rsidR="007E4876" w:rsidRPr="00917E30" w:rsidRDefault="007E4876" w:rsidP="007E4876">
      <w:pPr>
        <w:spacing w:after="0" w:line="240" w:lineRule="auto"/>
        <w:rPr>
          <w:sz w:val="24"/>
          <w:lang w:val="es-ES"/>
        </w:rPr>
      </w:pPr>
      <w:r w:rsidRPr="007E4876">
        <w:rPr>
          <w:sz w:val="24"/>
          <w:lang w:val="es-ES"/>
        </w:rPr>
        <w:tab/>
      </w:r>
      <w:r w:rsidRPr="00917E30">
        <w:rPr>
          <w:sz w:val="24"/>
          <w:lang w:val="es-ES"/>
        </w:rPr>
        <w:t>}</w:t>
      </w:r>
    </w:p>
    <w:p w14:paraId="257DC3B3" w14:textId="77777777" w:rsidR="007E4876" w:rsidRPr="007E4876" w:rsidRDefault="007E4876" w:rsidP="007E4876">
      <w:pPr>
        <w:spacing w:after="0" w:line="240" w:lineRule="auto"/>
        <w:rPr>
          <w:sz w:val="24"/>
          <w:lang w:val="en-GB"/>
        </w:rPr>
      </w:pPr>
      <w:r w:rsidRPr="00917E30">
        <w:rPr>
          <w:sz w:val="24"/>
          <w:lang w:val="es-ES"/>
        </w:rPr>
        <w:tab/>
      </w:r>
      <w:r w:rsidRPr="007E4876">
        <w:rPr>
          <w:sz w:val="24"/>
          <w:lang w:val="en-GB"/>
        </w:rPr>
        <w:t>else</w:t>
      </w:r>
    </w:p>
    <w:p w14:paraId="64C961B2" w14:textId="77777777" w:rsidR="007E4876" w:rsidRPr="007E4876" w:rsidRDefault="007E4876" w:rsidP="007E4876">
      <w:pPr>
        <w:spacing w:after="0" w:line="240" w:lineRule="auto"/>
        <w:rPr>
          <w:sz w:val="24"/>
          <w:lang w:val="en-GB"/>
        </w:rPr>
      </w:pPr>
      <w:r w:rsidRPr="007E4876">
        <w:rPr>
          <w:sz w:val="24"/>
          <w:lang w:val="en-GB"/>
        </w:rPr>
        <w:t xml:space="preserve">    {</w:t>
      </w:r>
    </w:p>
    <w:p w14:paraId="1CB5E84C" w14:textId="77777777" w:rsidR="007E4876" w:rsidRPr="007E4876" w:rsidRDefault="007E4876" w:rsidP="007E4876">
      <w:pPr>
        <w:spacing w:after="0" w:line="240" w:lineRule="auto"/>
        <w:rPr>
          <w:sz w:val="24"/>
          <w:lang w:val="en-GB"/>
        </w:rPr>
      </w:pPr>
      <w:r w:rsidRPr="007E4876">
        <w:rPr>
          <w:sz w:val="24"/>
          <w:lang w:val="en-GB"/>
        </w:rPr>
        <w:t xml:space="preserve">        HANDLE hConsole = GetStdHandle(STD_OUTPUT_HANDLE);</w:t>
      </w:r>
    </w:p>
    <w:p w14:paraId="099D5E0A" w14:textId="77777777" w:rsidR="007E4876" w:rsidRPr="007E4876" w:rsidRDefault="007E4876" w:rsidP="007E4876">
      <w:pPr>
        <w:spacing w:after="0" w:line="240" w:lineRule="auto"/>
        <w:rPr>
          <w:sz w:val="24"/>
          <w:lang w:val="es-ES"/>
        </w:rPr>
      </w:pPr>
      <w:r w:rsidRPr="007E4876">
        <w:rPr>
          <w:sz w:val="24"/>
          <w:lang w:val="en-GB"/>
        </w:rPr>
        <w:t xml:space="preserve">        </w:t>
      </w:r>
      <w:r w:rsidRPr="007E4876">
        <w:rPr>
          <w:sz w:val="24"/>
          <w:lang w:val="es-ES"/>
        </w:rPr>
        <w:t>SetConsoleTextAttribute(hConsole,12);</w:t>
      </w:r>
    </w:p>
    <w:p w14:paraId="752D627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endl &lt;&lt; "\tNo hay ENTRADAS vendidas" &lt;&lt; endl;</w:t>
      </w:r>
    </w:p>
    <w:p w14:paraId="6927A8AD" w14:textId="77777777" w:rsidR="007E4876" w:rsidRPr="007E4876" w:rsidRDefault="007E4876" w:rsidP="007E4876">
      <w:pPr>
        <w:spacing w:after="0" w:line="240" w:lineRule="auto"/>
        <w:rPr>
          <w:sz w:val="24"/>
          <w:lang w:val="en-GB"/>
        </w:rPr>
      </w:pPr>
      <w:r w:rsidRPr="007E4876">
        <w:rPr>
          <w:sz w:val="24"/>
          <w:lang w:val="es-ES"/>
        </w:rPr>
        <w:t xml:space="preserve">    </w:t>
      </w:r>
      <w:r w:rsidRPr="007E4876">
        <w:rPr>
          <w:sz w:val="24"/>
          <w:lang w:val="en-GB"/>
        </w:rPr>
        <w:t>}</w:t>
      </w:r>
    </w:p>
    <w:p w14:paraId="317EE444" w14:textId="6DCB15F8" w:rsidR="00D13473" w:rsidRDefault="007E4876" w:rsidP="007E4876">
      <w:pPr>
        <w:spacing w:after="0" w:line="240" w:lineRule="auto"/>
        <w:rPr>
          <w:sz w:val="24"/>
          <w:lang w:val="en-GB"/>
        </w:rPr>
      </w:pPr>
      <w:r w:rsidRPr="007E4876">
        <w:rPr>
          <w:sz w:val="24"/>
          <w:lang w:val="en-GB"/>
        </w:rPr>
        <w:t>}</w:t>
      </w:r>
    </w:p>
    <w:p w14:paraId="2316AAB5" w14:textId="77777777" w:rsidR="00D13473" w:rsidRDefault="00D13473">
      <w:pPr>
        <w:rPr>
          <w:sz w:val="24"/>
          <w:lang w:val="en-GB"/>
        </w:rPr>
      </w:pPr>
      <w:r>
        <w:rPr>
          <w:sz w:val="24"/>
          <w:lang w:val="en-GB"/>
        </w:rPr>
        <w:br w:type="page"/>
      </w:r>
    </w:p>
    <w:p w14:paraId="02721638" w14:textId="77777777" w:rsidR="007E4876" w:rsidRPr="007E4876" w:rsidRDefault="007E4876" w:rsidP="007E4876">
      <w:pPr>
        <w:spacing w:after="0" w:line="240" w:lineRule="auto"/>
        <w:rPr>
          <w:sz w:val="24"/>
          <w:lang w:val="en-GB"/>
        </w:rPr>
      </w:pPr>
    </w:p>
    <w:p w14:paraId="2538B41F" w14:textId="0B62D312" w:rsidR="007E4876" w:rsidRPr="007E4876" w:rsidRDefault="007E4876" w:rsidP="007E4876">
      <w:pPr>
        <w:rPr>
          <w:lang w:val="en-GB"/>
        </w:rPr>
      </w:pPr>
      <w:r>
        <w:rPr>
          <w:lang w:val="en-GB"/>
        </w:rPr>
        <w:br w:type="page"/>
      </w:r>
    </w:p>
    <w:p w14:paraId="78B76ED3" w14:textId="4A0FDED6" w:rsidR="007E4876" w:rsidRPr="007E4876" w:rsidRDefault="00D95333" w:rsidP="007E4876">
      <w:pPr>
        <w:pStyle w:val="Heading2"/>
        <w:rPr>
          <w:sz w:val="32"/>
          <w:lang w:val="en-GB"/>
        </w:rPr>
      </w:pPr>
      <w:bookmarkStart w:id="62" w:name="_main.cpp"/>
      <w:bookmarkEnd w:id="62"/>
      <w:r w:rsidRPr="00D95333">
        <w:rPr>
          <w:sz w:val="32"/>
          <w:lang w:val="en-GB"/>
        </w:rPr>
        <w:lastRenderedPageBreak/>
        <w:t>main.cpp</w:t>
      </w:r>
    </w:p>
    <w:p w14:paraId="302390E2" w14:textId="77777777" w:rsidR="007E4876" w:rsidRPr="007E4876" w:rsidRDefault="007E4876" w:rsidP="007E4876">
      <w:pPr>
        <w:spacing w:after="0" w:line="240" w:lineRule="auto"/>
        <w:rPr>
          <w:sz w:val="24"/>
          <w:lang w:val="en-GB"/>
        </w:rPr>
      </w:pPr>
      <w:r w:rsidRPr="007E4876">
        <w:rPr>
          <w:sz w:val="24"/>
          <w:lang w:val="en-GB"/>
        </w:rPr>
        <w:t>#include &lt;iostream&gt;</w:t>
      </w:r>
    </w:p>
    <w:p w14:paraId="5F7A0E3C" w14:textId="77777777" w:rsidR="007E4876" w:rsidRPr="007E4876" w:rsidRDefault="007E4876" w:rsidP="007E4876">
      <w:pPr>
        <w:spacing w:after="0" w:line="240" w:lineRule="auto"/>
        <w:rPr>
          <w:sz w:val="24"/>
          <w:lang w:val="en-GB"/>
        </w:rPr>
      </w:pPr>
      <w:r w:rsidRPr="007E4876">
        <w:rPr>
          <w:sz w:val="24"/>
          <w:lang w:val="en-GB"/>
        </w:rPr>
        <w:t>#include &lt;ctime&gt;</w:t>
      </w:r>
    </w:p>
    <w:p w14:paraId="6880EF5B" w14:textId="77777777" w:rsidR="007E4876" w:rsidRPr="007E4876" w:rsidRDefault="007E4876" w:rsidP="007E4876">
      <w:pPr>
        <w:spacing w:after="0" w:line="240" w:lineRule="auto"/>
        <w:rPr>
          <w:sz w:val="24"/>
          <w:lang w:val="en-GB"/>
        </w:rPr>
      </w:pPr>
      <w:r w:rsidRPr="007E4876">
        <w:rPr>
          <w:sz w:val="24"/>
          <w:lang w:val="en-GB"/>
        </w:rPr>
        <w:t>#include &lt;math.h&gt;</w:t>
      </w:r>
    </w:p>
    <w:p w14:paraId="356B74EA" w14:textId="77777777" w:rsidR="007E4876" w:rsidRPr="007E4876" w:rsidRDefault="007E4876" w:rsidP="007E4876">
      <w:pPr>
        <w:spacing w:after="0" w:line="240" w:lineRule="auto"/>
        <w:rPr>
          <w:sz w:val="24"/>
          <w:lang w:val="en-GB"/>
        </w:rPr>
      </w:pPr>
      <w:r w:rsidRPr="007E4876">
        <w:rPr>
          <w:sz w:val="24"/>
          <w:lang w:val="en-GB"/>
        </w:rPr>
        <w:t>#include &lt;iomanip&gt;</w:t>
      </w:r>
    </w:p>
    <w:p w14:paraId="7670FC56" w14:textId="77777777" w:rsidR="007E4876" w:rsidRPr="007E4876" w:rsidRDefault="007E4876" w:rsidP="007E4876">
      <w:pPr>
        <w:spacing w:after="0" w:line="240" w:lineRule="auto"/>
        <w:rPr>
          <w:sz w:val="24"/>
          <w:lang w:val="en-GB"/>
        </w:rPr>
      </w:pPr>
      <w:r w:rsidRPr="007E4876">
        <w:rPr>
          <w:sz w:val="24"/>
          <w:lang w:val="en-GB"/>
        </w:rPr>
        <w:t>#include "windows.h"</w:t>
      </w:r>
    </w:p>
    <w:p w14:paraId="678D6C72" w14:textId="77777777" w:rsidR="007E4876" w:rsidRPr="007E4876" w:rsidRDefault="007E4876" w:rsidP="007E4876">
      <w:pPr>
        <w:spacing w:after="0" w:line="240" w:lineRule="auto"/>
        <w:rPr>
          <w:sz w:val="24"/>
          <w:lang w:val="en-GB"/>
        </w:rPr>
      </w:pPr>
    </w:p>
    <w:p w14:paraId="37863F56" w14:textId="77777777" w:rsidR="007E4876" w:rsidRPr="007E4876" w:rsidRDefault="007E4876" w:rsidP="007E4876">
      <w:pPr>
        <w:spacing w:after="0" w:line="240" w:lineRule="auto"/>
        <w:rPr>
          <w:sz w:val="24"/>
          <w:lang w:val="en-GB"/>
        </w:rPr>
      </w:pPr>
      <w:r w:rsidRPr="007E4876">
        <w:rPr>
          <w:sz w:val="24"/>
          <w:lang w:val="en-GB"/>
        </w:rPr>
        <w:t>#include &lt;Gestor.hpp&gt;</w:t>
      </w:r>
    </w:p>
    <w:p w14:paraId="34388BA0" w14:textId="77777777" w:rsidR="007E4876" w:rsidRPr="007E4876" w:rsidRDefault="007E4876" w:rsidP="007E4876">
      <w:pPr>
        <w:spacing w:after="0" w:line="240" w:lineRule="auto"/>
        <w:rPr>
          <w:sz w:val="24"/>
          <w:lang w:val="en-GB"/>
        </w:rPr>
      </w:pPr>
    </w:p>
    <w:p w14:paraId="78515A9B" w14:textId="77777777" w:rsidR="007E4876" w:rsidRPr="007E4876" w:rsidRDefault="007E4876" w:rsidP="007E4876">
      <w:pPr>
        <w:spacing w:after="0" w:line="240" w:lineRule="auto"/>
        <w:rPr>
          <w:sz w:val="24"/>
          <w:lang w:val="en-GB"/>
        </w:rPr>
      </w:pPr>
      <w:r w:rsidRPr="007E4876">
        <w:rPr>
          <w:sz w:val="24"/>
          <w:lang w:val="en-GB"/>
        </w:rPr>
        <w:t>using namespace std;</w:t>
      </w:r>
    </w:p>
    <w:p w14:paraId="640DD236" w14:textId="77777777" w:rsidR="007E4876" w:rsidRPr="007E4876" w:rsidRDefault="007E4876" w:rsidP="007E4876">
      <w:pPr>
        <w:spacing w:after="0" w:line="240" w:lineRule="auto"/>
        <w:rPr>
          <w:sz w:val="24"/>
          <w:lang w:val="en-GB"/>
        </w:rPr>
      </w:pPr>
    </w:p>
    <w:p w14:paraId="01463CA9" w14:textId="77777777" w:rsidR="007E4876" w:rsidRPr="007E4876" w:rsidRDefault="007E4876" w:rsidP="007E4876">
      <w:pPr>
        <w:spacing w:after="0" w:line="240" w:lineRule="auto"/>
        <w:rPr>
          <w:sz w:val="24"/>
          <w:lang w:val="en-GB"/>
        </w:rPr>
      </w:pPr>
      <w:r w:rsidRPr="007E4876">
        <w:rPr>
          <w:sz w:val="24"/>
          <w:lang w:val="en-GB"/>
        </w:rPr>
        <w:t xml:space="preserve">int </w:t>
      </w:r>
      <w:proofErr w:type="gramStart"/>
      <w:r w:rsidRPr="007E4876">
        <w:rPr>
          <w:sz w:val="24"/>
          <w:lang w:val="en-GB"/>
        </w:rPr>
        <w:t>main(</w:t>
      </w:r>
      <w:proofErr w:type="gramEnd"/>
      <w:r w:rsidRPr="007E4876">
        <w:rPr>
          <w:sz w:val="24"/>
          <w:lang w:val="en-GB"/>
        </w:rPr>
        <w:t>int argc, char **argv)</w:t>
      </w:r>
    </w:p>
    <w:p w14:paraId="7E91C71A" w14:textId="77777777" w:rsidR="007E4876" w:rsidRPr="007E4876" w:rsidRDefault="007E4876" w:rsidP="007E4876">
      <w:pPr>
        <w:spacing w:after="0" w:line="240" w:lineRule="auto"/>
        <w:rPr>
          <w:sz w:val="24"/>
          <w:lang w:val="en-GB"/>
        </w:rPr>
      </w:pPr>
      <w:r w:rsidRPr="007E4876">
        <w:rPr>
          <w:sz w:val="24"/>
          <w:lang w:val="en-GB"/>
        </w:rPr>
        <w:t>{</w:t>
      </w:r>
    </w:p>
    <w:p w14:paraId="39903AFD" w14:textId="77777777" w:rsidR="007E4876" w:rsidRPr="007E4876" w:rsidRDefault="007E4876" w:rsidP="007E4876">
      <w:pPr>
        <w:spacing w:after="0" w:line="240" w:lineRule="auto"/>
        <w:rPr>
          <w:sz w:val="24"/>
          <w:lang w:val="en-GB"/>
        </w:rPr>
      </w:pPr>
      <w:r w:rsidRPr="007E4876">
        <w:rPr>
          <w:sz w:val="24"/>
          <w:lang w:val="en-GB"/>
        </w:rPr>
        <w:tab/>
        <w:t>Gestor gestor;</w:t>
      </w:r>
    </w:p>
    <w:p w14:paraId="6D33DBBE" w14:textId="77777777" w:rsidR="007E4876" w:rsidRPr="007E4876" w:rsidRDefault="007E4876" w:rsidP="007E4876">
      <w:pPr>
        <w:spacing w:after="0" w:line="240" w:lineRule="auto"/>
        <w:rPr>
          <w:sz w:val="24"/>
          <w:lang w:val="en-GB"/>
        </w:rPr>
      </w:pPr>
      <w:r w:rsidRPr="007E4876">
        <w:rPr>
          <w:sz w:val="24"/>
          <w:lang w:val="en-GB"/>
        </w:rPr>
        <w:tab/>
        <w:t>char opcion;</w:t>
      </w:r>
    </w:p>
    <w:p w14:paraId="7981EE13" w14:textId="77777777" w:rsidR="007E4876" w:rsidRPr="007E4876" w:rsidRDefault="007E4876" w:rsidP="007E4876">
      <w:pPr>
        <w:spacing w:after="0" w:line="240" w:lineRule="auto"/>
        <w:rPr>
          <w:sz w:val="24"/>
          <w:lang w:val="en-GB"/>
        </w:rPr>
      </w:pPr>
      <w:r w:rsidRPr="007E4876">
        <w:rPr>
          <w:sz w:val="24"/>
          <w:lang w:val="en-GB"/>
        </w:rPr>
        <w:tab/>
        <w:t>ShowWindow(GetConsoleWindow(</w:t>
      </w:r>
      <w:proofErr w:type="gramStart"/>
      <w:r w:rsidRPr="007E4876">
        <w:rPr>
          <w:sz w:val="24"/>
          <w:lang w:val="en-GB"/>
        </w:rPr>
        <w:t>),SW</w:t>
      </w:r>
      <w:proofErr w:type="gramEnd"/>
      <w:r w:rsidRPr="007E4876">
        <w:rPr>
          <w:sz w:val="24"/>
          <w:lang w:val="en-GB"/>
        </w:rPr>
        <w:t>_MAXIMIZE);</w:t>
      </w:r>
    </w:p>
    <w:p w14:paraId="08973808" w14:textId="77777777" w:rsidR="007E4876" w:rsidRPr="007E4876" w:rsidRDefault="007E4876" w:rsidP="007E4876">
      <w:pPr>
        <w:spacing w:after="0" w:line="240" w:lineRule="auto"/>
        <w:rPr>
          <w:sz w:val="24"/>
          <w:lang w:val="en-GB"/>
        </w:rPr>
      </w:pPr>
      <w:r w:rsidRPr="007E4876">
        <w:rPr>
          <w:sz w:val="24"/>
          <w:lang w:val="en-GB"/>
        </w:rPr>
        <w:tab/>
        <w:t>srand(time(NULL));</w:t>
      </w:r>
    </w:p>
    <w:p w14:paraId="2C4D3864" w14:textId="77777777" w:rsidR="007E4876" w:rsidRPr="007E4876" w:rsidRDefault="007E4876" w:rsidP="007E4876">
      <w:pPr>
        <w:spacing w:after="0" w:line="240" w:lineRule="auto"/>
        <w:rPr>
          <w:sz w:val="24"/>
          <w:lang w:val="en-GB"/>
        </w:rPr>
      </w:pPr>
      <w:r w:rsidRPr="007E4876">
        <w:rPr>
          <w:sz w:val="24"/>
          <w:lang w:val="en-GB"/>
        </w:rPr>
        <w:tab/>
      </w:r>
    </w:p>
    <w:p w14:paraId="2979119F" w14:textId="77777777" w:rsidR="007E4876" w:rsidRPr="007E4876" w:rsidRDefault="007E4876" w:rsidP="007E4876">
      <w:pPr>
        <w:spacing w:after="0" w:line="240" w:lineRule="auto"/>
        <w:rPr>
          <w:sz w:val="24"/>
          <w:lang w:val="en-GB"/>
        </w:rPr>
      </w:pPr>
      <w:r w:rsidRPr="007E4876">
        <w:rPr>
          <w:sz w:val="24"/>
          <w:lang w:val="en-GB"/>
        </w:rPr>
        <w:tab/>
        <w:t>do</w:t>
      </w:r>
    </w:p>
    <w:p w14:paraId="24A5CA91" w14:textId="77777777" w:rsidR="007E4876" w:rsidRPr="007E4876" w:rsidRDefault="007E4876" w:rsidP="007E4876">
      <w:pPr>
        <w:spacing w:after="0" w:line="240" w:lineRule="auto"/>
        <w:rPr>
          <w:sz w:val="24"/>
          <w:lang w:val="en-GB"/>
        </w:rPr>
      </w:pPr>
      <w:r w:rsidRPr="007E4876">
        <w:rPr>
          <w:sz w:val="24"/>
          <w:lang w:val="en-GB"/>
        </w:rPr>
        <w:tab/>
        <w:t>{</w:t>
      </w:r>
    </w:p>
    <w:p w14:paraId="0758F34C"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HANDLE hConsole = GetStdHandle(STD_OUTPUT_HANDLE);</w:t>
      </w:r>
    </w:p>
    <w:p w14:paraId="7A7A5D2F"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SetConsoleTextAttribute(hConsole,74);</w:t>
      </w:r>
    </w:p>
    <w:p w14:paraId="4355C537"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p>
    <w:p w14:paraId="4C7BB39C" w14:textId="77777777" w:rsidR="007E4876" w:rsidRPr="007E4876" w:rsidRDefault="007E4876" w:rsidP="007E4876">
      <w:pPr>
        <w:spacing w:after="0" w:line="240" w:lineRule="auto"/>
        <w:rPr>
          <w:sz w:val="24"/>
          <w:lang w:val="en-GB"/>
        </w:rPr>
      </w:pPr>
      <w:r w:rsidRPr="007E4876">
        <w:rPr>
          <w:sz w:val="24"/>
          <w:lang w:val="en-GB"/>
        </w:rPr>
        <w:t xml:space="preserve">        cout &lt;&lt; endl &lt;&lt; endl;</w:t>
      </w:r>
    </w:p>
    <w:p w14:paraId="40A63F57"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cout &lt;&lt; "\t---------------------------------------------------------------------------------------------\t\t\t" &lt;&lt; endl;</w:t>
      </w:r>
    </w:p>
    <w:p w14:paraId="44D8B403"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cout &lt;&lt; "\t                                          MENU                                               \t\t\t" &lt;&lt; endl;</w:t>
      </w:r>
    </w:p>
    <w:p w14:paraId="487EB4E6"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cout &lt;&lt; "\t---------------------------------------------------------------------------------------------\t\t\t" &lt;&lt; endl;</w:t>
      </w:r>
    </w:p>
    <w:p w14:paraId="3FEEC547"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p>
    <w:p w14:paraId="461319F2"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p>
    <w:p w14:paraId="65D73AFE"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s-ES"/>
        </w:rPr>
        <w:t>SetConsoleTextAttribute(hConsole,47);</w:t>
      </w:r>
    </w:p>
    <w:p w14:paraId="0CFF199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31846362" w14:textId="3852ACAF"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 xml:space="preserve">cout &lt;&lt; "\tNumero de clientes VIP: " &lt;&lt; </w:t>
      </w:r>
      <w:proofErr w:type="gramStart"/>
      <w:r w:rsidRPr="007E4876">
        <w:rPr>
          <w:sz w:val="24"/>
          <w:lang w:val="es-ES"/>
        </w:rPr>
        <w:t>setw(</w:t>
      </w:r>
      <w:proofErr w:type="gramEnd"/>
      <w:r w:rsidRPr="007E4876">
        <w:rPr>
          <w:sz w:val="24"/>
          <w:lang w:val="es-ES"/>
        </w:rPr>
        <w:t xml:space="preserve">4)&lt;&lt; gestor.recuento_VIP() &lt;&lt; "                                                                 </w:t>
      </w:r>
      <w:r w:rsidR="00B13F2C" w:rsidRPr="00B13F2C">
        <w:rPr>
          <w:sz w:val="24"/>
          <w:lang w:val="es-ES"/>
        </w:rPr>
        <w:t>\t\t\t</w:t>
      </w:r>
      <w:r w:rsidRPr="007E4876">
        <w:rPr>
          <w:sz w:val="24"/>
          <w:lang w:val="es-ES"/>
        </w:rPr>
        <w:t>"&lt;&lt; endl;</w:t>
      </w:r>
    </w:p>
    <w:p w14:paraId="3EE577AD" w14:textId="1F013F48"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 xml:space="preserve">cout &lt;&lt; "\tNumero de clientes no registrados: " &lt;&lt; </w:t>
      </w:r>
      <w:proofErr w:type="gramStart"/>
      <w:r w:rsidRPr="007E4876">
        <w:rPr>
          <w:sz w:val="24"/>
          <w:lang w:val="es-ES"/>
        </w:rPr>
        <w:t>setw(</w:t>
      </w:r>
      <w:proofErr w:type="gramEnd"/>
      <w:r w:rsidRPr="007E4876">
        <w:rPr>
          <w:sz w:val="24"/>
          <w:lang w:val="es-ES"/>
        </w:rPr>
        <w:t xml:space="preserve">4)&lt;&lt; gestor.cantidad_no_registrados() &lt;&lt; "                                                      </w:t>
      </w:r>
      <w:r w:rsidR="00B13F2C" w:rsidRPr="00B13F2C">
        <w:rPr>
          <w:sz w:val="24"/>
          <w:lang w:val="es-ES"/>
        </w:rPr>
        <w:t>\t\t\t</w:t>
      </w:r>
      <w:r w:rsidRPr="007E4876">
        <w:rPr>
          <w:sz w:val="24"/>
          <w:lang w:val="es-ES"/>
        </w:rPr>
        <w:t>" &lt;&lt; endl;</w:t>
      </w:r>
    </w:p>
    <w:p w14:paraId="042CEFDC" w14:textId="48696FF6"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 xml:space="preserve">cout &lt;&lt; "\tEntradas vendidas: "&lt;&lt; </w:t>
      </w:r>
      <w:proofErr w:type="gramStart"/>
      <w:r w:rsidRPr="007E4876">
        <w:rPr>
          <w:sz w:val="24"/>
          <w:lang w:val="es-ES"/>
        </w:rPr>
        <w:t>setw(</w:t>
      </w:r>
      <w:proofErr w:type="gramEnd"/>
      <w:r w:rsidRPr="007E4876">
        <w:rPr>
          <w:sz w:val="24"/>
          <w:lang w:val="es-ES"/>
        </w:rPr>
        <w:t xml:space="preserve">4) &lt;&lt; gestor.recuento_entradas() &lt;&lt; "                                                                      </w:t>
      </w:r>
      <w:r w:rsidR="00B13F2C" w:rsidRPr="00B13F2C">
        <w:rPr>
          <w:sz w:val="24"/>
          <w:lang w:val="es-ES"/>
        </w:rPr>
        <w:t>\t\t\t</w:t>
      </w:r>
      <w:r w:rsidRPr="007E4876">
        <w:rPr>
          <w:sz w:val="24"/>
          <w:lang w:val="es-ES"/>
        </w:rPr>
        <w:t>"&lt;&lt; endl &lt;&lt; endl;</w:t>
      </w:r>
    </w:p>
    <w:p w14:paraId="4AFA6D6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04435E1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SetConsoleTextAttribute(hConsole,7);</w:t>
      </w:r>
    </w:p>
    <w:p w14:paraId="277D33C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0938459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A. Generar solicitudes de entrada de los clientes VIP." &lt;&lt; endl;</w:t>
      </w:r>
    </w:p>
    <w:p w14:paraId="4ED1913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B. Mostrar la cola de solicitudes en espera de los clientes VIP." &lt;&lt; endl;</w:t>
      </w:r>
    </w:p>
    <w:p w14:paraId="58BC8DAC"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C. Borrar la cola de solicitues en espera de los clientes VIP." &lt;&lt; endl;</w:t>
      </w:r>
    </w:p>
    <w:p w14:paraId="5493DD2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D. Generar solicitudes de entrada de los clientes no registrados." &lt;&lt; endl;</w:t>
      </w:r>
    </w:p>
    <w:p w14:paraId="4797B03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E. Mostrar la cola de solicitudes en espera de los clientes no registrados." &lt;&lt; endl;</w:t>
      </w:r>
    </w:p>
    <w:p w14:paraId="21508E78" w14:textId="77777777" w:rsidR="007E4876" w:rsidRPr="007E4876" w:rsidRDefault="007E4876" w:rsidP="007E4876">
      <w:pPr>
        <w:spacing w:after="0" w:line="240" w:lineRule="auto"/>
        <w:rPr>
          <w:sz w:val="24"/>
          <w:lang w:val="es-ES"/>
        </w:rPr>
      </w:pPr>
      <w:r w:rsidRPr="007E4876">
        <w:rPr>
          <w:sz w:val="24"/>
          <w:lang w:val="es-ES"/>
        </w:rPr>
        <w:lastRenderedPageBreak/>
        <w:tab/>
      </w:r>
      <w:r w:rsidRPr="007E4876">
        <w:rPr>
          <w:sz w:val="24"/>
          <w:lang w:val="es-ES"/>
        </w:rPr>
        <w:tab/>
        <w:t>cout &lt;&lt; "\t\t F. Borrar la cola de solicitues en espera de los clientes no registrados." &lt;&lt; endl;</w:t>
      </w:r>
    </w:p>
    <w:p w14:paraId="2A764C9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G. Simular el proceso de compra de los clientes VIP." &lt;&lt; endl;</w:t>
      </w:r>
    </w:p>
    <w:p w14:paraId="1764084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H. Simular el proceso de compra de los clientes no registrados." &lt;&lt; endl;</w:t>
      </w:r>
    </w:p>
    <w:p w14:paraId="739E6F1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I. Mostrar la lista de entradas vendidas." &lt;&lt; endl;</w:t>
      </w:r>
    </w:p>
    <w:p w14:paraId="2017F93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J. Reiniciar el programa." &lt;&lt; endl &lt;&lt; endl;</w:t>
      </w:r>
    </w:p>
    <w:p w14:paraId="52C1114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53C1415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K. Crear un arbol binario de busqueda ordenado por el DNI." &lt;&lt; endl;</w:t>
      </w:r>
    </w:p>
    <w:p w14:paraId="37F3767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L. Buscar un cliente en el ABB, dado su DNI y mostrar sus datos." &lt;&lt; endl;</w:t>
      </w:r>
    </w:p>
    <w:p w14:paraId="1213F23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M. Mostrar el ABB en pre-orden." &lt;&lt; endl;</w:t>
      </w:r>
    </w:p>
    <w:p w14:paraId="223F2888"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N. Mostrar el ABB en post-orden." &lt;&lt; endl;</w:t>
      </w:r>
    </w:p>
    <w:p w14:paraId="6C029E0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O. Mostrar el ABB en in-orden." &lt;&lt; endl;</w:t>
      </w:r>
    </w:p>
    <w:p w14:paraId="3B7479D6"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P. Dibujar el ABB." &lt;&lt; endl &lt;&lt; endl;</w:t>
      </w:r>
    </w:p>
    <w:p w14:paraId="7E72C8C0"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148C6EE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"\t\t S. Salir del programa" &lt;&lt; endl &lt;&lt; endl;</w:t>
      </w:r>
    </w:p>
    <w:p w14:paraId="6A8859A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0BE36609" w14:textId="77777777" w:rsidR="007E4876" w:rsidRPr="007E4876" w:rsidRDefault="007E4876" w:rsidP="007E4876">
      <w:pPr>
        <w:spacing w:after="0" w:line="240" w:lineRule="auto"/>
        <w:rPr>
          <w:sz w:val="24"/>
          <w:lang w:val="es-ES"/>
        </w:rPr>
      </w:pPr>
      <w:r w:rsidRPr="007E4876">
        <w:rPr>
          <w:sz w:val="24"/>
          <w:lang w:val="es-ES"/>
        </w:rPr>
        <w:t xml:space="preserve">        SetConsoleTextAttribute(hConsole,15);</w:t>
      </w:r>
    </w:p>
    <w:p w14:paraId="2DCE1401"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cout &lt;&lt; "\tIndique la opcion deseada: ";</w:t>
      </w:r>
    </w:p>
    <w:p w14:paraId="55E22EB2"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612655AD"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p>
    <w:p w14:paraId="16B1C716"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n-GB"/>
        </w:rPr>
        <w:t xml:space="preserve">cin &gt;&gt; </w:t>
      </w:r>
      <w:proofErr w:type="gramStart"/>
      <w:r w:rsidRPr="007E4876">
        <w:rPr>
          <w:sz w:val="24"/>
          <w:lang w:val="en-GB"/>
        </w:rPr>
        <w:t>opcion ;</w:t>
      </w:r>
      <w:proofErr w:type="gramEnd"/>
    </w:p>
    <w:p w14:paraId="3D2F466C"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opcion = toupper(opcion);</w:t>
      </w:r>
    </w:p>
    <w:p w14:paraId="59AD763F"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system("cls");</w:t>
      </w:r>
    </w:p>
    <w:p w14:paraId="6E9E46FF"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p>
    <w:p w14:paraId="491684FF"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s-ES"/>
        </w:rPr>
        <w:t>switch(opcion)</w:t>
      </w:r>
    </w:p>
    <w:p w14:paraId="7FF8F4E3"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t>{</w:t>
      </w:r>
    </w:p>
    <w:p w14:paraId="0CD7A8E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case 'A':</w:t>
      </w:r>
    </w:p>
    <w:p w14:paraId="4877198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gestor.generar</w:t>
      </w:r>
      <w:proofErr w:type="gramEnd"/>
      <w:r w:rsidRPr="007E4876">
        <w:rPr>
          <w:sz w:val="24"/>
          <w:lang w:val="es-ES"/>
        </w:rPr>
        <w:t>_solicitudes_de_clientes_VIP();</w:t>
      </w:r>
    </w:p>
    <w:p w14:paraId="1C1C378D"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s-ES"/>
        </w:rPr>
        <w:tab/>
      </w:r>
      <w:r w:rsidRPr="007E4876">
        <w:rPr>
          <w:sz w:val="24"/>
          <w:lang w:val="en-GB"/>
        </w:rPr>
        <w:t>break;</w:t>
      </w:r>
    </w:p>
    <w:p w14:paraId="018BE355"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'B':</w:t>
      </w:r>
    </w:p>
    <w:p w14:paraId="6E9CF5D0"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7E4876">
        <w:rPr>
          <w:sz w:val="24"/>
          <w:lang w:val="en-GB"/>
        </w:rPr>
        <w:t>gestor.mostrar</w:t>
      </w:r>
      <w:proofErr w:type="gramEnd"/>
      <w:r w:rsidRPr="007E4876">
        <w:rPr>
          <w:sz w:val="24"/>
          <w:lang w:val="en-GB"/>
        </w:rPr>
        <w:t>_clientes_VIP();</w:t>
      </w:r>
    </w:p>
    <w:p w14:paraId="168F26C6"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break;</w:t>
      </w:r>
    </w:p>
    <w:p w14:paraId="0CCF42D7"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'C':</w:t>
      </w:r>
    </w:p>
    <w:p w14:paraId="0643DB78" w14:textId="77777777" w:rsidR="007E4876" w:rsidRPr="00917E30"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917E30">
        <w:rPr>
          <w:sz w:val="24"/>
          <w:lang w:val="es-ES"/>
        </w:rPr>
        <w:t>gestor.borrar</w:t>
      </w:r>
      <w:proofErr w:type="gramEnd"/>
      <w:r w:rsidRPr="00917E30">
        <w:rPr>
          <w:sz w:val="24"/>
          <w:lang w:val="es-ES"/>
        </w:rPr>
        <w:t>_clientes_VIP(true);</w:t>
      </w:r>
    </w:p>
    <w:p w14:paraId="74474842" w14:textId="77777777" w:rsidR="007E4876" w:rsidRPr="007E4876" w:rsidRDefault="007E4876" w:rsidP="007E4876">
      <w:pPr>
        <w:spacing w:after="0" w:line="240" w:lineRule="auto"/>
        <w:rPr>
          <w:sz w:val="24"/>
          <w:lang w:val="en-GB"/>
        </w:rPr>
      </w:pPr>
      <w:r w:rsidRPr="00917E30">
        <w:rPr>
          <w:sz w:val="24"/>
          <w:lang w:val="es-ES"/>
        </w:rPr>
        <w:tab/>
      </w:r>
      <w:r w:rsidRPr="00917E30">
        <w:rPr>
          <w:sz w:val="24"/>
          <w:lang w:val="es-ES"/>
        </w:rPr>
        <w:tab/>
      </w:r>
      <w:r w:rsidRPr="00917E30">
        <w:rPr>
          <w:sz w:val="24"/>
          <w:lang w:val="es-ES"/>
        </w:rPr>
        <w:tab/>
      </w:r>
      <w:r w:rsidRPr="007E4876">
        <w:rPr>
          <w:sz w:val="24"/>
          <w:lang w:val="en-GB"/>
        </w:rPr>
        <w:t>break;</w:t>
      </w:r>
    </w:p>
    <w:p w14:paraId="6DABF89F"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s-ES"/>
        </w:rPr>
        <w:t>case 'D':</w:t>
      </w:r>
    </w:p>
    <w:p w14:paraId="796DD44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gestor.generar</w:t>
      </w:r>
      <w:proofErr w:type="gramEnd"/>
      <w:r w:rsidRPr="007E4876">
        <w:rPr>
          <w:sz w:val="24"/>
          <w:lang w:val="es-ES"/>
        </w:rPr>
        <w:t>_solicitudes_de_clientes_no_registrados();</w:t>
      </w:r>
    </w:p>
    <w:p w14:paraId="0575DD59"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break;</w:t>
      </w:r>
    </w:p>
    <w:p w14:paraId="15B9574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case 'E':</w:t>
      </w:r>
    </w:p>
    <w:p w14:paraId="0257191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gestor.mostrar</w:t>
      </w:r>
      <w:proofErr w:type="gramEnd"/>
      <w:r w:rsidRPr="007E4876">
        <w:rPr>
          <w:sz w:val="24"/>
          <w:lang w:val="es-ES"/>
        </w:rPr>
        <w:t>_clientes_no_registrados();</w:t>
      </w:r>
    </w:p>
    <w:p w14:paraId="626B35D7"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s-ES"/>
        </w:rPr>
        <w:tab/>
      </w:r>
      <w:r w:rsidRPr="007E4876">
        <w:rPr>
          <w:sz w:val="24"/>
          <w:lang w:val="en-GB"/>
        </w:rPr>
        <w:t>break;</w:t>
      </w:r>
    </w:p>
    <w:p w14:paraId="45FD5DD0"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'F':</w:t>
      </w:r>
    </w:p>
    <w:p w14:paraId="2404C3D7" w14:textId="77777777" w:rsidR="007E4876" w:rsidRPr="00917E30"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917E30">
        <w:rPr>
          <w:sz w:val="24"/>
          <w:lang w:val="es-ES"/>
        </w:rPr>
        <w:t>gestor.borrar</w:t>
      </w:r>
      <w:proofErr w:type="gramEnd"/>
      <w:r w:rsidRPr="00917E30">
        <w:rPr>
          <w:sz w:val="24"/>
          <w:lang w:val="es-ES"/>
        </w:rPr>
        <w:t>_clientes_no_registrados(true);</w:t>
      </w:r>
    </w:p>
    <w:p w14:paraId="65D9C953" w14:textId="77777777" w:rsidR="007E4876" w:rsidRPr="007E4876" w:rsidRDefault="007E4876" w:rsidP="007E4876">
      <w:pPr>
        <w:spacing w:after="0" w:line="240" w:lineRule="auto"/>
        <w:rPr>
          <w:sz w:val="24"/>
          <w:lang w:val="en-GB"/>
        </w:rPr>
      </w:pPr>
      <w:r w:rsidRPr="00917E30">
        <w:rPr>
          <w:sz w:val="24"/>
          <w:lang w:val="es-ES"/>
        </w:rPr>
        <w:tab/>
      </w:r>
      <w:r w:rsidRPr="00917E30">
        <w:rPr>
          <w:sz w:val="24"/>
          <w:lang w:val="es-ES"/>
        </w:rPr>
        <w:tab/>
      </w:r>
      <w:r w:rsidRPr="00917E30">
        <w:rPr>
          <w:sz w:val="24"/>
          <w:lang w:val="es-ES"/>
        </w:rPr>
        <w:tab/>
      </w:r>
      <w:r w:rsidRPr="007E4876">
        <w:rPr>
          <w:sz w:val="24"/>
          <w:lang w:val="en-GB"/>
        </w:rPr>
        <w:t>break;</w:t>
      </w:r>
    </w:p>
    <w:p w14:paraId="6F0D5429"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'G':</w:t>
      </w:r>
    </w:p>
    <w:p w14:paraId="6D628F05"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7E4876">
        <w:rPr>
          <w:sz w:val="24"/>
          <w:lang w:val="es-ES"/>
        </w:rPr>
        <w:t>gestor.simular</w:t>
      </w:r>
      <w:proofErr w:type="gramEnd"/>
      <w:r w:rsidRPr="007E4876">
        <w:rPr>
          <w:sz w:val="24"/>
          <w:lang w:val="es-ES"/>
        </w:rPr>
        <w:t>_venta_a_clientes_VIP();</w:t>
      </w:r>
    </w:p>
    <w:p w14:paraId="7915A2D5"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break;</w:t>
      </w:r>
    </w:p>
    <w:p w14:paraId="4E14B47F"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case 'H':</w:t>
      </w:r>
    </w:p>
    <w:p w14:paraId="0B5D545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gestor.simular</w:t>
      </w:r>
      <w:proofErr w:type="gramEnd"/>
      <w:r w:rsidRPr="007E4876">
        <w:rPr>
          <w:sz w:val="24"/>
          <w:lang w:val="es-ES"/>
        </w:rPr>
        <w:t>_venta_a_clientes_no_registrados();</w:t>
      </w:r>
    </w:p>
    <w:p w14:paraId="167A40AA" w14:textId="77777777" w:rsidR="007E4876" w:rsidRPr="007E4876" w:rsidRDefault="007E4876" w:rsidP="007E4876">
      <w:pPr>
        <w:spacing w:after="0" w:line="240" w:lineRule="auto"/>
        <w:rPr>
          <w:sz w:val="24"/>
          <w:lang w:val="es-ES"/>
        </w:rPr>
      </w:pPr>
      <w:r w:rsidRPr="007E4876">
        <w:rPr>
          <w:sz w:val="24"/>
          <w:lang w:val="es-ES"/>
        </w:rPr>
        <w:lastRenderedPageBreak/>
        <w:tab/>
      </w:r>
      <w:r w:rsidRPr="007E4876">
        <w:rPr>
          <w:sz w:val="24"/>
          <w:lang w:val="es-ES"/>
        </w:rPr>
        <w:tab/>
      </w:r>
      <w:r w:rsidRPr="007E4876">
        <w:rPr>
          <w:sz w:val="24"/>
          <w:lang w:val="es-ES"/>
        </w:rPr>
        <w:tab/>
        <w:t>break;</w:t>
      </w:r>
    </w:p>
    <w:p w14:paraId="6B0F7B2B"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t>case 'I':</w:t>
      </w:r>
    </w:p>
    <w:p w14:paraId="4BF5106A"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gestor.mostrar</w:t>
      </w:r>
      <w:proofErr w:type="gramEnd"/>
      <w:r w:rsidRPr="007E4876">
        <w:rPr>
          <w:sz w:val="24"/>
          <w:lang w:val="es-ES"/>
        </w:rPr>
        <w:t>_entradas_vendidas();</w:t>
      </w:r>
    </w:p>
    <w:p w14:paraId="13838CA6" w14:textId="77777777" w:rsidR="007E4876" w:rsidRPr="00917E30"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917E30">
        <w:rPr>
          <w:sz w:val="24"/>
          <w:lang w:val="es-ES"/>
        </w:rPr>
        <w:t>break;</w:t>
      </w:r>
    </w:p>
    <w:p w14:paraId="38B7837D"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t>case 'J':</w:t>
      </w:r>
    </w:p>
    <w:p w14:paraId="733C1B50"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r>
      <w:r w:rsidRPr="00917E30">
        <w:rPr>
          <w:sz w:val="24"/>
          <w:lang w:val="es-ES"/>
        </w:rPr>
        <w:tab/>
        <w:t>gestor.reiniciar();</w:t>
      </w:r>
    </w:p>
    <w:p w14:paraId="63F0C226"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t>break;</w:t>
      </w:r>
    </w:p>
    <w:p w14:paraId="26550FD6"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t>case 'K':</w:t>
      </w:r>
    </w:p>
    <w:p w14:paraId="284D4B07"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r>
      <w:r w:rsidRPr="00917E30">
        <w:rPr>
          <w:sz w:val="24"/>
          <w:lang w:val="es-ES"/>
        </w:rPr>
        <w:tab/>
        <w:t>gestor.generar_arbol();</w:t>
      </w:r>
    </w:p>
    <w:p w14:paraId="38440D8E"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t>break;</w:t>
      </w:r>
    </w:p>
    <w:p w14:paraId="25C8DB67" w14:textId="77777777" w:rsidR="007E4876" w:rsidRPr="00917E30" w:rsidRDefault="007E4876" w:rsidP="007E4876">
      <w:pPr>
        <w:spacing w:after="0" w:line="240" w:lineRule="auto"/>
        <w:rPr>
          <w:sz w:val="24"/>
          <w:lang w:val="es-ES"/>
        </w:rPr>
      </w:pPr>
      <w:r w:rsidRPr="00917E30">
        <w:rPr>
          <w:sz w:val="24"/>
          <w:lang w:val="es-ES"/>
        </w:rPr>
        <w:tab/>
      </w:r>
      <w:r w:rsidRPr="00917E30">
        <w:rPr>
          <w:sz w:val="24"/>
          <w:lang w:val="es-ES"/>
        </w:rPr>
        <w:tab/>
      </w:r>
      <w:r w:rsidRPr="00917E30">
        <w:rPr>
          <w:sz w:val="24"/>
          <w:lang w:val="es-ES"/>
        </w:rPr>
        <w:tab/>
        <w:t>case 'L':</w:t>
      </w:r>
    </w:p>
    <w:p w14:paraId="2595B797" w14:textId="77777777" w:rsidR="007E4876" w:rsidRPr="007E4876" w:rsidRDefault="007E4876" w:rsidP="007E4876">
      <w:pPr>
        <w:spacing w:after="0" w:line="240" w:lineRule="auto"/>
        <w:rPr>
          <w:sz w:val="24"/>
          <w:lang w:val="en-GB"/>
        </w:rPr>
      </w:pPr>
      <w:r w:rsidRPr="00917E30">
        <w:rPr>
          <w:sz w:val="24"/>
          <w:lang w:val="es-ES"/>
        </w:rPr>
        <w:tab/>
      </w:r>
      <w:r w:rsidRPr="00917E30">
        <w:rPr>
          <w:sz w:val="24"/>
          <w:lang w:val="es-ES"/>
        </w:rPr>
        <w:tab/>
      </w:r>
      <w:r w:rsidRPr="00917E30">
        <w:rPr>
          <w:sz w:val="24"/>
          <w:lang w:val="es-ES"/>
        </w:rPr>
        <w:tab/>
      </w:r>
      <w:r w:rsidRPr="00917E30">
        <w:rPr>
          <w:sz w:val="24"/>
          <w:lang w:val="es-ES"/>
        </w:rPr>
        <w:tab/>
      </w:r>
      <w:proofErr w:type="gramStart"/>
      <w:r w:rsidRPr="007E4876">
        <w:rPr>
          <w:sz w:val="24"/>
          <w:lang w:val="en-GB"/>
        </w:rPr>
        <w:t>gestor.buscar</w:t>
      </w:r>
      <w:proofErr w:type="gramEnd"/>
      <w:r w:rsidRPr="007E4876">
        <w:rPr>
          <w:sz w:val="24"/>
          <w:lang w:val="en-GB"/>
        </w:rPr>
        <w:t>_cliente();</w:t>
      </w:r>
    </w:p>
    <w:p w14:paraId="7BB0E608"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break;</w:t>
      </w:r>
    </w:p>
    <w:p w14:paraId="4C75BA5D"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s-ES"/>
        </w:rPr>
        <w:t>case 'M':</w:t>
      </w:r>
    </w:p>
    <w:p w14:paraId="5B7B6C8E" w14:textId="77777777" w:rsidR="007E4876" w:rsidRPr="007E4876" w:rsidRDefault="007E4876" w:rsidP="007E4876">
      <w:pPr>
        <w:spacing w:after="0" w:line="240" w:lineRule="auto"/>
        <w:rPr>
          <w:sz w:val="24"/>
          <w:lang w:val="es-ES"/>
        </w:rPr>
      </w:pPr>
      <w:r w:rsidRPr="007E4876">
        <w:rPr>
          <w:sz w:val="24"/>
          <w:lang w:val="es-ES"/>
        </w:rPr>
        <w:tab/>
      </w:r>
      <w:r w:rsidRPr="007E4876">
        <w:rPr>
          <w:sz w:val="24"/>
          <w:lang w:val="es-ES"/>
        </w:rPr>
        <w:tab/>
      </w:r>
      <w:r w:rsidRPr="007E4876">
        <w:rPr>
          <w:sz w:val="24"/>
          <w:lang w:val="es-ES"/>
        </w:rPr>
        <w:tab/>
      </w:r>
      <w:r w:rsidRPr="007E4876">
        <w:rPr>
          <w:sz w:val="24"/>
          <w:lang w:val="es-ES"/>
        </w:rPr>
        <w:tab/>
      </w:r>
      <w:proofErr w:type="gramStart"/>
      <w:r w:rsidRPr="007E4876">
        <w:rPr>
          <w:sz w:val="24"/>
          <w:lang w:val="es-ES"/>
        </w:rPr>
        <w:t>gestor.mostrar</w:t>
      </w:r>
      <w:proofErr w:type="gramEnd"/>
      <w:r w:rsidRPr="007E4876">
        <w:rPr>
          <w:sz w:val="24"/>
          <w:lang w:val="es-ES"/>
        </w:rPr>
        <w:t>_arbol_en_pre_orden();</w:t>
      </w:r>
    </w:p>
    <w:p w14:paraId="29007D92"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s-ES"/>
        </w:rPr>
        <w:tab/>
      </w:r>
      <w:r w:rsidRPr="007E4876">
        <w:rPr>
          <w:sz w:val="24"/>
          <w:lang w:val="en-GB"/>
        </w:rPr>
        <w:t>break;</w:t>
      </w:r>
    </w:p>
    <w:p w14:paraId="12DE18CB"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'N':</w:t>
      </w:r>
    </w:p>
    <w:p w14:paraId="6D69D38C" w14:textId="77777777" w:rsidR="007E4876" w:rsidRPr="00917E30"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917E30">
        <w:rPr>
          <w:sz w:val="24"/>
          <w:lang w:val="es-ES"/>
        </w:rPr>
        <w:t>gestor.mostrar</w:t>
      </w:r>
      <w:proofErr w:type="gramEnd"/>
      <w:r w:rsidRPr="00917E30">
        <w:rPr>
          <w:sz w:val="24"/>
          <w:lang w:val="es-ES"/>
        </w:rPr>
        <w:t>_arbol_en_post_orden();</w:t>
      </w:r>
    </w:p>
    <w:p w14:paraId="0FE59DB8" w14:textId="77777777" w:rsidR="007E4876" w:rsidRPr="007E4876" w:rsidRDefault="007E4876" w:rsidP="007E4876">
      <w:pPr>
        <w:spacing w:after="0" w:line="240" w:lineRule="auto"/>
        <w:rPr>
          <w:sz w:val="24"/>
          <w:lang w:val="en-GB"/>
        </w:rPr>
      </w:pPr>
      <w:r w:rsidRPr="00917E30">
        <w:rPr>
          <w:sz w:val="24"/>
          <w:lang w:val="es-ES"/>
        </w:rPr>
        <w:tab/>
      </w:r>
      <w:r w:rsidRPr="00917E30">
        <w:rPr>
          <w:sz w:val="24"/>
          <w:lang w:val="es-ES"/>
        </w:rPr>
        <w:tab/>
      </w:r>
      <w:r w:rsidRPr="00917E30">
        <w:rPr>
          <w:sz w:val="24"/>
          <w:lang w:val="es-ES"/>
        </w:rPr>
        <w:tab/>
      </w:r>
      <w:r w:rsidRPr="007E4876">
        <w:rPr>
          <w:sz w:val="24"/>
          <w:lang w:val="en-GB"/>
        </w:rPr>
        <w:t>break;</w:t>
      </w:r>
    </w:p>
    <w:p w14:paraId="76E0590F"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'O':</w:t>
      </w:r>
    </w:p>
    <w:p w14:paraId="17C57DA7" w14:textId="77777777" w:rsidR="007E4876" w:rsidRPr="007E4876" w:rsidRDefault="007E4876" w:rsidP="007E4876">
      <w:pPr>
        <w:spacing w:after="0" w:line="240" w:lineRule="auto"/>
        <w:rPr>
          <w:sz w:val="24"/>
          <w:lang w:val="es-ES"/>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7E4876">
        <w:rPr>
          <w:sz w:val="24"/>
          <w:lang w:val="es-ES"/>
        </w:rPr>
        <w:t>gestor.mostrar</w:t>
      </w:r>
      <w:proofErr w:type="gramEnd"/>
      <w:r w:rsidRPr="007E4876">
        <w:rPr>
          <w:sz w:val="24"/>
          <w:lang w:val="es-ES"/>
        </w:rPr>
        <w:t>_arbol_en_in_orden();</w:t>
      </w:r>
    </w:p>
    <w:p w14:paraId="0E72240C" w14:textId="77777777" w:rsidR="007E4876" w:rsidRPr="007E4876" w:rsidRDefault="007E4876" w:rsidP="007E4876">
      <w:pPr>
        <w:spacing w:after="0" w:line="240" w:lineRule="auto"/>
        <w:rPr>
          <w:sz w:val="24"/>
          <w:lang w:val="en-GB"/>
        </w:rPr>
      </w:pPr>
      <w:r w:rsidRPr="007E4876">
        <w:rPr>
          <w:sz w:val="24"/>
          <w:lang w:val="es-ES"/>
        </w:rPr>
        <w:tab/>
      </w:r>
      <w:r w:rsidRPr="007E4876">
        <w:rPr>
          <w:sz w:val="24"/>
          <w:lang w:val="es-ES"/>
        </w:rPr>
        <w:tab/>
      </w:r>
      <w:r w:rsidRPr="007E4876">
        <w:rPr>
          <w:sz w:val="24"/>
          <w:lang w:val="es-ES"/>
        </w:rPr>
        <w:tab/>
      </w:r>
      <w:r w:rsidRPr="007E4876">
        <w:rPr>
          <w:sz w:val="24"/>
          <w:lang w:val="en-GB"/>
        </w:rPr>
        <w:t>break;</w:t>
      </w:r>
    </w:p>
    <w:p w14:paraId="4BDD9290"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'P':</w:t>
      </w:r>
    </w:p>
    <w:p w14:paraId="0E4C6C9E"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r>
      <w:r w:rsidRPr="007E4876">
        <w:rPr>
          <w:sz w:val="24"/>
          <w:lang w:val="en-GB"/>
        </w:rPr>
        <w:tab/>
      </w:r>
      <w:proofErr w:type="gramStart"/>
      <w:r w:rsidRPr="007E4876">
        <w:rPr>
          <w:sz w:val="24"/>
          <w:lang w:val="en-GB"/>
        </w:rPr>
        <w:t>gestor.dibujar</w:t>
      </w:r>
      <w:proofErr w:type="gramEnd"/>
      <w:r w:rsidRPr="007E4876">
        <w:rPr>
          <w:sz w:val="24"/>
          <w:lang w:val="en-GB"/>
        </w:rPr>
        <w:t>_arbol();</w:t>
      </w:r>
    </w:p>
    <w:p w14:paraId="24EF95C2"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break;</w:t>
      </w:r>
    </w:p>
    <w:p w14:paraId="1650FB56"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case 'S':</w:t>
      </w:r>
    </w:p>
    <w:p w14:paraId="3BC6CD23"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SetConsoleTextAttribute(hConsole,13);</w:t>
      </w:r>
    </w:p>
    <w:p w14:paraId="54B888B6"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r>
      <w:r w:rsidRPr="007E4876">
        <w:rPr>
          <w:sz w:val="24"/>
          <w:lang w:val="en-GB"/>
        </w:rPr>
        <w:tab/>
        <w:t>cout &lt;&lt; endl&lt;&lt; endl &lt;&lt;"\tSaliendo del programa..." &lt;&lt; endl &lt;&lt; endl &lt;&lt; endl;</w:t>
      </w:r>
    </w:p>
    <w:p w14:paraId="46619585"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break;</w:t>
      </w:r>
    </w:p>
    <w:p w14:paraId="28B1DC45"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default:</w:t>
      </w:r>
    </w:p>
    <w:p w14:paraId="4A5C0B72" w14:textId="77777777" w:rsidR="007E4876" w:rsidRPr="007E4876" w:rsidRDefault="007E4876" w:rsidP="007E4876">
      <w:pPr>
        <w:spacing w:after="0" w:line="240" w:lineRule="auto"/>
        <w:rPr>
          <w:sz w:val="24"/>
          <w:lang w:val="en-GB"/>
        </w:rPr>
      </w:pPr>
      <w:r w:rsidRPr="007E4876">
        <w:rPr>
          <w:sz w:val="24"/>
          <w:lang w:val="en-GB"/>
        </w:rPr>
        <w:t xml:space="preserve">                SetConsoleTextAttribute(hConsole,12);</w:t>
      </w:r>
    </w:p>
    <w:p w14:paraId="48300016"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r>
      <w:r w:rsidRPr="007E4876">
        <w:rPr>
          <w:sz w:val="24"/>
          <w:lang w:val="en-GB"/>
        </w:rPr>
        <w:tab/>
        <w:t xml:space="preserve">cout &lt;&lt; </w:t>
      </w:r>
      <w:proofErr w:type="gramStart"/>
      <w:r w:rsidRPr="007E4876">
        <w:rPr>
          <w:sz w:val="24"/>
          <w:lang w:val="en-GB"/>
        </w:rPr>
        <w:t>endl  &lt;</w:t>
      </w:r>
      <w:proofErr w:type="gramEnd"/>
      <w:r w:rsidRPr="007E4876">
        <w:rPr>
          <w:sz w:val="24"/>
          <w:lang w:val="en-GB"/>
        </w:rPr>
        <w:t>&lt;"\tOpcion incorrecta!" &lt;&lt; endl &lt;&lt; endl;</w:t>
      </w:r>
    </w:p>
    <w:p w14:paraId="74802681"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r>
      <w:r w:rsidRPr="007E4876">
        <w:rPr>
          <w:sz w:val="24"/>
          <w:lang w:val="en-GB"/>
        </w:rPr>
        <w:tab/>
        <w:t>break;</w:t>
      </w:r>
    </w:p>
    <w:p w14:paraId="73520CE2" w14:textId="77777777" w:rsidR="007E4876" w:rsidRPr="007E4876" w:rsidRDefault="007E4876" w:rsidP="007E4876">
      <w:pPr>
        <w:spacing w:after="0" w:line="240" w:lineRule="auto"/>
        <w:rPr>
          <w:sz w:val="24"/>
          <w:lang w:val="en-GB"/>
        </w:rPr>
      </w:pPr>
      <w:r w:rsidRPr="007E4876">
        <w:rPr>
          <w:sz w:val="24"/>
          <w:lang w:val="en-GB"/>
        </w:rPr>
        <w:tab/>
      </w:r>
      <w:r w:rsidRPr="007E4876">
        <w:rPr>
          <w:sz w:val="24"/>
          <w:lang w:val="en-GB"/>
        </w:rPr>
        <w:tab/>
        <w:t>}</w:t>
      </w:r>
    </w:p>
    <w:p w14:paraId="2DC53B34" w14:textId="77777777" w:rsidR="007E4876" w:rsidRPr="007E4876" w:rsidRDefault="007E4876" w:rsidP="007E4876">
      <w:pPr>
        <w:spacing w:after="0" w:line="240" w:lineRule="auto"/>
        <w:rPr>
          <w:sz w:val="24"/>
          <w:lang w:val="en-GB"/>
        </w:rPr>
      </w:pPr>
      <w:r w:rsidRPr="007E4876">
        <w:rPr>
          <w:sz w:val="24"/>
          <w:lang w:val="en-GB"/>
        </w:rPr>
        <w:tab/>
        <w:t>}</w:t>
      </w:r>
    </w:p>
    <w:p w14:paraId="027D1289" w14:textId="77777777" w:rsidR="007E4876" w:rsidRPr="007E4876" w:rsidRDefault="007E4876" w:rsidP="007E4876">
      <w:pPr>
        <w:spacing w:after="0" w:line="240" w:lineRule="auto"/>
        <w:rPr>
          <w:sz w:val="24"/>
          <w:lang w:val="en-GB"/>
        </w:rPr>
      </w:pPr>
      <w:r w:rsidRPr="007E4876">
        <w:rPr>
          <w:sz w:val="24"/>
          <w:lang w:val="en-GB"/>
        </w:rPr>
        <w:tab/>
      </w:r>
      <w:proofErr w:type="gramStart"/>
      <w:r w:rsidRPr="007E4876">
        <w:rPr>
          <w:sz w:val="24"/>
          <w:lang w:val="en-GB"/>
        </w:rPr>
        <w:t>while(</w:t>
      </w:r>
      <w:proofErr w:type="gramEnd"/>
      <w:r w:rsidRPr="007E4876">
        <w:rPr>
          <w:sz w:val="24"/>
          <w:lang w:val="en-GB"/>
        </w:rPr>
        <w:t>opcion != 'S');</w:t>
      </w:r>
    </w:p>
    <w:p w14:paraId="133CC0AD" w14:textId="77777777" w:rsidR="007E4876" w:rsidRPr="007E4876" w:rsidRDefault="007E4876" w:rsidP="007E4876">
      <w:pPr>
        <w:spacing w:after="0" w:line="240" w:lineRule="auto"/>
        <w:rPr>
          <w:sz w:val="24"/>
          <w:lang w:val="en-GB"/>
        </w:rPr>
      </w:pPr>
      <w:r w:rsidRPr="007E4876">
        <w:rPr>
          <w:sz w:val="24"/>
          <w:lang w:val="en-GB"/>
        </w:rPr>
        <w:tab/>
      </w:r>
    </w:p>
    <w:p w14:paraId="1CB87B74" w14:textId="77777777" w:rsidR="007E4876" w:rsidRPr="007E4876" w:rsidRDefault="007E4876" w:rsidP="007E4876">
      <w:pPr>
        <w:spacing w:after="0" w:line="240" w:lineRule="auto"/>
        <w:rPr>
          <w:sz w:val="24"/>
          <w:lang w:val="en-GB"/>
        </w:rPr>
      </w:pPr>
      <w:r w:rsidRPr="007E4876">
        <w:rPr>
          <w:sz w:val="24"/>
          <w:lang w:val="en-GB"/>
        </w:rPr>
        <w:tab/>
        <w:t>return 0;</w:t>
      </w:r>
    </w:p>
    <w:p w14:paraId="4B7CC556" w14:textId="0621B236" w:rsidR="00D13473" w:rsidRDefault="007E4876" w:rsidP="007E4876">
      <w:pPr>
        <w:spacing w:after="0" w:line="240" w:lineRule="auto"/>
        <w:rPr>
          <w:sz w:val="24"/>
          <w:lang w:val="en-GB"/>
        </w:rPr>
      </w:pPr>
      <w:r w:rsidRPr="007E4876">
        <w:rPr>
          <w:sz w:val="24"/>
          <w:lang w:val="en-GB"/>
        </w:rPr>
        <w:t>}</w:t>
      </w:r>
    </w:p>
    <w:p w14:paraId="55BE64AF" w14:textId="77777777" w:rsidR="00D13473" w:rsidRDefault="00D13473">
      <w:pPr>
        <w:rPr>
          <w:sz w:val="24"/>
          <w:lang w:val="en-GB"/>
        </w:rPr>
      </w:pPr>
      <w:r>
        <w:rPr>
          <w:sz w:val="24"/>
          <w:lang w:val="en-GB"/>
        </w:rPr>
        <w:br w:type="page"/>
      </w:r>
    </w:p>
    <w:p w14:paraId="00168E00" w14:textId="498FFB61" w:rsidR="0005678C" w:rsidRDefault="0005678C" w:rsidP="00D13473">
      <w:pPr>
        <w:rPr>
          <w:sz w:val="24"/>
          <w:lang w:val="en-GB"/>
        </w:rPr>
      </w:pPr>
    </w:p>
    <w:p w14:paraId="33ABA748" w14:textId="3732FD6B" w:rsidR="0005678C" w:rsidRDefault="0005678C">
      <w:pPr>
        <w:rPr>
          <w:sz w:val="24"/>
          <w:lang w:val="en-GB"/>
        </w:rPr>
      </w:pPr>
    </w:p>
    <w:sectPr w:rsidR="0005678C" w:rsidSect="007E4876">
      <w:footerReference w:type="default" r:id="rId8"/>
      <w:pgSz w:w="11907" w:h="16839" w:code="9"/>
      <w:pgMar w:top="851" w:right="1134" w:bottom="1134" w:left="1134" w:header="431" w:footer="76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2F326" w14:textId="77777777" w:rsidR="002A4FEB" w:rsidRDefault="002A4FEB">
      <w:pPr>
        <w:spacing w:after="0" w:line="240" w:lineRule="auto"/>
      </w:pPr>
      <w:r>
        <w:separator/>
      </w:r>
    </w:p>
  </w:endnote>
  <w:endnote w:type="continuationSeparator" w:id="0">
    <w:p w14:paraId="4329E419" w14:textId="77777777" w:rsidR="002A4FEB" w:rsidRDefault="002A4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2A74C25E" w14:textId="77777777" w:rsidR="00034D9A" w:rsidRDefault="00034D9A">
        <w:pPr>
          <w:pStyle w:val="Footer"/>
        </w:pPr>
        <w:r>
          <w:rPr>
            <w:lang w:val="en-GB" w:bidi="en-GB"/>
          </w:rPr>
          <w:fldChar w:fldCharType="begin"/>
        </w:r>
        <w:r>
          <w:rPr>
            <w:lang w:val="en-GB" w:bidi="en-GB"/>
          </w:rPr>
          <w:instrText xml:space="preserve"> PAGE   \* MERGEFORMAT </w:instrText>
        </w:r>
        <w:r>
          <w:rPr>
            <w:lang w:val="en-GB" w:bidi="en-GB"/>
          </w:rPr>
          <w:fldChar w:fldCharType="separate"/>
        </w:r>
        <w:r w:rsidR="00917E30">
          <w:rPr>
            <w:noProof/>
            <w:lang w:val="en-GB" w:bidi="en-GB"/>
          </w:rPr>
          <w:t>27</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3D617" w14:textId="77777777" w:rsidR="002A4FEB" w:rsidRDefault="002A4FEB">
      <w:pPr>
        <w:spacing w:after="0" w:line="240" w:lineRule="auto"/>
      </w:pPr>
      <w:r>
        <w:separator/>
      </w:r>
    </w:p>
  </w:footnote>
  <w:footnote w:type="continuationSeparator" w:id="0">
    <w:p w14:paraId="0B3BA1F3" w14:textId="77777777" w:rsidR="002A4FEB" w:rsidRDefault="002A4F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116F0E2A"/>
    <w:multiLevelType w:val="hybridMultilevel"/>
    <w:tmpl w:val="8A882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340" w:hanging="36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F81CAB"/>
    <w:multiLevelType w:val="hybridMultilevel"/>
    <w:tmpl w:val="0166E9B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673A6CDA"/>
    <w:multiLevelType w:val="hybridMultilevel"/>
    <w:tmpl w:val="8B0A6C22"/>
    <w:lvl w:ilvl="0" w:tplc="EA52E78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DB"/>
    <w:rsid w:val="00034D9A"/>
    <w:rsid w:val="00053408"/>
    <w:rsid w:val="0005678C"/>
    <w:rsid w:val="00056C00"/>
    <w:rsid w:val="000C0E7B"/>
    <w:rsid w:val="000F4F07"/>
    <w:rsid w:val="00186287"/>
    <w:rsid w:val="001F77A4"/>
    <w:rsid w:val="00203388"/>
    <w:rsid w:val="00204B19"/>
    <w:rsid w:val="00216B25"/>
    <w:rsid w:val="00262770"/>
    <w:rsid w:val="00273F06"/>
    <w:rsid w:val="00286FBC"/>
    <w:rsid w:val="002A4FEB"/>
    <w:rsid w:val="002B143C"/>
    <w:rsid w:val="002C3DB9"/>
    <w:rsid w:val="002E395D"/>
    <w:rsid w:val="00316DB1"/>
    <w:rsid w:val="00381770"/>
    <w:rsid w:val="00385223"/>
    <w:rsid w:val="00397DE1"/>
    <w:rsid w:val="00402CE4"/>
    <w:rsid w:val="00434A51"/>
    <w:rsid w:val="0043780A"/>
    <w:rsid w:val="0048023A"/>
    <w:rsid w:val="00562D39"/>
    <w:rsid w:val="00590B2B"/>
    <w:rsid w:val="005C73A0"/>
    <w:rsid w:val="00667FF2"/>
    <w:rsid w:val="006937C2"/>
    <w:rsid w:val="006C34AB"/>
    <w:rsid w:val="00700AFB"/>
    <w:rsid w:val="00734E9F"/>
    <w:rsid w:val="00770E6B"/>
    <w:rsid w:val="0077609F"/>
    <w:rsid w:val="007B5B0B"/>
    <w:rsid w:val="007D432C"/>
    <w:rsid w:val="007E4876"/>
    <w:rsid w:val="007F23DB"/>
    <w:rsid w:val="0085124D"/>
    <w:rsid w:val="008710C9"/>
    <w:rsid w:val="00892872"/>
    <w:rsid w:val="008A04CF"/>
    <w:rsid w:val="008A6643"/>
    <w:rsid w:val="00917E30"/>
    <w:rsid w:val="00977672"/>
    <w:rsid w:val="009A45DC"/>
    <w:rsid w:val="009D286C"/>
    <w:rsid w:val="009E6AEA"/>
    <w:rsid w:val="00AB2BD7"/>
    <w:rsid w:val="00B13F2C"/>
    <w:rsid w:val="00B3204C"/>
    <w:rsid w:val="00B8374D"/>
    <w:rsid w:val="00BA433C"/>
    <w:rsid w:val="00C0561B"/>
    <w:rsid w:val="00C216DF"/>
    <w:rsid w:val="00C83820"/>
    <w:rsid w:val="00CD7799"/>
    <w:rsid w:val="00CE3E3B"/>
    <w:rsid w:val="00D024F8"/>
    <w:rsid w:val="00D13473"/>
    <w:rsid w:val="00D3737C"/>
    <w:rsid w:val="00D95333"/>
    <w:rsid w:val="00DB75F1"/>
    <w:rsid w:val="00E11D2F"/>
    <w:rsid w:val="00E21BD3"/>
    <w:rsid w:val="00E40653"/>
    <w:rsid w:val="00E65FE3"/>
    <w:rsid w:val="00E741A4"/>
    <w:rsid w:val="00ED35D6"/>
    <w:rsid w:val="00EE286A"/>
    <w:rsid w:val="00EF203B"/>
    <w:rsid w:val="00F24F6F"/>
    <w:rsid w:val="00F34A4D"/>
    <w:rsid w:val="00F35C16"/>
    <w:rsid w:val="00F73A9B"/>
    <w:rsid w:val="00F87C25"/>
    <w:rsid w:val="00F9582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24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7F23DB"/>
    <w:pPr>
      <w:ind w:left="720"/>
      <w:contextualSpacing/>
    </w:pPr>
  </w:style>
  <w:style w:type="character" w:styleId="Hyperlink">
    <w:name w:val="Hyperlink"/>
    <w:basedOn w:val="DefaultParagraphFont"/>
    <w:uiPriority w:val="99"/>
    <w:unhideWhenUsed/>
    <w:rsid w:val="00562D39"/>
    <w:rPr>
      <w:color w:val="36A3B8" w:themeColor="hyperlink"/>
      <w:u w:val="single"/>
    </w:rPr>
  </w:style>
  <w:style w:type="character" w:styleId="FollowedHyperlink">
    <w:name w:val="FollowedHyperlink"/>
    <w:basedOn w:val="DefaultParagraphFont"/>
    <w:uiPriority w:val="99"/>
    <w:semiHidden/>
    <w:unhideWhenUsed/>
    <w:rsid w:val="00AB2BD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Caches/1033/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5A66639-0DA6-814F-B9B3-15C78661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1</TotalTime>
  <Pages>66</Pages>
  <Words>8233</Words>
  <Characters>46933</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3</cp:revision>
  <cp:lastPrinted>2017-11-01T23:03:00Z</cp:lastPrinted>
  <dcterms:created xsi:type="dcterms:W3CDTF">2017-11-01T23:03:00Z</dcterms:created>
  <dcterms:modified xsi:type="dcterms:W3CDTF">2017-11-01T23:03:00Z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